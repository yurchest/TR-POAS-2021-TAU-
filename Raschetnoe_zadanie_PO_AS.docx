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E3" w:rsidRPr="00E935E7" w:rsidRDefault="000827E3" w:rsidP="00072EF1">
      <w:pPr>
        <w:pStyle w:val="Title"/>
        <w:rPr>
          <w:rFonts w:ascii="Times New Roman" w:hAnsi="Times New Roman"/>
          <w:b/>
          <w:sz w:val="28"/>
          <w:szCs w:val="28"/>
        </w:rPr>
      </w:pPr>
      <w:r w:rsidRPr="00E935E7">
        <w:rPr>
          <w:rFonts w:ascii="Times New Roman" w:hAnsi="Times New Roman"/>
          <w:b/>
          <w:caps/>
          <w:sz w:val="28"/>
          <w:szCs w:val="28"/>
        </w:rPr>
        <w:t>НаЦИОНАЛЬНЫЙ исследовательский университет</w:t>
      </w:r>
      <w:r w:rsidRPr="00E935E7">
        <w:rPr>
          <w:rFonts w:ascii="Times New Roman" w:hAnsi="Times New Roman"/>
          <w:b/>
          <w:sz w:val="28"/>
          <w:szCs w:val="28"/>
        </w:rPr>
        <w:t xml:space="preserve"> «МЭИ»</w:t>
      </w:r>
    </w:p>
    <w:p w:rsidR="000827E3" w:rsidRPr="00E935E7" w:rsidRDefault="000827E3" w:rsidP="00072EF1">
      <w:pPr>
        <w:pStyle w:val="Title"/>
        <w:rPr>
          <w:rFonts w:ascii="Times New Roman" w:hAnsi="Times New Roman"/>
          <w:b/>
          <w:sz w:val="28"/>
          <w:szCs w:val="28"/>
        </w:rPr>
      </w:pPr>
    </w:p>
    <w:p w:rsidR="000827E3" w:rsidRPr="008C6D49" w:rsidRDefault="000827E3" w:rsidP="00072EF1">
      <w:pPr>
        <w:pStyle w:val="Title"/>
        <w:rPr>
          <w:rFonts w:ascii="Times New Roman" w:hAnsi="Times New Roman"/>
          <w:b/>
          <w:sz w:val="28"/>
          <w:szCs w:val="28"/>
        </w:rPr>
      </w:pPr>
      <w:r w:rsidRPr="008C6D49">
        <w:rPr>
          <w:rFonts w:ascii="Times New Roman" w:hAnsi="Times New Roman"/>
          <w:b/>
          <w:sz w:val="28"/>
          <w:szCs w:val="28"/>
        </w:rPr>
        <w:t>Институт информационных и вычислительных технологий</w:t>
      </w:r>
    </w:p>
    <w:p w:rsidR="000827E3" w:rsidRPr="00E935E7" w:rsidRDefault="000827E3" w:rsidP="00072EF1">
      <w:pPr>
        <w:pStyle w:val="Title"/>
        <w:rPr>
          <w:rFonts w:ascii="Times New Roman" w:hAnsi="Times New Roman"/>
          <w:b/>
          <w:sz w:val="28"/>
          <w:szCs w:val="28"/>
        </w:rPr>
      </w:pPr>
    </w:p>
    <w:p w:rsidR="000827E3" w:rsidRPr="00E935E7" w:rsidRDefault="000827E3" w:rsidP="00072EF1">
      <w:pPr>
        <w:pStyle w:val="Title"/>
        <w:rPr>
          <w:rFonts w:ascii="Times New Roman" w:hAnsi="Times New Roman"/>
          <w:b/>
          <w:sz w:val="28"/>
          <w:szCs w:val="28"/>
        </w:rPr>
      </w:pPr>
      <w:r w:rsidRPr="00E935E7"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b/>
          <w:sz w:val="28"/>
          <w:szCs w:val="28"/>
        </w:rPr>
        <w:t>афедра управления и интеллектуальных технологий</w:t>
      </w:r>
    </w:p>
    <w:p w:rsidR="000827E3" w:rsidRPr="00E935E7" w:rsidRDefault="000827E3" w:rsidP="00072EF1">
      <w:pPr>
        <w:pStyle w:val="Title"/>
        <w:rPr>
          <w:rFonts w:ascii="Times New Roman" w:hAnsi="Times New Roman"/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spacing w:line="480" w:lineRule="auto"/>
        <w:jc w:val="center"/>
        <w:rPr>
          <w:b/>
          <w:sz w:val="28"/>
          <w:szCs w:val="28"/>
        </w:rPr>
      </w:pPr>
      <w:r w:rsidRPr="00E935E7">
        <w:rPr>
          <w:b/>
          <w:sz w:val="28"/>
          <w:szCs w:val="28"/>
        </w:rPr>
        <w:t>Фомин Г.А.</w:t>
      </w:r>
    </w:p>
    <w:p w:rsidR="000827E3" w:rsidRPr="00E935E7" w:rsidRDefault="000827E3" w:rsidP="00072EF1">
      <w:pPr>
        <w:spacing w:line="480" w:lineRule="auto"/>
        <w:jc w:val="center"/>
        <w:rPr>
          <w:b/>
          <w:sz w:val="28"/>
          <w:szCs w:val="28"/>
        </w:rPr>
      </w:pPr>
      <w:r w:rsidRPr="00E935E7">
        <w:rPr>
          <w:b/>
          <w:sz w:val="28"/>
          <w:szCs w:val="28"/>
        </w:rPr>
        <w:t>Методические указания</w:t>
      </w:r>
    </w:p>
    <w:p w:rsidR="000827E3" w:rsidRPr="00E935E7" w:rsidRDefault="000827E3" w:rsidP="00072EF1">
      <w:pPr>
        <w:spacing w:line="480" w:lineRule="auto"/>
        <w:jc w:val="center"/>
        <w:rPr>
          <w:b/>
          <w:sz w:val="28"/>
          <w:szCs w:val="28"/>
        </w:rPr>
      </w:pPr>
      <w:r w:rsidRPr="00E935E7">
        <w:rPr>
          <w:b/>
          <w:sz w:val="28"/>
          <w:szCs w:val="28"/>
        </w:rPr>
        <w:t>по выполнению расчетного задания по дисциплине</w:t>
      </w:r>
    </w:p>
    <w:p w:rsidR="000827E3" w:rsidRPr="00E935E7" w:rsidRDefault="000827E3" w:rsidP="00072EF1">
      <w:pPr>
        <w:spacing w:line="480" w:lineRule="auto"/>
        <w:jc w:val="center"/>
        <w:rPr>
          <w:b/>
          <w:sz w:val="28"/>
          <w:szCs w:val="28"/>
        </w:rPr>
      </w:pPr>
      <w:r w:rsidRPr="00E935E7">
        <w:rPr>
          <w:b/>
          <w:sz w:val="28"/>
          <w:szCs w:val="28"/>
        </w:rPr>
        <w:t>“Программное обеспечение автоматизированных систем”</w:t>
      </w:r>
    </w:p>
    <w:p w:rsidR="000827E3" w:rsidRPr="00E935E7" w:rsidRDefault="000827E3" w:rsidP="00072EF1">
      <w:pPr>
        <w:widowControl w:val="0"/>
        <w:spacing w:line="360" w:lineRule="auto"/>
        <w:ind w:right="849"/>
        <w:jc w:val="center"/>
        <w:rPr>
          <w:b/>
          <w:caps/>
          <w:snapToGrid w:val="0"/>
          <w:sz w:val="28"/>
          <w:szCs w:val="28"/>
          <w:lang w:eastAsia="ru-RU"/>
        </w:rPr>
      </w:pPr>
    </w:p>
    <w:p w:rsidR="000827E3" w:rsidRPr="00E935E7" w:rsidRDefault="000827E3" w:rsidP="00072EF1">
      <w:pPr>
        <w:widowControl w:val="0"/>
        <w:spacing w:line="360" w:lineRule="auto"/>
        <w:ind w:right="849"/>
        <w:jc w:val="center"/>
        <w:rPr>
          <w:b/>
          <w:caps/>
          <w:snapToGrid w:val="0"/>
          <w:sz w:val="28"/>
          <w:szCs w:val="28"/>
          <w:lang w:eastAsia="ru-RU"/>
        </w:rPr>
      </w:pPr>
    </w:p>
    <w:p w:rsidR="000827E3" w:rsidRPr="00E935E7" w:rsidRDefault="000827E3" w:rsidP="00072EF1">
      <w:pPr>
        <w:widowControl w:val="0"/>
        <w:spacing w:line="360" w:lineRule="auto"/>
        <w:ind w:right="849"/>
        <w:jc w:val="center"/>
        <w:rPr>
          <w:b/>
          <w:caps/>
          <w:snapToGrid w:val="0"/>
          <w:sz w:val="28"/>
          <w:szCs w:val="28"/>
          <w:lang w:eastAsia="ru-RU"/>
        </w:rPr>
      </w:pPr>
    </w:p>
    <w:p w:rsidR="000827E3" w:rsidRPr="00E935E7" w:rsidRDefault="000827E3" w:rsidP="00072EF1">
      <w:pPr>
        <w:widowControl w:val="0"/>
        <w:spacing w:line="360" w:lineRule="auto"/>
        <w:ind w:right="849"/>
        <w:jc w:val="center"/>
        <w:rPr>
          <w:b/>
          <w:caps/>
          <w:snapToGrid w:val="0"/>
          <w:sz w:val="32"/>
          <w:szCs w:val="32"/>
          <w:lang w:eastAsia="ru-RU"/>
        </w:rPr>
      </w:pPr>
      <w:r w:rsidRPr="00E935E7">
        <w:rPr>
          <w:b/>
          <w:caps/>
          <w:snapToGrid w:val="0"/>
          <w:sz w:val="32"/>
          <w:szCs w:val="32"/>
          <w:lang w:eastAsia="ru-RU"/>
        </w:rPr>
        <w:t xml:space="preserve">          Исследование систем автоматического регулирования</w:t>
      </w: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49258D">
      <w:pPr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E935E7" w:rsidRDefault="000827E3" w:rsidP="00072EF1">
      <w:pPr>
        <w:jc w:val="center"/>
        <w:rPr>
          <w:b/>
          <w:sz w:val="28"/>
          <w:szCs w:val="28"/>
        </w:rPr>
      </w:pPr>
    </w:p>
    <w:p w:rsidR="000827E3" w:rsidRPr="00805E80" w:rsidRDefault="000827E3" w:rsidP="00072EF1">
      <w:pPr>
        <w:jc w:val="center"/>
        <w:rPr>
          <w:b/>
          <w:sz w:val="28"/>
          <w:szCs w:val="28"/>
          <w:lang w:val="en-US"/>
        </w:rPr>
      </w:pPr>
      <w:r w:rsidRPr="00E935E7">
        <w:rPr>
          <w:b/>
          <w:sz w:val="28"/>
          <w:szCs w:val="28"/>
        </w:rPr>
        <w:t>Москва  20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1</w:t>
      </w:r>
    </w:p>
    <w:p w:rsidR="000827E3" w:rsidRPr="00E935E7" w:rsidRDefault="000827E3" w:rsidP="00072EF1">
      <w:pPr>
        <w:spacing w:after="200" w:line="276" w:lineRule="auto"/>
        <w:rPr>
          <w:b/>
          <w:sz w:val="28"/>
          <w:szCs w:val="28"/>
        </w:rPr>
      </w:pPr>
      <w:r w:rsidRPr="00E935E7">
        <w:rPr>
          <w:sz w:val="28"/>
          <w:szCs w:val="28"/>
        </w:rPr>
        <w:br w:type="page"/>
      </w:r>
    </w:p>
    <w:p w:rsidR="000827E3" w:rsidRPr="00E935E7" w:rsidRDefault="000827E3" w:rsidP="00A046BC">
      <w:pPr>
        <w:jc w:val="center"/>
        <w:rPr>
          <w:b/>
          <w:sz w:val="28"/>
          <w:szCs w:val="28"/>
        </w:rPr>
      </w:pPr>
    </w:p>
    <w:p w:rsidR="000827E3" w:rsidRPr="00E935E7" w:rsidRDefault="000827E3" w:rsidP="00A046BC">
      <w:pPr>
        <w:jc w:val="center"/>
        <w:rPr>
          <w:b/>
          <w:sz w:val="28"/>
          <w:szCs w:val="28"/>
        </w:rPr>
      </w:pPr>
    </w:p>
    <w:p w:rsidR="000827E3" w:rsidRPr="00E935E7" w:rsidRDefault="000827E3" w:rsidP="00A046BC">
      <w:pPr>
        <w:jc w:val="center"/>
        <w:rPr>
          <w:b/>
          <w:sz w:val="28"/>
          <w:szCs w:val="28"/>
        </w:rPr>
      </w:pPr>
    </w:p>
    <w:p w:rsidR="000827E3" w:rsidRPr="00E935E7" w:rsidRDefault="000827E3" w:rsidP="00A046BC">
      <w:pPr>
        <w:jc w:val="center"/>
        <w:rPr>
          <w:b/>
          <w:sz w:val="28"/>
          <w:szCs w:val="28"/>
        </w:rPr>
      </w:pPr>
    </w:p>
    <w:p w:rsidR="000827E3" w:rsidRPr="00E935E7" w:rsidRDefault="000827E3" w:rsidP="00A046BC">
      <w:pPr>
        <w:jc w:val="center"/>
        <w:rPr>
          <w:b/>
          <w:sz w:val="28"/>
          <w:szCs w:val="28"/>
        </w:rPr>
      </w:pPr>
      <w:r w:rsidRPr="00E935E7">
        <w:rPr>
          <w:b/>
          <w:sz w:val="28"/>
          <w:szCs w:val="28"/>
        </w:rPr>
        <w:t>Содержание</w:t>
      </w:r>
    </w:p>
    <w:p w:rsidR="000827E3" w:rsidRPr="00E935E7" w:rsidRDefault="000827E3" w:rsidP="002D0C5B">
      <w:pPr>
        <w:widowControl w:val="0"/>
        <w:spacing w:line="360" w:lineRule="auto"/>
        <w:ind w:right="849"/>
        <w:jc w:val="both"/>
        <w:rPr>
          <w:b/>
          <w:caps/>
          <w:snapToGrid w:val="0"/>
          <w:sz w:val="28"/>
          <w:szCs w:val="28"/>
          <w:lang w:eastAsia="ru-RU"/>
        </w:rPr>
      </w:pPr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r w:rsidRPr="00B10E06">
        <w:rPr>
          <w:b/>
          <w:caps/>
          <w:snapToGrid w:val="0"/>
          <w:sz w:val="28"/>
          <w:szCs w:val="28"/>
          <w:lang w:eastAsia="ru-RU"/>
        </w:rPr>
        <w:fldChar w:fldCharType="begin"/>
      </w:r>
      <w:r w:rsidRPr="00B10E06">
        <w:rPr>
          <w:b/>
          <w:caps/>
          <w:snapToGrid w:val="0"/>
          <w:sz w:val="28"/>
          <w:szCs w:val="28"/>
          <w:lang w:eastAsia="ru-RU"/>
        </w:rPr>
        <w:instrText xml:space="preserve"> TOC \o "1-1" \h \z \u </w:instrText>
      </w:r>
      <w:r w:rsidRPr="00B10E06">
        <w:rPr>
          <w:b/>
          <w:caps/>
          <w:snapToGrid w:val="0"/>
          <w:sz w:val="28"/>
          <w:szCs w:val="28"/>
          <w:lang w:eastAsia="ru-RU"/>
        </w:rPr>
        <w:fldChar w:fldCharType="separate"/>
      </w:r>
      <w:hyperlink w:anchor="_Toc84500145" w:history="1">
        <w:r w:rsidRPr="00B10E06">
          <w:rPr>
            <w:rStyle w:val="Hyperlink"/>
            <w:noProof/>
            <w:sz w:val="28"/>
            <w:szCs w:val="28"/>
          </w:rPr>
          <w:t>1. Общее описание объектов исследования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_Toc84500145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3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46" w:history="1">
        <w:r w:rsidRPr="00B10E06">
          <w:rPr>
            <w:rStyle w:val="Hyperlink"/>
            <w:noProof/>
            <w:snapToGrid w:val="0"/>
            <w:sz w:val="28"/>
            <w:szCs w:val="28"/>
            <w:lang w:eastAsia="ru-RU"/>
          </w:rPr>
          <w:t>2. Задание на выполнение работы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_Toc84500146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5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47" w:history="1">
        <w:r w:rsidRPr="00B10E06">
          <w:rPr>
            <w:rStyle w:val="Hyperlink"/>
            <w:noProof/>
            <w:sz w:val="28"/>
            <w:szCs w:val="28"/>
          </w:rPr>
          <w:t>3. Комментарии к заданию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_Toc84500147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6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48" w:history="1">
        <w:r w:rsidRPr="00B10E06">
          <w:rPr>
            <w:rStyle w:val="Hyperlink"/>
            <w:noProof/>
            <w:snapToGrid w:val="0"/>
            <w:sz w:val="28"/>
            <w:szCs w:val="28"/>
            <w:lang w:eastAsia="ru-RU"/>
          </w:rPr>
          <w:t>4. Порядок выполнения расчетного задания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_Toc84500148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9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49" w:history="1">
        <w:r w:rsidRPr="00B10E06">
          <w:rPr>
            <w:rStyle w:val="Hyperlink"/>
            <w:noProof/>
            <w:snapToGrid w:val="0"/>
            <w:sz w:val="28"/>
            <w:szCs w:val="28"/>
            <w:lang w:eastAsia="ru-RU"/>
          </w:rPr>
          <w:t>5. Варианты расчетных заданий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_Toc84500149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10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50" w:history="1">
        <w:r w:rsidRPr="00B10E06">
          <w:rPr>
            <w:rStyle w:val="Hyperlink"/>
            <w:noProof/>
            <w:sz w:val="28"/>
            <w:szCs w:val="28"/>
          </w:rPr>
          <w:t>6. Требования к отчету по выполненному заданию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_Toc84500150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26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51" w:history="1">
        <w:r w:rsidRPr="00B10E06">
          <w:rPr>
            <w:rStyle w:val="Hyperlink"/>
            <w:noProof/>
            <w:sz w:val="28"/>
            <w:szCs w:val="28"/>
          </w:rPr>
          <w:t>Список рекомендуемой литературы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_Toc84500151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27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B10E06" w:rsidRDefault="000827E3">
      <w:pPr>
        <w:pStyle w:val="TOC1"/>
        <w:tabs>
          <w:tab w:val="right" w:leader="dot" w:pos="9736"/>
        </w:tabs>
        <w:rPr>
          <w:noProof/>
          <w:sz w:val="28"/>
          <w:szCs w:val="28"/>
          <w:lang w:eastAsia="ru-RU"/>
        </w:rPr>
      </w:pPr>
      <w:hyperlink w:anchor="_Toc84500152" w:history="1">
        <w:r w:rsidRPr="00B10E06">
          <w:rPr>
            <w:rStyle w:val="Hyperlink"/>
            <w:noProof/>
            <w:sz w:val="28"/>
            <w:szCs w:val="28"/>
          </w:rPr>
          <w:t>Приложение. Образец титульного листа</w:t>
        </w:r>
        <w:r w:rsidRPr="00B10E06">
          <w:rPr>
            <w:noProof/>
            <w:webHidden/>
            <w:sz w:val="28"/>
            <w:szCs w:val="28"/>
          </w:rPr>
          <w:tab/>
        </w:r>
        <w:r w:rsidRPr="00B10E06">
          <w:rPr>
            <w:noProof/>
            <w:webHidden/>
            <w:sz w:val="28"/>
            <w:szCs w:val="28"/>
          </w:rPr>
          <w:fldChar w:fldCharType="begin"/>
        </w:r>
        <w:r w:rsidRPr="00B10E06">
          <w:rPr>
            <w:noProof/>
            <w:webHidden/>
            <w:sz w:val="28"/>
            <w:szCs w:val="28"/>
          </w:rPr>
          <w:instrText xml:space="preserve"> PAGEREF _Toc84500152 \h </w:instrText>
        </w:r>
        <w:r w:rsidRPr="00B10E06">
          <w:rPr>
            <w:noProof/>
            <w:sz w:val="28"/>
            <w:szCs w:val="28"/>
          </w:rPr>
        </w:r>
        <w:r w:rsidRPr="00B10E06">
          <w:rPr>
            <w:noProof/>
            <w:webHidden/>
            <w:sz w:val="28"/>
            <w:szCs w:val="28"/>
          </w:rPr>
          <w:fldChar w:fldCharType="separate"/>
        </w:r>
        <w:r w:rsidRPr="00B10E06">
          <w:rPr>
            <w:noProof/>
            <w:webHidden/>
            <w:sz w:val="28"/>
            <w:szCs w:val="28"/>
          </w:rPr>
          <w:t>28</w:t>
        </w:r>
        <w:r w:rsidRPr="00B10E06">
          <w:rPr>
            <w:noProof/>
            <w:webHidden/>
            <w:sz w:val="28"/>
            <w:szCs w:val="28"/>
          </w:rPr>
          <w:fldChar w:fldCharType="end"/>
        </w:r>
      </w:hyperlink>
    </w:p>
    <w:p w:rsidR="000827E3" w:rsidRPr="00E935E7" w:rsidRDefault="000827E3" w:rsidP="002D0C5B">
      <w:pPr>
        <w:widowControl w:val="0"/>
        <w:spacing w:line="360" w:lineRule="auto"/>
        <w:ind w:right="849"/>
        <w:jc w:val="both"/>
        <w:rPr>
          <w:b/>
          <w:caps/>
          <w:snapToGrid w:val="0"/>
          <w:sz w:val="28"/>
          <w:szCs w:val="28"/>
          <w:lang w:eastAsia="ru-RU"/>
        </w:rPr>
      </w:pPr>
      <w:r w:rsidRPr="00B10E06">
        <w:rPr>
          <w:b/>
          <w:caps/>
          <w:snapToGrid w:val="0"/>
          <w:sz w:val="28"/>
          <w:szCs w:val="28"/>
          <w:lang w:eastAsia="ru-RU"/>
        </w:rPr>
        <w:fldChar w:fldCharType="end"/>
      </w:r>
    </w:p>
    <w:p w:rsidR="000827E3" w:rsidRPr="00E935E7" w:rsidRDefault="000827E3">
      <w:pPr>
        <w:spacing w:after="200" w:line="276" w:lineRule="auto"/>
        <w:rPr>
          <w:b/>
          <w:caps/>
          <w:snapToGrid w:val="0"/>
          <w:sz w:val="28"/>
          <w:szCs w:val="28"/>
          <w:lang w:eastAsia="ru-RU"/>
        </w:rPr>
      </w:pPr>
      <w:r w:rsidRPr="00E935E7">
        <w:rPr>
          <w:b/>
          <w:caps/>
          <w:snapToGrid w:val="0"/>
          <w:sz w:val="28"/>
          <w:szCs w:val="28"/>
          <w:lang w:eastAsia="ru-RU"/>
        </w:rPr>
        <w:br w:type="page"/>
      </w:r>
    </w:p>
    <w:p w:rsidR="000827E3" w:rsidRPr="00E935E7" w:rsidRDefault="000827E3" w:rsidP="00C05F36">
      <w:pPr>
        <w:pStyle w:val="Heading1"/>
        <w:rPr>
          <w:snapToGrid w:val="0"/>
          <w:lang w:eastAsia="ru-RU"/>
        </w:rPr>
      </w:pPr>
      <w:bookmarkStart w:id="0" w:name="_Toc84500145"/>
      <w:r w:rsidRPr="00E935E7">
        <w:t>1. Общее описание объектов исследования</w:t>
      </w:r>
      <w:bookmarkEnd w:id="0"/>
    </w:p>
    <w:p w:rsidR="000827E3" w:rsidRPr="00E935E7" w:rsidRDefault="000827E3" w:rsidP="00C05F36">
      <w:pPr>
        <w:spacing w:line="360" w:lineRule="auto"/>
        <w:ind w:right="468"/>
        <w:jc w:val="both"/>
        <w:rPr>
          <w:sz w:val="28"/>
          <w:szCs w:val="28"/>
        </w:rPr>
      </w:pP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b/>
          <w:snapToGrid w:val="0"/>
          <w:sz w:val="28"/>
          <w:szCs w:val="28"/>
          <w:lang w:eastAsia="ru-RU"/>
        </w:rPr>
        <w:t>Системы автоматического регулирования</w:t>
      </w:r>
      <w:r w:rsidRPr="00E935E7">
        <w:rPr>
          <w:snapToGrid w:val="0"/>
          <w:sz w:val="28"/>
          <w:szCs w:val="28"/>
          <w:lang w:eastAsia="ru-RU"/>
        </w:rPr>
        <w:t xml:space="preserve"> (САР) представляют с</w:t>
      </w:r>
      <w:r w:rsidRPr="00E935E7">
        <w:rPr>
          <w:snapToGrid w:val="0"/>
          <w:sz w:val="28"/>
          <w:szCs w:val="28"/>
          <w:lang w:eastAsia="ru-RU"/>
        </w:rPr>
        <w:t>о</w:t>
      </w:r>
      <w:r w:rsidRPr="00E935E7">
        <w:rPr>
          <w:snapToGrid w:val="0"/>
          <w:sz w:val="28"/>
          <w:szCs w:val="28"/>
          <w:lang w:eastAsia="ru-RU"/>
        </w:rPr>
        <w:t>бой технически</w:t>
      </w:r>
      <w:r>
        <w:rPr>
          <w:snapToGrid w:val="0"/>
          <w:sz w:val="28"/>
          <w:szCs w:val="28"/>
          <w:lang w:eastAsia="ru-RU"/>
        </w:rPr>
        <w:t>е</w:t>
      </w:r>
      <w:r w:rsidRPr="00E935E7">
        <w:rPr>
          <w:snapToGrid w:val="0"/>
          <w:sz w:val="28"/>
          <w:szCs w:val="28"/>
          <w:lang w:eastAsia="ru-RU"/>
        </w:rPr>
        <w:t xml:space="preserve"> комплексы, обеспечивающие функционирование </w:t>
      </w:r>
      <w:r w:rsidRPr="00E935E7">
        <w:rPr>
          <w:b/>
          <w:snapToGrid w:val="0"/>
          <w:sz w:val="28"/>
          <w:szCs w:val="28"/>
          <w:lang w:eastAsia="ru-RU"/>
        </w:rPr>
        <w:t>объекта регулирования</w:t>
      </w:r>
      <w:r w:rsidRPr="00E935E7">
        <w:rPr>
          <w:snapToGrid w:val="0"/>
          <w:sz w:val="28"/>
          <w:szCs w:val="28"/>
          <w:lang w:eastAsia="ru-RU"/>
        </w:rPr>
        <w:t xml:space="preserve"> с заданными свойствами. При этом </w:t>
      </w:r>
      <w:r>
        <w:rPr>
          <w:snapToGrid w:val="0"/>
          <w:sz w:val="28"/>
          <w:szCs w:val="28"/>
          <w:lang w:eastAsia="ru-RU"/>
        </w:rPr>
        <w:t>у объекта регулирования</w:t>
      </w:r>
      <w:r w:rsidRPr="00E935E7">
        <w:rPr>
          <w:snapToGrid w:val="0"/>
          <w:sz w:val="28"/>
          <w:szCs w:val="28"/>
          <w:lang w:eastAsia="ru-RU"/>
        </w:rPr>
        <w:t xml:space="preserve"> условно выделяются вход и выход, сигналы в которых доступны для изм</w:t>
      </w:r>
      <w:r w:rsidRPr="00E935E7">
        <w:rPr>
          <w:snapToGrid w:val="0"/>
          <w:sz w:val="28"/>
          <w:szCs w:val="28"/>
          <w:lang w:eastAsia="ru-RU"/>
        </w:rPr>
        <w:t>е</w:t>
      </w:r>
      <w:r w:rsidRPr="00E935E7">
        <w:rPr>
          <w:snapToGrid w:val="0"/>
          <w:sz w:val="28"/>
          <w:szCs w:val="28"/>
          <w:lang w:eastAsia="ru-RU"/>
        </w:rPr>
        <w:t>рения. В ходе своей работы система получает информацию от объекта и в</w:t>
      </w:r>
      <w:r w:rsidRPr="00E935E7">
        <w:rPr>
          <w:snapToGrid w:val="0"/>
          <w:sz w:val="28"/>
          <w:szCs w:val="28"/>
          <w:lang w:eastAsia="ru-RU"/>
        </w:rPr>
        <w:t>ы</w:t>
      </w:r>
      <w:r w:rsidRPr="00E935E7">
        <w:rPr>
          <w:snapToGrid w:val="0"/>
          <w:sz w:val="28"/>
          <w:szCs w:val="28"/>
          <w:lang w:eastAsia="ru-RU"/>
        </w:rPr>
        <w:t xml:space="preserve">рабатывает </w:t>
      </w:r>
      <w:r>
        <w:rPr>
          <w:snapToGrid w:val="0"/>
          <w:sz w:val="28"/>
          <w:szCs w:val="28"/>
          <w:lang w:eastAsia="ru-RU"/>
        </w:rPr>
        <w:t xml:space="preserve">управляющие </w:t>
      </w:r>
      <w:r w:rsidRPr="00E935E7">
        <w:rPr>
          <w:snapToGrid w:val="0"/>
          <w:sz w:val="28"/>
          <w:szCs w:val="28"/>
          <w:lang w:eastAsia="ru-RU"/>
        </w:rPr>
        <w:t>воздействия на объект. Таким образом, составн</w:t>
      </w:r>
      <w:r w:rsidRPr="00E935E7">
        <w:rPr>
          <w:snapToGrid w:val="0"/>
          <w:sz w:val="28"/>
          <w:szCs w:val="28"/>
          <w:lang w:eastAsia="ru-RU"/>
        </w:rPr>
        <w:t>ы</w:t>
      </w:r>
      <w:r w:rsidRPr="00E935E7">
        <w:rPr>
          <w:snapToGrid w:val="0"/>
          <w:sz w:val="28"/>
          <w:szCs w:val="28"/>
          <w:lang w:eastAsia="ru-RU"/>
        </w:rPr>
        <w:t xml:space="preserve">ми частями системы являются: объект регулирования, устройство выработки </w:t>
      </w:r>
      <w:r>
        <w:rPr>
          <w:snapToGrid w:val="0"/>
          <w:sz w:val="28"/>
          <w:szCs w:val="28"/>
          <w:lang w:eastAsia="ru-RU"/>
        </w:rPr>
        <w:t>управля</w:t>
      </w:r>
      <w:r w:rsidRPr="00E935E7">
        <w:rPr>
          <w:snapToGrid w:val="0"/>
          <w:sz w:val="28"/>
          <w:szCs w:val="28"/>
          <w:lang w:eastAsia="ru-RU"/>
        </w:rPr>
        <w:t>ющих воздействий и устройства связи с объектом: устройства изм</w:t>
      </w:r>
      <w:r w:rsidRPr="00E935E7">
        <w:rPr>
          <w:snapToGrid w:val="0"/>
          <w:sz w:val="28"/>
          <w:szCs w:val="28"/>
          <w:lang w:eastAsia="ru-RU"/>
        </w:rPr>
        <w:t>е</w:t>
      </w:r>
      <w:r w:rsidRPr="00E935E7">
        <w:rPr>
          <w:snapToGrid w:val="0"/>
          <w:sz w:val="28"/>
          <w:szCs w:val="28"/>
          <w:lang w:eastAsia="ru-RU"/>
        </w:rPr>
        <w:t xml:space="preserve">рения и передачи информации, </w:t>
      </w:r>
      <w:r>
        <w:rPr>
          <w:snapToGrid w:val="0"/>
          <w:sz w:val="28"/>
          <w:szCs w:val="28"/>
          <w:lang w:eastAsia="ru-RU"/>
        </w:rPr>
        <w:t xml:space="preserve">а также </w:t>
      </w:r>
      <w:r w:rsidRPr="00E935E7">
        <w:rPr>
          <w:snapToGrid w:val="0"/>
          <w:sz w:val="28"/>
          <w:szCs w:val="28"/>
          <w:lang w:eastAsia="ru-RU"/>
        </w:rPr>
        <w:t xml:space="preserve">исполнительные устройства, </w:t>
      </w:r>
      <w:r>
        <w:rPr>
          <w:snapToGrid w:val="0"/>
          <w:sz w:val="28"/>
          <w:szCs w:val="28"/>
          <w:lang w:eastAsia="ru-RU"/>
        </w:rPr>
        <w:t>обесп</w:t>
      </w:r>
      <w:r>
        <w:rPr>
          <w:snapToGrid w:val="0"/>
          <w:sz w:val="28"/>
          <w:szCs w:val="28"/>
          <w:lang w:eastAsia="ru-RU"/>
        </w:rPr>
        <w:t>е</w:t>
      </w:r>
      <w:r>
        <w:rPr>
          <w:snapToGrid w:val="0"/>
          <w:sz w:val="28"/>
          <w:szCs w:val="28"/>
          <w:lang w:eastAsia="ru-RU"/>
        </w:rPr>
        <w:t xml:space="preserve">чивающие подачу </w:t>
      </w:r>
      <w:r w:rsidRPr="00E935E7">
        <w:rPr>
          <w:snapToGrid w:val="0"/>
          <w:sz w:val="28"/>
          <w:szCs w:val="28"/>
          <w:lang w:eastAsia="ru-RU"/>
        </w:rPr>
        <w:t>воздействи</w:t>
      </w:r>
      <w:r>
        <w:rPr>
          <w:snapToGrid w:val="0"/>
          <w:sz w:val="28"/>
          <w:szCs w:val="28"/>
          <w:lang w:eastAsia="ru-RU"/>
        </w:rPr>
        <w:t>я</w:t>
      </w:r>
      <w:r w:rsidRPr="00E935E7">
        <w:rPr>
          <w:snapToGrid w:val="0"/>
          <w:sz w:val="28"/>
          <w:szCs w:val="28"/>
          <w:lang w:eastAsia="ru-RU"/>
        </w:rPr>
        <w:t xml:space="preserve"> на объект.</w:t>
      </w:r>
      <w:r w:rsidRPr="00E935E7">
        <w:rPr>
          <w:sz w:val="28"/>
          <w:szCs w:val="28"/>
        </w:rPr>
        <w:tab/>
      </w:r>
    </w:p>
    <w:p w:rsidR="000827E3" w:rsidRPr="00E935E7" w:rsidRDefault="000827E3" w:rsidP="00CD174C">
      <w:pPr>
        <w:spacing w:line="360" w:lineRule="auto"/>
        <w:ind w:right="468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ab/>
        <w:t xml:space="preserve">При разработке САР часто применяют программные модели таких систем, на которых могут </w:t>
      </w:r>
      <w:r>
        <w:rPr>
          <w:snapToGrid w:val="0"/>
          <w:sz w:val="28"/>
          <w:szCs w:val="28"/>
          <w:lang w:eastAsia="ru-RU"/>
        </w:rPr>
        <w:t xml:space="preserve"> испыты</w:t>
      </w:r>
      <w:r w:rsidRPr="00E935E7">
        <w:rPr>
          <w:snapToGrid w:val="0"/>
          <w:sz w:val="28"/>
          <w:szCs w:val="28"/>
          <w:lang w:eastAsia="ru-RU"/>
        </w:rPr>
        <w:t xml:space="preserve">ваться </w:t>
      </w:r>
      <w:r>
        <w:rPr>
          <w:snapToGrid w:val="0"/>
          <w:sz w:val="28"/>
          <w:szCs w:val="28"/>
          <w:lang w:eastAsia="ru-RU"/>
        </w:rPr>
        <w:t>разны</w:t>
      </w:r>
      <w:r w:rsidRPr="00E935E7">
        <w:rPr>
          <w:snapToGrid w:val="0"/>
          <w:sz w:val="28"/>
          <w:szCs w:val="28"/>
          <w:lang w:eastAsia="ru-RU"/>
        </w:rPr>
        <w:t>е способы регулирования. Моделирование состоит в воспроизведении системы</w:t>
      </w:r>
      <w:r>
        <w:rPr>
          <w:snapToGrid w:val="0"/>
          <w:sz w:val="28"/>
          <w:szCs w:val="28"/>
          <w:lang w:eastAsia="ru-RU"/>
        </w:rPr>
        <w:t xml:space="preserve"> и объекта регулиров</w:t>
      </w:r>
      <w:r>
        <w:rPr>
          <w:snapToGrid w:val="0"/>
          <w:sz w:val="28"/>
          <w:szCs w:val="28"/>
          <w:lang w:eastAsia="ru-RU"/>
        </w:rPr>
        <w:t>а</w:t>
      </w:r>
      <w:r>
        <w:rPr>
          <w:snapToGrid w:val="0"/>
          <w:sz w:val="28"/>
          <w:szCs w:val="28"/>
          <w:lang w:eastAsia="ru-RU"/>
        </w:rPr>
        <w:t>ния, а также</w:t>
      </w:r>
      <w:r w:rsidRPr="00E935E7">
        <w:rPr>
          <w:snapToGrid w:val="0"/>
          <w:sz w:val="28"/>
          <w:szCs w:val="28"/>
          <w:lang w:eastAsia="ru-RU"/>
        </w:rPr>
        <w:t xml:space="preserve"> их взаимосвязей. На такой модели оказывается возможным проведение имитационных экспериментов, в ходе которых на вход системы подаются некоторые специальные сигналы и изучается реакция системы.  Для САР </w:t>
      </w:r>
      <w:r>
        <w:rPr>
          <w:snapToGrid w:val="0"/>
          <w:sz w:val="28"/>
          <w:szCs w:val="28"/>
          <w:lang w:eastAsia="ru-RU"/>
        </w:rPr>
        <w:t>весьма распространенным</w:t>
      </w:r>
      <w:r w:rsidRPr="00E935E7">
        <w:rPr>
          <w:snapToGrid w:val="0"/>
          <w:sz w:val="28"/>
          <w:szCs w:val="28"/>
          <w:lang w:eastAsia="ru-RU"/>
        </w:rPr>
        <w:t xml:space="preserve"> является исследование переходных пр</w:t>
      </w:r>
      <w:r w:rsidRPr="00E935E7">
        <w:rPr>
          <w:snapToGrid w:val="0"/>
          <w:sz w:val="28"/>
          <w:szCs w:val="28"/>
          <w:lang w:eastAsia="ru-RU"/>
        </w:rPr>
        <w:t>о</w:t>
      </w:r>
      <w:r w:rsidRPr="00E935E7">
        <w:rPr>
          <w:snapToGrid w:val="0"/>
          <w:sz w:val="28"/>
          <w:szCs w:val="28"/>
          <w:lang w:eastAsia="ru-RU"/>
        </w:rPr>
        <w:t xml:space="preserve">цессов, под которыми понимают изменение во времени выходного сигнала </w:t>
      </w:r>
      <w:r w:rsidRPr="00E935E7">
        <w:rPr>
          <w:snapToGrid w:val="0"/>
          <w:sz w:val="28"/>
          <w:szCs w:val="28"/>
          <w:lang w:val="en-US" w:eastAsia="ru-RU"/>
        </w:rPr>
        <w:t>Y</w:t>
      </w:r>
      <w:r w:rsidRPr="00E935E7">
        <w:rPr>
          <w:snapToGrid w:val="0"/>
          <w:sz w:val="28"/>
          <w:szCs w:val="28"/>
          <w:lang w:eastAsia="ru-RU"/>
        </w:rPr>
        <w:t>(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) системы при однократном ступенчатом изменении входного сигнала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>(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). На рис.1 показан пример такого входного сигнала. 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29" o:spid="_x0000_s1026" style="position:absolute;left:0;text-align:left;flip:y;z-index:251619840;visibility:visible" from="39.6pt,7.2pt" to="39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" o:allowincell="f">
            <v:stroke endarrow="block"/>
          </v:line>
        </w:pict>
      </w:r>
      <w:r w:rsidRPr="00E935E7">
        <w:rPr>
          <w:snapToGrid w:val="0"/>
          <w:sz w:val="28"/>
          <w:szCs w:val="28"/>
          <w:lang w:eastAsia="ru-RU"/>
        </w:rPr>
        <w:t xml:space="preserve">      </w:t>
      </w:r>
      <w:r w:rsidRPr="00E935E7">
        <w:rPr>
          <w:snapToGrid w:val="0"/>
          <w:sz w:val="28"/>
          <w:szCs w:val="28"/>
          <w:lang w:val="en-US" w:eastAsia="ru-RU"/>
        </w:rPr>
        <w:t>X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28" o:spid="_x0000_s1027" style="position:absolute;left:0;text-align:left;z-index:251623936;visibility:visible" from="104.4pt,10.8pt" to="248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" o:allowincell="f" strokeweight="3pt"/>
        </w:pict>
      </w:r>
      <w:r>
        <w:rPr>
          <w:noProof/>
          <w:lang w:eastAsia="ru-RU"/>
        </w:rPr>
        <w:pict>
          <v:line id="Прямая соединительная линия 27" o:spid="_x0000_s1028" style="position:absolute;left:0;text-align:left;flip:y;z-index:251622912;visibility:visible" from="104.4pt,10.8pt" to="104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" o:allowincell="f"/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26" o:spid="_x0000_s1029" style="position:absolute;left:0;text-align:left;z-index:251620864;visibility:visible" from="39.6pt,11.7pt" to="277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" o:allowincell="f">
            <v:stroke endarrow="block"/>
          </v:line>
        </w:pict>
      </w:r>
      <w:r>
        <w:rPr>
          <w:noProof/>
          <w:lang w:eastAsia="ru-RU"/>
        </w:rPr>
        <w:pict>
          <v:line id="Прямая соединительная линия 25" o:spid="_x0000_s1030" style="position:absolute;left:0;text-align:left;z-index:251621888;visibility:visible" from="39.6pt,12.6pt" to="104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" o:allowincell="f" strokeweight="3pt"/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</w:t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  <w:t xml:space="preserve">   </w:t>
      </w:r>
      <w:r w:rsidRPr="00E935E7">
        <w:rPr>
          <w:snapToGrid w:val="0"/>
          <w:sz w:val="28"/>
          <w:szCs w:val="28"/>
          <w:lang w:val="en-US" w:eastAsia="ru-RU"/>
        </w:rPr>
        <w:t>t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Рис.1</w:t>
      </w:r>
    </w:p>
    <w:p w:rsidR="000827E3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Default="000827E3" w:rsidP="00C05F36">
      <w:pPr>
        <w:spacing w:line="360" w:lineRule="auto"/>
        <w:ind w:right="468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Для одного и того же объекта при разных способах регулирования можно получить качественно разные переходные процессы. Примеры таких пр</w:t>
      </w:r>
      <w:r w:rsidRPr="00E935E7">
        <w:rPr>
          <w:snapToGrid w:val="0"/>
          <w:sz w:val="28"/>
          <w:szCs w:val="28"/>
          <w:lang w:eastAsia="ru-RU"/>
        </w:rPr>
        <w:t>о</w:t>
      </w:r>
      <w:r w:rsidRPr="00E935E7">
        <w:rPr>
          <w:snapToGrid w:val="0"/>
          <w:sz w:val="28"/>
          <w:szCs w:val="28"/>
          <w:lang w:eastAsia="ru-RU"/>
        </w:rPr>
        <w:t>цессов показаны на рис.2 – 5.</w:t>
      </w:r>
    </w:p>
    <w:p w:rsidR="000827E3" w:rsidRPr="00E935E7" w:rsidRDefault="000827E3" w:rsidP="00C05F36">
      <w:pPr>
        <w:spacing w:line="360" w:lineRule="auto"/>
        <w:ind w:right="468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илиния 24" o:spid="_x0000_s1031" style="position:absolute;left:0;text-align:left;margin-left:284.4pt;margin-top:19.8pt;width:115.2pt;height:141.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4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" o:allowincell="f" path="m,2832c24,2472,48,2112,144,1680,240,1248,480,480,576,240,672,,672,24,720,240v48,216,72,1104,144,1296c936,1728,1080,1512,1152,1392v72,-120,96,-480,144,-576c1344,720,1392,720,1440,816v48,96,72,480,144,576c1656,1488,1776,1440,1872,1392v96,-48,216,-264,288,-288c2232,1080,2280,1224,2304,1248e" filled="f">
            <v:path arrowok="t" o:connecttype="custom" o:connectlocs="0,1798320;91440,1066800;365760,152400;457200,152400;548640,975360;731520,883920;822960,518160;914400,518160;1005840,883920;1188720,883920;1371600,701040;1463040,792480" o:connectangles="0,0,0,0,0,0,0,0,0,0,0,0"/>
          </v:shape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23" o:spid="_x0000_s1032" style="position:absolute;left:0;text-align:left;flip:y;z-index:251627008;visibility:visible" from="241.2pt,0" to="241.2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" o:allowincell="f">
            <v:stroke endarrow="block"/>
          </v:line>
        </w:pict>
      </w:r>
      <w:r>
        <w:rPr>
          <w:noProof/>
          <w:lang w:eastAsia="ru-RU"/>
        </w:rPr>
        <w:pict>
          <v:line id="Прямая соединительная линия 22" o:spid="_x0000_s1033" style="position:absolute;left:0;text-align:left;flip:y;z-index:251624960;visibility:visible" from="10.8pt,4.5pt" to="10.8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" o:allowincell="f">
            <v:stroke endarrow="block"/>
          </v:line>
        </w:pict>
      </w:r>
      <w:r w:rsidRPr="00E935E7">
        <w:rPr>
          <w:snapToGrid w:val="0"/>
          <w:sz w:val="28"/>
          <w:szCs w:val="28"/>
          <w:lang w:val="en-US" w:eastAsia="ru-RU"/>
        </w:rPr>
        <w:t>Y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илиния 21" o:spid="_x0000_s1034" style="position:absolute;left:0;text-align:left;margin-left:46.8pt;margin-top:19.8pt;width:108pt;height:79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" o:allowincell="f" path="m,1584c48,1428,96,1272,144,1152,192,1032,216,960,288,864,360,768,456,672,576,576,696,480,864,360,1008,288v144,-72,240,-96,432,-144c1632,96,2040,24,2160,e" filled="f">
            <v:path arrowok="t" o:connecttype="custom" o:connectlocs="0,1005840;91440,731520;182880,548640;365760,365760;640080,182880;914400,91440;1371600,0" o:connectangles="0,0,0,0,0,0,0"/>
          </v:shape>
        </w:pict>
      </w:r>
      <w:r>
        <w:rPr>
          <w:noProof/>
          <w:lang w:eastAsia="ru-RU"/>
        </w:rPr>
        <w:pict>
          <v:line id="Прямая соединительная линия 20" o:spid="_x0000_s1035" style="position:absolute;left:0;text-align:left;z-index:251630080;visibility:visible" from="241.2pt,19.8pt" to="392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" o:allowincell="f"/>
        </w:pict>
      </w:r>
      <w:r>
        <w:rPr>
          <w:noProof/>
          <w:lang w:eastAsia="ru-RU"/>
        </w:rPr>
        <w:pict>
          <v:line id="Прямая соединительная линия 19" o:spid="_x0000_s1036" style="position:absolute;left:0;text-align:left;z-index:251629056;visibility:visible" from="10.8pt,19.8pt" to="154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" o:allowincell="f"/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18" o:spid="_x0000_s1037" style="position:absolute;left:0;text-align:left;z-index:251628032;visibility:visible" from="241.2pt,16.25pt" to="399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" o:allowincell="f">
            <v:stroke endarrow="block"/>
          </v:line>
        </w:pict>
      </w:r>
      <w:r>
        <w:rPr>
          <w:noProof/>
          <w:lang w:eastAsia="ru-RU"/>
        </w:rPr>
        <w:pict>
          <v:line id="Прямая соединительная линия 17" o:spid="_x0000_s1038" style="position:absolute;left:0;text-align:left;z-index:251625984;visibility:visible" from="10.8pt,16.25pt" to="16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" o:allowincell="f">
            <v:stroke endarrow="block"/>
          </v:line>
        </w:pic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       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Рис.2                                                                    Рис.3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илиния 16" o:spid="_x0000_s1039" style="position:absolute;left:0;text-align:left;margin-left:46.8pt;margin-top:.05pt;width:104.4pt;height:145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8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" o:allowincell="f" path="m,2664c156,1896,312,1128,432,936v120,-192,192,648,288,576c816,1440,912,408,1008,504v96,96,192,1656,288,1584c1392,2016,1464,,1584,72v120,72,360,2064,432,2448c2088,2904,2016,2376,2016,2376v,,,72,,144e" filled="f">
            <v:path arrowok="t" o:connecttype="custom" o:connectlocs="0,1691640;274320,594360;457200,960120;640080,320040;822960,1325880;1005840,45720;1280160,1600200;1280160,1508760;1280160,1600200" o:connectangles="0,0,0,0,0,0,0,0,0"/>
          </v:shape>
        </w:pict>
      </w:r>
      <w:r>
        <w:rPr>
          <w:noProof/>
          <w:lang w:eastAsia="ru-RU"/>
        </w:rPr>
        <w:pict>
          <v:shape id="Полилиния 15" o:spid="_x0000_s1040" style="position:absolute;left:0;text-align:left;margin-left:284.4pt;margin-top:18.05pt;width:108pt;height:115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" o:allowincell="f" path="m,2304c84,2172,168,2040,288,1872,408,1704,552,1464,720,1296v168,-168,384,-264,576,-432c1488,696,1728,432,1872,288,2016,144,2112,48,2160,e" filled="f">
            <v:path arrowok="t" o:connecttype="custom" o:connectlocs="0,1463040;182880,1188720;457200,822960;822960,548640;1188720,182880;1371600,0" o:connectangles="0,0,0,0,0,0"/>
          </v:shape>
        </w:pict>
      </w:r>
      <w:r>
        <w:rPr>
          <w:noProof/>
          <w:lang w:eastAsia="ru-RU"/>
        </w:rPr>
        <w:pict>
          <v:line id="Прямая соединительная линия 14" o:spid="_x0000_s1041" style="position:absolute;left:0;text-align:left;flip:y;z-index:251635200;visibility:visible" from="241.2pt,10.85pt" to="241.2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" o:allowincell="f">
            <v:stroke endarrow="block"/>
          </v:line>
        </w:pict>
      </w:r>
      <w:r>
        <w:rPr>
          <w:noProof/>
          <w:lang w:eastAsia="ru-RU"/>
        </w:rPr>
        <w:pict>
          <v:line id="Прямая соединительная линия 13" o:spid="_x0000_s1042" style="position:absolute;left:0;text-align:left;flip:y;z-index:251633152;visibility:visible" from="10.8pt,10.85pt" to="10.8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" o:allowincell="f">
            <v:stroke endarrow="block"/>
          </v:line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12" o:spid="_x0000_s1043" style="position:absolute;left:0;text-align:left;z-index:251638272;visibility:visible" from="241.2pt,19.85pt" to="392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" o:allowincell="f"/>
        </w:pict>
      </w:r>
      <w:r>
        <w:rPr>
          <w:noProof/>
          <w:lang w:eastAsia="ru-RU"/>
        </w:rPr>
        <w:pict>
          <v:line id="Прямая соединительная линия 11" o:spid="_x0000_s1044" style="position:absolute;left:0;text-align:left;z-index:251637248;visibility:visible" from="10.8pt,19.85pt" to="154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" o:allowincell="f"/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line id="Прямая соединительная линия 10" o:spid="_x0000_s1045" style="position:absolute;left:0;text-align:left;z-index:251636224;visibility:visible" from="241.2pt,9.05pt" to="4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" o:allowincell="f">
            <v:stroke endarrow="block"/>
          </v:line>
        </w:pict>
      </w:r>
      <w:r>
        <w:rPr>
          <w:noProof/>
          <w:lang w:eastAsia="ru-RU"/>
        </w:rPr>
        <w:pict>
          <v:line id="Прямая соединительная линия 9" o:spid="_x0000_s1046" style="position:absolute;left:0;text-align:left;z-index:251634176;visibility:visible" from="10.8pt,9.05pt" to="16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" o:allowincell="f">
            <v:stroke endarrow="block"/>
          </v:line>
        </w:pic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  <w:t>Рис.4</w:t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</w:r>
      <w:r w:rsidRPr="00E935E7">
        <w:rPr>
          <w:snapToGrid w:val="0"/>
          <w:sz w:val="28"/>
          <w:szCs w:val="28"/>
          <w:lang w:eastAsia="ru-RU"/>
        </w:rPr>
        <w:tab/>
        <w:t>Рис.5</w:t>
      </w:r>
    </w:p>
    <w:p w:rsidR="000827E3" w:rsidRPr="00E935E7" w:rsidRDefault="000827E3" w:rsidP="00CD174C">
      <w:pPr>
        <w:spacing w:line="360" w:lineRule="auto"/>
        <w:ind w:right="282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Выходной сигнал на рис.2 монотонно возрастает с постепенным приближен</w:t>
      </w:r>
      <w:r w:rsidRPr="00E935E7">
        <w:rPr>
          <w:snapToGrid w:val="0"/>
          <w:sz w:val="28"/>
          <w:szCs w:val="28"/>
          <w:lang w:eastAsia="ru-RU"/>
        </w:rPr>
        <w:t>и</w:t>
      </w:r>
      <w:r w:rsidRPr="00E935E7">
        <w:rPr>
          <w:snapToGrid w:val="0"/>
          <w:sz w:val="28"/>
          <w:szCs w:val="28"/>
          <w:lang w:eastAsia="ru-RU"/>
        </w:rPr>
        <w:t>ем к некоторому уровню (апериодический процесс). В отличие от него сигнал на рис.3 имеет вид колебаний около некоторого уровня с убывающей ампл</w:t>
      </w:r>
      <w:r w:rsidRPr="00E935E7">
        <w:rPr>
          <w:snapToGrid w:val="0"/>
          <w:sz w:val="28"/>
          <w:szCs w:val="28"/>
          <w:lang w:eastAsia="ru-RU"/>
        </w:rPr>
        <w:t>и</w:t>
      </w:r>
      <w:r w:rsidRPr="00E935E7">
        <w:rPr>
          <w:snapToGrid w:val="0"/>
          <w:sz w:val="28"/>
          <w:szCs w:val="28"/>
          <w:lang w:eastAsia="ru-RU"/>
        </w:rPr>
        <w:t xml:space="preserve">тудой (затухающие колебания). На рис.4 амплитуда колебаний увеличивается со временем (расходящиеся колебания). Наконец, на рис.5 сигнал монотонно и неограниченно возрастает. </w:t>
      </w:r>
    </w:p>
    <w:p w:rsidR="000827E3" w:rsidRPr="00E935E7" w:rsidRDefault="000827E3" w:rsidP="00CD174C">
      <w:pPr>
        <w:spacing w:line="360" w:lineRule="auto"/>
        <w:ind w:right="282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ab/>
        <w:t>Если сигналы, показанные на рис. 2 – 5 получены на моделях САР, о</w:t>
      </w:r>
      <w:r w:rsidRPr="00E935E7">
        <w:rPr>
          <w:snapToGrid w:val="0"/>
          <w:sz w:val="28"/>
          <w:szCs w:val="28"/>
          <w:lang w:eastAsia="ru-RU"/>
        </w:rPr>
        <w:t>т</w:t>
      </w:r>
      <w:r w:rsidRPr="00E935E7">
        <w:rPr>
          <w:snapToGrid w:val="0"/>
          <w:sz w:val="28"/>
          <w:szCs w:val="28"/>
          <w:lang w:eastAsia="ru-RU"/>
        </w:rPr>
        <w:t xml:space="preserve">личающихся только значениями двух коэффициентов: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и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, то можно представить, что существуют критические значения этих двух коэффицие</w:t>
      </w:r>
      <w:r w:rsidRPr="00E935E7">
        <w:rPr>
          <w:snapToGrid w:val="0"/>
          <w:sz w:val="28"/>
          <w:szCs w:val="28"/>
          <w:lang w:eastAsia="ru-RU"/>
        </w:rPr>
        <w:t>н</w:t>
      </w:r>
      <w:r w:rsidRPr="00E935E7">
        <w:rPr>
          <w:snapToGrid w:val="0"/>
          <w:sz w:val="28"/>
          <w:szCs w:val="28"/>
          <w:lang w:eastAsia="ru-RU"/>
        </w:rPr>
        <w:t>тов, при переходе через которые меняется вид переходного процесса. Этим критическим значениям в пространстве двух рассматриваемых коэффицие</w:t>
      </w:r>
      <w:r w:rsidRPr="00E935E7">
        <w:rPr>
          <w:snapToGrid w:val="0"/>
          <w:sz w:val="28"/>
          <w:szCs w:val="28"/>
          <w:lang w:eastAsia="ru-RU"/>
        </w:rPr>
        <w:t>н</w:t>
      </w:r>
      <w:r w:rsidRPr="00E935E7">
        <w:rPr>
          <w:snapToGrid w:val="0"/>
          <w:sz w:val="28"/>
          <w:szCs w:val="28"/>
          <w:lang w:eastAsia="ru-RU"/>
        </w:rPr>
        <w:t>тов соответствуют линии раздела, служащие границами областей, внутри к</w:t>
      </w:r>
      <w:r w:rsidRPr="00E935E7">
        <w:rPr>
          <w:snapToGrid w:val="0"/>
          <w:sz w:val="28"/>
          <w:szCs w:val="28"/>
          <w:lang w:eastAsia="ru-RU"/>
        </w:rPr>
        <w:t>о</w:t>
      </w:r>
      <w:r w:rsidRPr="00E935E7">
        <w:rPr>
          <w:snapToGrid w:val="0"/>
          <w:sz w:val="28"/>
          <w:szCs w:val="28"/>
          <w:lang w:eastAsia="ru-RU"/>
        </w:rPr>
        <w:t>торых вид переходного процесса оказывается одним и тем же. На рис. 6 пок</w:t>
      </w:r>
      <w:r w:rsidRPr="00E935E7">
        <w:rPr>
          <w:snapToGrid w:val="0"/>
          <w:sz w:val="28"/>
          <w:szCs w:val="28"/>
          <w:lang w:eastAsia="ru-RU"/>
        </w:rPr>
        <w:t>а</w:t>
      </w:r>
      <w:r w:rsidRPr="00E935E7">
        <w:rPr>
          <w:snapToGrid w:val="0"/>
          <w:sz w:val="28"/>
          <w:szCs w:val="28"/>
          <w:lang w:eastAsia="ru-RU"/>
        </w:rPr>
        <w:t xml:space="preserve">зан пример изображения таких областей в пространстве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и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.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илиния 8" o:spid="_x0000_s1047" style="position:absolute;left:0;text-align:left;margin-left:97.2pt;margin-top:17.1pt;width:38.4pt;height:1in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8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" o:allowincell="f" path="m,c336,24,672,48,720,288,768,528,360,1248,288,1440e" filled="f">
            <v:path arrowok="t" o:connecttype="custom" o:connectlocs="0,0;457200,182880;182880,914400" o:connectangles="0,0,0"/>
          </v:shape>
        </w:pict>
      </w:r>
      <w:r>
        <w:rPr>
          <w:noProof/>
          <w:lang w:eastAsia="ru-RU"/>
        </w:rPr>
        <w:pict>
          <v:shape id="Полилиния 7" o:spid="_x0000_s1048" style="position:absolute;left:0;text-align:left;margin-left:118.8pt;margin-top:9.9pt;width:3in;height:30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" o:allowincell="f" path="m,c468,276,936,552,1584,576,2232,600,3456,240,3888,144,4320,48,4248,24,4176,e" filled="f">
            <v:path arrowok="t" o:connecttype="custom" o:connectlocs="0,0;1005840,365760;2468880,91440;2651760,0" o:connectangles="0,0,0,0"/>
          </v:shape>
        </w:pict>
      </w:r>
      <w:r>
        <w:rPr>
          <w:noProof/>
          <w:lang w:eastAsia="ru-RU"/>
        </w:rPr>
        <w:pict>
          <v:line id="Прямая соединительная линия 6" o:spid="_x0000_s1049" style="position:absolute;left:0;text-align:left;flip:y;z-index:251641344;visibility:visible" from="183.6pt,9.9pt" to="183.6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" o:allowincell="f">
            <v:stroke endarrow="block"/>
          </v:line>
        </w:pic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        Вид 1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Вид 2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илиния 5" o:spid="_x0000_s1050" style="position:absolute;left:0;text-align:left;margin-left:141.6pt;margin-top:9.3pt;width:128.4pt;height:60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" o:allowincell="f" path="m120,1056c60,924,,792,120,624,240,456,552,96,840,48,1128,,1560,144,1848,336v288,192,600,720,720,864e" filled="f">
            <v:path arrowok="t" o:connecttype="custom" o:connectlocs="76200,670560;76200,396240;533400,30480;1173480,213360;1630680,762000" o:connectangles="0,0,0,0,0"/>
          </v:shape>
        </w:pict>
      </w:r>
      <w:r>
        <w:rPr>
          <w:noProof/>
          <w:lang w:eastAsia="ru-RU"/>
        </w:rPr>
        <w:pict>
          <v:line id="Прямая соединительная линия 4" o:spid="_x0000_s1051" style="position:absolute;left:0;text-align:left;z-index:251642368;visibility:visible" from="61.2pt,18.9pt" to="34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" o:allowincell="f">
            <v:stroke endarrow="block"/>
          </v:line>
        </w:pic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Вид 3                   Вид 4</w:t>
      </w:r>
    </w:p>
    <w:p w:rsidR="000827E3" w:rsidRPr="00E935E7" w:rsidRDefault="000827E3" w:rsidP="00CD174C">
      <w:pPr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</w:t>
      </w:r>
    </w:p>
    <w:p w:rsidR="000827E3" w:rsidRPr="00E935E7" w:rsidRDefault="000827E3" w:rsidP="00CD174C">
      <w:pPr>
        <w:widowControl w:val="0"/>
        <w:spacing w:line="360" w:lineRule="auto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Рис.6</w:t>
      </w:r>
    </w:p>
    <w:p w:rsidR="000827E3" w:rsidRPr="00E935E7" w:rsidRDefault="000827E3" w:rsidP="00072EF1">
      <w:pPr>
        <w:pStyle w:val="Heading1"/>
        <w:rPr>
          <w:snapToGrid w:val="0"/>
          <w:lang w:eastAsia="ru-RU"/>
        </w:rPr>
      </w:pPr>
      <w:bookmarkStart w:id="1" w:name="_Toc84500146"/>
      <w:r w:rsidRPr="00E935E7">
        <w:rPr>
          <w:snapToGrid w:val="0"/>
          <w:lang w:eastAsia="ru-RU"/>
        </w:rPr>
        <w:t>2. Задание на выполнение работы</w:t>
      </w:r>
      <w:bookmarkEnd w:id="1"/>
      <w:r w:rsidRPr="00E935E7">
        <w:rPr>
          <w:snapToGrid w:val="0"/>
          <w:lang w:eastAsia="ru-RU"/>
        </w:rPr>
        <w:t xml:space="preserve"> </w:t>
      </w:r>
    </w:p>
    <w:p w:rsidR="000827E3" w:rsidRPr="00E935E7" w:rsidRDefault="000827E3" w:rsidP="00CD174C">
      <w:pPr>
        <w:widowControl w:val="0"/>
        <w:spacing w:line="360" w:lineRule="auto"/>
        <w:jc w:val="both"/>
        <w:rPr>
          <w:snapToGrid w:val="0"/>
          <w:sz w:val="28"/>
          <w:szCs w:val="28"/>
          <w:lang w:eastAsia="ru-RU"/>
        </w:rPr>
      </w:pP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1) Разработать программную модель системы автоматического регулир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>вания в соответствии со схемой, приведенной в варианте задания. Формулы, задающие вычисления в звеньях системы, приводятся в разд.3. Исходные да</w:t>
      </w:r>
      <w:r w:rsidRPr="00E935E7">
        <w:rPr>
          <w:rFonts w:ascii="Times New Roman" w:hAnsi="Times New Roman"/>
          <w:sz w:val="28"/>
          <w:szCs w:val="28"/>
        </w:rPr>
        <w:t>н</w:t>
      </w:r>
      <w:r w:rsidRPr="00E935E7">
        <w:rPr>
          <w:rFonts w:ascii="Times New Roman" w:hAnsi="Times New Roman"/>
          <w:sz w:val="28"/>
          <w:szCs w:val="28"/>
        </w:rPr>
        <w:t xml:space="preserve">ные программы: значения коэффициентов системы и последовательность </w:t>
      </w:r>
      <w:r w:rsidRPr="00E935E7">
        <w:rPr>
          <w:rFonts w:ascii="Times New Roman" w:hAnsi="Times New Roman"/>
          <w:sz w:val="28"/>
          <w:szCs w:val="28"/>
          <w:lang w:val="en-US"/>
        </w:rPr>
        <w:t>x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(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=1,2,…) значений входного сигнала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7F1C7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F1C75">
        <w:rPr>
          <w:rFonts w:ascii="Times New Roman" w:hAnsi="Times New Roman"/>
          <w:sz w:val="28"/>
          <w:szCs w:val="28"/>
        </w:rPr>
        <w:t>)</w:t>
      </w:r>
      <w:r w:rsidRPr="00E935E7">
        <w:rPr>
          <w:rFonts w:ascii="Times New Roman" w:hAnsi="Times New Roman"/>
          <w:sz w:val="28"/>
          <w:szCs w:val="28"/>
        </w:rPr>
        <w:t xml:space="preserve"> для дискретных моментов времени</w:t>
      </w:r>
      <w:r>
        <w:rPr>
          <w:rFonts w:ascii="Times New Roman" w:hAnsi="Times New Roman"/>
          <w:sz w:val="28"/>
          <w:szCs w:val="28"/>
        </w:rPr>
        <w:t xml:space="preserve"> (тактов) с заданной продолжительностью Δ секунд</w:t>
      </w:r>
      <w:r w:rsidRPr="00E935E7">
        <w:rPr>
          <w:rFonts w:ascii="Times New Roman" w:hAnsi="Times New Roman"/>
          <w:sz w:val="28"/>
          <w:szCs w:val="28"/>
        </w:rPr>
        <w:t>. Результат расчета – п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 xml:space="preserve">следовательность </w:t>
      </w:r>
      <w:r w:rsidRPr="00E935E7">
        <w:rPr>
          <w:rFonts w:ascii="Times New Roman" w:hAnsi="Times New Roman"/>
          <w:sz w:val="28"/>
          <w:szCs w:val="28"/>
          <w:lang w:val="en-US"/>
        </w:rPr>
        <w:t>y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(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=1,2,…) значений выходного сигнала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7F1C7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F1C75">
        <w:rPr>
          <w:rFonts w:ascii="Times New Roman" w:hAnsi="Times New Roman"/>
          <w:sz w:val="28"/>
          <w:szCs w:val="28"/>
        </w:rPr>
        <w:t xml:space="preserve">) </w:t>
      </w:r>
      <w:r w:rsidRPr="00E935E7">
        <w:rPr>
          <w:rFonts w:ascii="Times New Roman" w:hAnsi="Times New Roman"/>
          <w:sz w:val="28"/>
          <w:szCs w:val="28"/>
        </w:rPr>
        <w:t>в те</w:t>
      </w:r>
      <w:r>
        <w:rPr>
          <w:rFonts w:ascii="Times New Roman" w:hAnsi="Times New Roman"/>
          <w:sz w:val="28"/>
          <w:szCs w:val="28"/>
        </w:rPr>
        <w:t>х</w:t>
      </w:r>
      <w:r w:rsidRPr="00E935E7">
        <w:rPr>
          <w:rFonts w:ascii="Times New Roman" w:hAnsi="Times New Roman"/>
          <w:sz w:val="28"/>
          <w:szCs w:val="28"/>
        </w:rPr>
        <w:t xml:space="preserve"> же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тах</w:t>
      </w:r>
      <w:r w:rsidRPr="00E935E7">
        <w:rPr>
          <w:rFonts w:ascii="Times New Roman" w:hAnsi="Times New Roman"/>
          <w:sz w:val="28"/>
          <w:szCs w:val="28"/>
        </w:rPr>
        <w:t xml:space="preserve">. Программа должна предусматривать вывод в </w:t>
      </w:r>
      <w:r>
        <w:rPr>
          <w:rFonts w:ascii="Times New Roman" w:hAnsi="Times New Roman"/>
          <w:sz w:val="28"/>
          <w:szCs w:val="28"/>
        </w:rPr>
        <w:t xml:space="preserve">текстовый </w:t>
      </w:r>
      <w:r w:rsidRPr="00E935E7">
        <w:rPr>
          <w:rFonts w:ascii="Times New Roman" w:hAnsi="Times New Roman"/>
          <w:sz w:val="28"/>
          <w:szCs w:val="28"/>
        </w:rPr>
        <w:t xml:space="preserve">файл протокола таблицы с 3 колонками: { 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, </w:t>
      </w:r>
      <w:r w:rsidRPr="00E935E7">
        <w:rPr>
          <w:rFonts w:ascii="Times New Roman" w:hAnsi="Times New Roman"/>
          <w:sz w:val="28"/>
          <w:szCs w:val="28"/>
          <w:lang w:val="en-US"/>
        </w:rPr>
        <w:t>x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], </w:t>
      </w:r>
      <w:r w:rsidRPr="00E935E7">
        <w:rPr>
          <w:rFonts w:ascii="Times New Roman" w:hAnsi="Times New Roman"/>
          <w:sz w:val="28"/>
          <w:szCs w:val="28"/>
          <w:lang w:val="en-US"/>
        </w:rPr>
        <w:t>y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}</w:t>
      </w:r>
      <w:r>
        <w:rPr>
          <w:rFonts w:ascii="Times New Roman" w:hAnsi="Times New Roman"/>
          <w:sz w:val="28"/>
          <w:szCs w:val="28"/>
        </w:rPr>
        <w:t xml:space="preserve">, а также графическое представление сигналов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8121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B8121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8121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B8121F">
        <w:rPr>
          <w:rFonts w:ascii="Times New Roman" w:hAnsi="Times New Roman"/>
          <w:sz w:val="28"/>
          <w:szCs w:val="28"/>
        </w:rPr>
        <w:t>)</w:t>
      </w:r>
      <w:r w:rsidRPr="00E935E7">
        <w:rPr>
          <w:rFonts w:ascii="Times New Roman" w:hAnsi="Times New Roman"/>
          <w:sz w:val="28"/>
          <w:szCs w:val="28"/>
        </w:rPr>
        <w:t>.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Произвести тестирование программы. Подготовить ее описание, вкл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чающее: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назначения,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структуры,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созданных структурных компонент (модулей, функций),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исходных данных,</w:t>
      </w:r>
    </w:p>
    <w:p w:rsidR="000827E3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результатов,</w:t>
      </w: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пример расчета по программе.</w:t>
      </w:r>
    </w:p>
    <w:p w:rsidR="000827E3" w:rsidRPr="00E935E7" w:rsidRDefault="000827E3" w:rsidP="00CD174C">
      <w:pPr>
        <w:widowControl w:val="0"/>
        <w:spacing w:line="360" w:lineRule="auto"/>
        <w:ind w:right="282" w:firstLine="567"/>
        <w:jc w:val="both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2) Задать</w:t>
      </w:r>
      <w:r>
        <w:rPr>
          <w:snapToGrid w:val="0"/>
          <w:sz w:val="28"/>
          <w:szCs w:val="28"/>
          <w:lang w:eastAsia="ru-RU"/>
        </w:rPr>
        <w:t xml:space="preserve"> указанные</w:t>
      </w:r>
      <w:r w:rsidRPr="00E935E7">
        <w:rPr>
          <w:snapToGrid w:val="0"/>
          <w:sz w:val="28"/>
          <w:szCs w:val="28"/>
          <w:lang w:eastAsia="ru-RU"/>
        </w:rPr>
        <w:t xml:space="preserve"> начальные значения параметров системы и зарегис</w:t>
      </w:r>
      <w:r w:rsidRPr="00E935E7">
        <w:rPr>
          <w:snapToGrid w:val="0"/>
          <w:sz w:val="28"/>
          <w:szCs w:val="28"/>
          <w:lang w:eastAsia="ru-RU"/>
        </w:rPr>
        <w:t>т</w:t>
      </w:r>
      <w:r w:rsidRPr="00E935E7">
        <w:rPr>
          <w:snapToGrid w:val="0"/>
          <w:sz w:val="28"/>
          <w:szCs w:val="28"/>
          <w:lang w:eastAsia="ru-RU"/>
        </w:rPr>
        <w:t>рировать переходной процесс. Для этого ввести в программу последовател</w:t>
      </w:r>
      <w:r w:rsidRPr="00E935E7">
        <w:rPr>
          <w:snapToGrid w:val="0"/>
          <w:sz w:val="28"/>
          <w:szCs w:val="28"/>
          <w:lang w:eastAsia="ru-RU"/>
        </w:rPr>
        <w:t>ь</w:t>
      </w:r>
      <w:r w:rsidRPr="00E935E7">
        <w:rPr>
          <w:snapToGrid w:val="0"/>
          <w:sz w:val="28"/>
          <w:szCs w:val="28"/>
          <w:lang w:eastAsia="ru-RU"/>
        </w:rPr>
        <w:t xml:space="preserve">ность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>[</w:t>
      </w:r>
      <w:r w:rsidRPr="00E935E7">
        <w:rPr>
          <w:snapToGrid w:val="0"/>
          <w:sz w:val="28"/>
          <w:szCs w:val="28"/>
          <w:lang w:val="en-US" w:eastAsia="ru-RU"/>
        </w:rPr>
        <w:t>i</w:t>
      </w:r>
      <w:r w:rsidRPr="00E935E7">
        <w:rPr>
          <w:snapToGrid w:val="0"/>
          <w:sz w:val="28"/>
          <w:szCs w:val="28"/>
          <w:lang w:eastAsia="ru-RU"/>
        </w:rPr>
        <w:t xml:space="preserve">] : 0, 0, 0, 1, 1, 1, 1, 1, 1, … (не менее 100 значений) и рассчитать </w:t>
      </w:r>
      <w:r>
        <w:rPr>
          <w:snapToGrid w:val="0"/>
          <w:sz w:val="28"/>
          <w:szCs w:val="28"/>
          <w:lang w:eastAsia="ru-RU"/>
        </w:rPr>
        <w:t>зн</w:t>
      </w:r>
      <w:r>
        <w:rPr>
          <w:snapToGrid w:val="0"/>
          <w:sz w:val="28"/>
          <w:szCs w:val="28"/>
          <w:lang w:eastAsia="ru-RU"/>
        </w:rPr>
        <w:t>а</w:t>
      </w:r>
      <w:r>
        <w:rPr>
          <w:snapToGrid w:val="0"/>
          <w:sz w:val="28"/>
          <w:szCs w:val="28"/>
          <w:lang w:eastAsia="ru-RU"/>
        </w:rPr>
        <w:t xml:space="preserve">чения </w:t>
      </w:r>
      <w:r w:rsidRPr="00E935E7">
        <w:rPr>
          <w:snapToGrid w:val="0"/>
          <w:sz w:val="28"/>
          <w:szCs w:val="28"/>
          <w:lang w:eastAsia="ru-RU"/>
        </w:rPr>
        <w:t>выходно</w:t>
      </w:r>
      <w:r>
        <w:rPr>
          <w:snapToGrid w:val="0"/>
          <w:sz w:val="28"/>
          <w:szCs w:val="28"/>
          <w:lang w:eastAsia="ru-RU"/>
        </w:rPr>
        <w:t>го</w:t>
      </w:r>
      <w:r w:rsidRPr="00E935E7">
        <w:rPr>
          <w:snapToGrid w:val="0"/>
          <w:sz w:val="28"/>
          <w:szCs w:val="28"/>
          <w:lang w:eastAsia="ru-RU"/>
        </w:rPr>
        <w:t xml:space="preserve"> сигнал</w:t>
      </w:r>
      <w:r>
        <w:rPr>
          <w:snapToGrid w:val="0"/>
          <w:sz w:val="28"/>
          <w:szCs w:val="28"/>
          <w:lang w:eastAsia="ru-RU"/>
        </w:rPr>
        <w:t>а</w:t>
      </w: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y</w:t>
      </w:r>
      <w:r w:rsidRPr="00E935E7">
        <w:rPr>
          <w:snapToGrid w:val="0"/>
          <w:sz w:val="28"/>
          <w:szCs w:val="28"/>
          <w:lang w:eastAsia="ru-RU"/>
        </w:rPr>
        <w:t>[</w:t>
      </w:r>
      <w:r w:rsidRPr="00E935E7">
        <w:rPr>
          <w:snapToGrid w:val="0"/>
          <w:sz w:val="28"/>
          <w:szCs w:val="28"/>
          <w:lang w:val="en-US" w:eastAsia="ru-RU"/>
        </w:rPr>
        <w:t>i</w:t>
      </w:r>
      <w:r w:rsidRPr="00E935E7">
        <w:rPr>
          <w:snapToGrid w:val="0"/>
          <w:sz w:val="28"/>
          <w:szCs w:val="28"/>
          <w:lang w:eastAsia="ru-RU"/>
        </w:rPr>
        <w:t xml:space="preserve">].  </w:t>
      </w: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Используя некоторый графический редактор, п</w:t>
      </w:r>
      <w:r w:rsidRPr="00E935E7">
        <w:rPr>
          <w:rFonts w:ascii="Times New Roman" w:hAnsi="Times New Roman"/>
          <w:sz w:val="28"/>
          <w:szCs w:val="28"/>
        </w:rPr>
        <w:t>остроить в пространстве</w:t>
      </w:r>
      <w:r>
        <w:rPr>
          <w:rFonts w:ascii="Times New Roman" w:hAnsi="Times New Roman"/>
          <w:sz w:val="28"/>
          <w:szCs w:val="28"/>
        </w:rPr>
        <w:t xml:space="preserve"> указанных в задании 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</w:t>
      </w:r>
      <w:r w:rsidRPr="00E935E7">
        <w:rPr>
          <w:rFonts w:ascii="Times New Roman" w:hAnsi="Times New Roman"/>
          <w:sz w:val="28"/>
          <w:szCs w:val="28"/>
        </w:rPr>
        <w:t>ов системы области  с различным видом пер</w:t>
      </w:r>
      <w:r w:rsidRPr="00E935E7">
        <w:rPr>
          <w:rFonts w:ascii="Times New Roman" w:hAnsi="Times New Roman"/>
          <w:sz w:val="28"/>
          <w:szCs w:val="28"/>
        </w:rPr>
        <w:t>е</w:t>
      </w:r>
      <w:r w:rsidRPr="00E935E7">
        <w:rPr>
          <w:rFonts w:ascii="Times New Roman" w:hAnsi="Times New Roman"/>
          <w:sz w:val="28"/>
          <w:szCs w:val="28"/>
        </w:rPr>
        <w:t>ходного процесса. Для этого, изменяя два указанных в варианте задания</w:t>
      </w:r>
      <w:r w:rsidRPr="007F1C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эффициента - </w:t>
      </w:r>
      <w:r w:rsidRPr="00E935E7">
        <w:rPr>
          <w:rFonts w:ascii="Times New Roman" w:hAnsi="Times New Roman"/>
          <w:sz w:val="28"/>
          <w:szCs w:val="28"/>
        </w:rPr>
        <w:t xml:space="preserve"> параметра системы</w:t>
      </w:r>
      <w:r>
        <w:rPr>
          <w:rFonts w:ascii="Times New Roman" w:hAnsi="Times New Roman"/>
          <w:sz w:val="28"/>
          <w:szCs w:val="28"/>
        </w:rPr>
        <w:t xml:space="preserve"> -</w:t>
      </w:r>
      <w:r w:rsidRPr="00E935E7">
        <w:rPr>
          <w:rFonts w:ascii="Times New Roman" w:hAnsi="Times New Roman"/>
          <w:sz w:val="28"/>
          <w:szCs w:val="28"/>
        </w:rPr>
        <w:t xml:space="preserve"> и регистрируя каждый раз переходной процесс, установить граничные значения перехода от одного вида процесса к другому. Результаты расчетов представить в виде графика с осями, соответс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</w:rPr>
        <w:t>вующими двум варьируемым коэффициентам. На графике изобразить линии раздела областей с разными видами процессов. Для каждой области предст</w:t>
      </w:r>
      <w:r w:rsidRPr="00E935E7">
        <w:rPr>
          <w:rFonts w:ascii="Times New Roman" w:hAnsi="Times New Roman"/>
          <w:sz w:val="28"/>
          <w:szCs w:val="28"/>
        </w:rPr>
        <w:t>а</w:t>
      </w:r>
      <w:r w:rsidRPr="00E935E7">
        <w:rPr>
          <w:rFonts w:ascii="Times New Roman" w:hAnsi="Times New Roman"/>
          <w:sz w:val="28"/>
          <w:szCs w:val="28"/>
        </w:rPr>
        <w:t>вить типовой переходной процесс в виде временной диаграммы. Сделать в</w:t>
      </w:r>
      <w:r w:rsidRPr="00E935E7">
        <w:rPr>
          <w:rFonts w:ascii="Times New Roman" w:hAnsi="Times New Roman"/>
          <w:sz w:val="28"/>
          <w:szCs w:val="28"/>
        </w:rPr>
        <w:t>ы</w:t>
      </w:r>
      <w:r w:rsidRPr="00E935E7">
        <w:rPr>
          <w:rFonts w:ascii="Times New Roman" w:hAnsi="Times New Roman"/>
          <w:sz w:val="28"/>
          <w:szCs w:val="28"/>
        </w:rPr>
        <w:t xml:space="preserve">воды о характере влияния параметров на выходной сигнал системы. </w:t>
      </w: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4) Подготовить отчет по работе, который должен включать постановку задачи, описание и текст разработанной программы,</w:t>
      </w:r>
      <w:r>
        <w:rPr>
          <w:rFonts w:ascii="Times New Roman" w:hAnsi="Times New Roman"/>
          <w:sz w:val="28"/>
          <w:szCs w:val="28"/>
        </w:rPr>
        <w:t xml:space="preserve"> результаты тестирования,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 решения задачи с указанными в задании коэффициентами системы (п.2)</w:t>
      </w:r>
      <w:r w:rsidRPr="00E935E7">
        <w:rPr>
          <w:rFonts w:ascii="Times New Roman" w:hAnsi="Times New Roman"/>
          <w:sz w:val="28"/>
          <w:szCs w:val="28"/>
        </w:rPr>
        <w:t>, результаты исследования</w:t>
      </w:r>
      <w:r>
        <w:rPr>
          <w:rFonts w:ascii="Times New Roman" w:hAnsi="Times New Roman"/>
          <w:sz w:val="28"/>
          <w:szCs w:val="28"/>
        </w:rPr>
        <w:t xml:space="preserve"> по п.3</w:t>
      </w:r>
      <w:r w:rsidRPr="00E935E7">
        <w:rPr>
          <w:rFonts w:ascii="Times New Roman" w:hAnsi="Times New Roman"/>
          <w:sz w:val="28"/>
          <w:szCs w:val="28"/>
        </w:rPr>
        <w:t>.</w:t>
      </w:r>
    </w:p>
    <w:p w:rsidR="000827E3" w:rsidRPr="00E935E7" w:rsidRDefault="000827E3" w:rsidP="00072EF1">
      <w:pPr>
        <w:pStyle w:val="Heading1"/>
      </w:pPr>
      <w:bookmarkStart w:id="2" w:name="_Toc84500147"/>
      <w:r w:rsidRPr="00E935E7">
        <w:t>3. Комментарии к заданию</w:t>
      </w:r>
      <w:bookmarkEnd w:id="2"/>
      <w:r w:rsidRPr="00E935E7">
        <w:t xml:space="preserve"> </w:t>
      </w:r>
    </w:p>
    <w:p w:rsidR="000827E3" w:rsidRPr="00E935E7" w:rsidRDefault="000827E3" w:rsidP="00CD174C">
      <w:pPr>
        <w:pStyle w:val="BodyText"/>
        <w:ind w:right="282"/>
        <w:jc w:val="both"/>
        <w:rPr>
          <w:rFonts w:ascii="Times New Roman" w:hAnsi="Times New Roman"/>
          <w:sz w:val="28"/>
          <w:szCs w:val="28"/>
        </w:rPr>
      </w:pP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1) Структура системы автоматического регулирования состоит из эл</w:t>
      </w:r>
      <w:r w:rsidRPr="00E935E7">
        <w:rPr>
          <w:rFonts w:ascii="Times New Roman" w:hAnsi="Times New Roman"/>
          <w:sz w:val="28"/>
          <w:szCs w:val="28"/>
        </w:rPr>
        <w:t>е</w:t>
      </w:r>
      <w:r w:rsidRPr="00E935E7">
        <w:rPr>
          <w:rFonts w:ascii="Times New Roman" w:hAnsi="Times New Roman"/>
          <w:sz w:val="28"/>
          <w:szCs w:val="28"/>
        </w:rPr>
        <w:t>ментов – звеньев, определенным образом соединенных между собой так, что выходной сигнал одного звена служит входным сигналом для одного или н</w:t>
      </w:r>
      <w:r w:rsidRPr="00E935E7">
        <w:rPr>
          <w:rFonts w:ascii="Times New Roman" w:hAnsi="Times New Roman"/>
          <w:sz w:val="28"/>
          <w:szCs w:val="28"/>
        </w:rPr>
        <w:t>е</w:t>
      </w:r>
      <w:r w:rsidRPr="00E935E7">
        <w:rPr>
          <w:rFonts w:ascii="Times New Roman" w:hAnsi="Times New Roman"/>
          <w:sz w:val="28"/>
          <w:szCs w:val="28"/>
        </w:rPr>
        <w:t>скольких других звеньев. Все звенья, кроме сумматора, имеют один вход и один выход. Сумматор имеет два</w:t>
      </w:r>
      <w:r>
        <w:rPr>
          <w:rFonts w:ascii="Times New Roman" w:hAnsi="Times New Roman"/>
          <w:sz w:val="28"/>
          <w:szCs w:val="28"/>
        </w:rPr>
        <w:t xml:space="preserve"> или более</w:t>
      </w:r>
      <w:r w:rsidRPr="00E935E7">
        <w:rPr>
          <w:rFonts w:ascii="Times New Roman" w:hAnsi="Times New Roman"/>
          <w:sz w:val="28"/>
          <w:szCs w:val="28"/>
        </w:rPr>
        <w:t xml:space="preserve"> вход</w:t>
      </w:r>
      <w:r>
        <w:rPr>
          <w:rFonts w:ascii="Times New Roman" w:hAnsi="Times New Roman"/>
          <w:sz w:val="28"/>
          <w:szCs w:val="28"/>
        </w:rPr>
        <w:t>ов</w:t>
      </w:r>
      <w:r w:rsidRPr="00E935E7">
        <w:rPr>
          <w:rFonts w:ascii="Times New Roman" w:hAnsi="Times New Roman"/>
          <w:sz w:val="28"/>
          <w:szCs w:val="28"/>
        </w:rPr>
        <w:t xml:space="preserve"> и один выход.</w:t>
      </w: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2) Каждое звено реализует некоторое преобразование</w:t>
      </w:r>
      <w:r>
        <w:rPr>
          <w:rFonts w:ascii="Times New Roman" w:hAnsi="Times New Roman"/>
          <w:sz w:val="28"/>
          <w:szCs w:val="28"/>
        </w:rPr>
        <w:t xml:space="preserve"> его</w:t>
      </w:r>
      <w:r w:rsidRPr="00E935E7">
        <w:rPr>
          <w:rFonts w:ascii="Times New Roman" w:hAnsi="Times New Roman"/>
          <w:sz w:val="28"/>
          <w:szCs w:val="28"/>
        </w:rPr>
        <w:t xml:space="preserve"> входн</w:t>
      </w:r>
      <w:r>
        <w:rPr>
          <w:rFonts w:ascii="Times New Roman" w:hAnsi="Times New Roman"/>
          <w:sz w:val="28"/>
          <w:szCs w:val="28"/>
        </w:rPr>
        <w:t>ого</w:t>
      </w:r>
      <w:r w:rsidRPr="00E935E7">
        <w:rPr>
          <w:rFonts w:ascii="Times New Roman" w:hAnsi="Times New Roman"/>
          <w:sz w:val="28"/>
          <w:szCs w:val="28"/>
        </w:rPr>
        <w:t xml:space="preserve"> си</w:t>
      </w:r>
      <w:r w:rsidRPr="00E935E7">
        <w:rPr>
          <w:rFonts w:ascii="Times New Roman" w:hAnsi="Times New Roman"/>
          <w:sz w:val="28"/>
          <w:szCs w:val="28"/>
        </w:rPr>
        <w:t>г</w:t>
      </w:r>
      <w:r w:rsidRPr="00E935E7">
        <w:rPr>
          <w:rFonts w:ascii="Times New Roman" w:hAnsi="Times New Roman"/>
          <w:sz w:val="28"/>
          <w:szCs w:val="28"/>
        </w:rPr>
        <w:t>нал</w:t>
      </w:r>
      <w:r>
        <w:rPr>
          <w:rFonts w:ascii="Times New Roman" w:hAnsi="Times New Roman"/>
          <w:sz w:val="28"/>
          <w:szCs w:val="28"/>
        </w:rPr>
        <w:t>а в выходной сигнал</w:t>
      </w:r>
      <w:r w:rsidRPr="00E935E7">
        <w:rPr>
          <w:rFonts w:ascii="Times New Roman" w:hAnsi="Times New Roman"/>
          <w:sz w:val="28"/>
          <w:szCs w:val="28"/>
        </w:rPr>
        <w:t>. В формулы, описывающие эти преобразования, вх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>дят значения входного сигнала звена в текущий момент времени</w:t>
      </w:r>
      <w:r>
        <w:rPr>
          <w:rFonts w:ascii="Times New Roman" w:hAnsi="Times New Roman"/>
          <w:sz w:val="28"/>
          <w:szCs w:val="28"/>
        </w:rPr>
        <w:t xml:space="preserve"> (такт)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, об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 xml:space="preserve">значенного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], и выходного сигнала, обозначенного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], а также значения коэффициентов звена. В некоторых случаях при расчетах используются зн</w:t>
      </w:r>
      <w:r w:rsidRPr="00E935E7">
        <w:rPr>
          <w:rFonts w:ascii="Times New Roman" w:hAnsi="Times New Roman"/>
          <w:sz w:val="28"/>
          <w:szCs w:val="28"/>
        </w:rPr>
        <w:t>а</w:t>
      </w:r>
      <w:r w:rsidRPr="00E935E7">
        <w:rPr>
          <w:rFonts w:ascii="Times New Roman" w:hAnsi="Times New Roman"/>
          <w:sz w:val="28"/>
          <w:szCs w:val="28"/>
        </w:rPr>
        <w:t xml:space="preserve">чения входного и выходного сигналов в предыдущие моменты времени: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-1],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-2],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-1],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-2]. </w:t>
      </w:r>
    </w:p>
    <w:p w:rsidR="000827E3" w:rsidRPr="00E935E7" w:rsidRDefault="000827E3" w:rsidP="00CD174C">
      <w:pPr>
        <w:pStyle w:val="BodyText"/>
        <w:ind w:right="282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ab/>
        <w:t>Ниже приводятся обозначения звеньев на структурных схемах систем автоматического регулирования и реализуемые ими формулы преобразования сигналов.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>С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E935E7">
        <w:rPr>
          <w:rFonts w:ascii="Times New Roman" w:hAnsi="Times New Roman"/>
          <w:sz w:val="28"/>
          <w:szCs w:val="28"/>
        </w:rPr>
        <w:t>сумматор</w:t>
      </w:r>
    </w:p>
    <w:p w:rsidR="000827E3" w:rsidRPr="008C6D49" w:rsidRDefault="000827E3" w:rsidP="00CD174C">
      <w:pPr>
        <w:pStyle w:val="BodyText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  <w:lang w:val="en-US"/>
        </w:rPr>
        <w:t xml:space="preserve"> w</w:t>
      </w:r>
      <w:r w:rsidRPr="008C6D49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8C6D49">
        <w:rPr>
          <w:rFonts w:ascii="Times New Roman" w:hAnsi="Times New Roman"/>
          <w:sz w:val="28"/>
          <w:szCs w:val="28"/>
          <w:lang w:val="en-US"/>
        </w:rPr>
        <w:t xml:space="preserve">] =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8C6D49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8C6D49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8C6D49">
        <w:rPr>
          <w:rFonts w:ascii="Times New Roman" w:hAnsi="Times New Roman"/>
          <w:sz w:val="28"/>
          <w:szCs w:val="28"/>
          <w:lang w:val="en-US"/>
        </w:rPr>
        <w:t xml:space="preserve">] +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8C6D49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8C6D49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8C6D49">
        <w:rPr>
          <w:rFonts w:ascii="Times New Roman" w:hAnsi="Times New Roman"/>
          <w:sz w:val="28"/>
          <w:szCs w:val="28"/>
          <w:lang w:val="en-US"/>
        </w:rPr>
        <w:t>]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У – усилитель с коэффициентом усиления К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] = </w:t>
      </w:r>
      <w:r w:rsidRPr="00E935E7">
        <w:rPr>
          <w:rFonts w:ascii="Times New Roman" w:hAnsi="Times New Roman"/>
          <w:sz w:val="28"/>
          <w:szCs w:val="28"/>
          <w:lang w:val="en-US"/>
        </w:rPr>
        <w:t>K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vertAlign w:val="subscript"/>
        </w:rPr>
        <w:t>*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ИЗ – инерционное звено с постоянной времени Т, с.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>w[i] =</w:t>
      </w:r>
      <w:r w:rsidRPr="00955C73">
        <w:rPr>
          <w:rFonts w:ascii="Times New Roman" w:hAnsi="Times New Roman"/>
          <w:sz w:val="28"/>
          <w:szCs w:val="28"/>
          <w:lang w:val="en-US"/>
        </w:rPr>
        <w:t>(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v[i] + w[i-1] 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T</w:t>
      </w:r>
      <w:r w:rsidRPr="00955C73">
        <w:rPr>
          <w:rFonts w:ascii="Times New Roman" w:hAnsi="Times New Roman"/>
          <w:sz w:val="28"/>
          <w:szCs w:val="28"/>
          <w:lang w:val="en-US"/>
        </w:rPr>
        <w:t>)</w:t>
      </w:r>
      <w:r w:rsidRPr="00E935E7">
        <w:rPr>
          <w:rFonts w:ascii="Times New Roman" w:hAnsi="Times New Roman"/>
          <w:sz w:val="28"/>
          <w:szCs w:val="28"/>
          <w:lang w:val="en-US"/>
        </w:rPr>
        <w:t>/(1+T)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>И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E935E7">
        <w:rPr>
          <w:rFonts w:ascii="Times New Roman" w:hAnsi="Times New Roman"/>
          <w:sz w:val="28"/>
          <w:szCs w:val="28"/>
        </w:rPr>
        <w:t>интегратор</w:t>
      </w:r>
    </w:p>
    <w:p w:rsidR="000827E3" w:rsidRPr="002E5A48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  <w:lang w:val="en-US"/>
        </w:rPr>
        <w:tab/>
        <w:t>w</w:t>
      </w:r>
      <w:r w:rsidRPr="002E5A48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  <w:lang w:val="en-US"/>
        </w:rPr>
        <w:t xml:space="preserve">] = 0.001 </w:t>
      </w:r>
      <w:r w:rsidRPr="002E5A48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2E5A4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2E5A48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  <w:lang w:val="en-US"/>
        </w:rPr>
        <w:t xml:space="preserve">] +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2E5A48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  <w:lang w:val="en-US"/>
        </w:rPr>
        <w:t>-1]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ЗЗ – звено запаздывания на </w:t>
      </w:r>
      <w:r w:rsidRPr="00E935E7">
        <w:rPr>
          <w:rFonts w:ascii="Times New Roman" w:hAnsi="Times New Roman"/>
          <w:sz w:val="28"/>
          <w:szCs w:val="28"/>
        </w:rPr>
        <w:sym w:font="Symbol" w:char="F074"/>
      </w:r>
      <w:r w:rsidRPr="00E935E7">
        <w:rPr>
          <w:rFonts w:ascii="Times New Roman" w:hAnsi="Times New Roman"/>
          <w:sz w:val="28"/>
          <w:szCs w:val="28"/>
        </w:rPr>
        <w:t xml:space="preserve"> тактов.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 xml:space="preserve">] =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-</w:t>
      </w:r>
      <w:r w:rsidRPr="00E935E7">
        <w:rPr>
          <w:rFonts w:ascii="Times New Roman" w:hAnsi="Times New Roman"/>
          <w:sz w:val="28"/>
          <w:szCs w:val="28"/>
          <w:lang w:val="en-US"/>
        </w:rPr>
        <w:sym w:font="Symbol" w:char="F074"/>
      </w:r>
      <w:r w:rsidRPr="00E935E7">
        <w:rPr>
          <w:rFonts w:ascii="Times New Roman" w:hAnsi="Times New Roman"/>
          <w:sz w:val="28"/>
          <w:szCs w:val="28"/>
        </w:rPr>
        <w:t>]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УЗ – упругое звено с постоянными времени Т</w:t>
      </w:r>
      <w:r w:rsidRPr="00E935E7">
        <w:rPr>
          <w:rFonts w:ascii="Times New Roman" w:hAnsi="Times New Roman"/>
          <w:sz w:val="28"/>
          <w:szCs w:val="28"/>
          <w:vertAlign w:val="subscript"/>
        </w:rPr>
        <w:t>1</w:t>
      </w:r>
      <w:r w:rsidRPr="00E935E7">
        <w:rPr>
          <w:rFonts w:ascii="Times New Roman" w:hAnsi="Times New Roman"/>
          <w:sz w:val="28"/>
          <w:szCs w:val="28"/>
        </w:rPr>
        <w:t xml:space="preserve"> и Т</w:t>
      </w:r>
      <w:r w:rsidRPr="00E935E7">
        <w:rPr>
          <w:rFonts w:ascii="Times New Roman" w:hAnsi="Times New Roman"/>
          <w:sz w:val="28"/>
          <w:szCs w:val="28"/>
          <w:vertAlign w:val="subscript"/>
        </w:rPr>
        <w:t>2</w:t>
      </w:r>
      <w:r w:rsidRPr="00E935E7">
        <w:rPr>
          <w:rFonts w:ascii="Times New Roman" w:hAnsi="Times New Roman"/>
          <w:sz w:val="28"/>
          <w:szCs w:val="28"/>
        </w:rPr>
        <w:t xml:space="preserve">  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w[i] = 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w[i-1] 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v[i]*(1+T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) – T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* v[i-1]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/(1+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935E7">
        <w:rPr>
          <w:rFonts w:ascii="Times New Roman" w:hAnsi="Times New Roman"/>
          <w:sz w:val="28"/>
          <w:szCs w:val="28"/>
          <w:lang w:val="en-US"/>
        </w:rPr>
        <w:t>);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ДЗ – реальное дифференцирующее звено с постоянной времени Т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w[i] = 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w[i-1] 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35E7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en-US"/>
        </w:rPr>
        <w:t xml:space="preserve"> + v[i] - v[i-1]}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/(1+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lang w:val="en-US"/>
        </w:rPr>
        <w:t>);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КЗ – колебательное звено с постоянными времени Т</w:t>
      </w:r>
      <w:r w:rsidRPr="00E935E7">
        <w:rPr>
          <w:rFonts w:ascii="Times New Roman" w:hAnsi="Times New Roman"/>
          <w:sz w:val="28"/>
          <w:szCs w:val="28"/>
          <w:vertAlign w:val="subscript"/>
        </w:rPr>
        <w:t>1</w:t>
      </w:r>
      <w:r w:rsidRPr="00E935E7">
        <w:rPr>
          <w:rFonts w:ascii="Times New Roman" w:hAnsi="Times New Roman"/>
          <w:sz w:val="28"/>
          <w:szCs w:val="28"/>
        </w:rPr>
        <w:t xml:space="preserve"> и Т</w:t>
      </w:r>
      <w:r w:rsidRPr="00E935E7">
        <w:rPr>
          <w:rFonts w:ascii="Times New Roman" w:hAnsi="Times New Roman"/>
          <w:sz w:val="28"/>
          <w:szCs w:val="28"/>
          <w:vertAlign w:val="subscript"/>
        </w:rPr>
        <w:t>2</w:t>
      </w:r>
      <w:r w:rsidRPr="00E935E7">
        <w:rPr>
          <w:rFonts w:ascii="Times New Roman" w:hAnsi="Times New Roman"/>
          <w:sz w:val="28"/>
          <w:szCs w:val="28"/>
        </w:rPr>
        <w:t xml:space="preserve">  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w[i] = </w:t>
      </w:r>
      <w:r>
        <w:rPr>
          <w:rFonts w:ascii="Times New Roman" w:hAnsi="Times New Roman"/>
          <w:sz w:val="28"/>
          <w:szCs w:val="28"/>
          <w:lang w:val="en-US"/>
        </w:rPr>
        <w:t>{</w:t>
      </w:r>
      <w:r w:rsidRPr="00E935E7">
        <w:rPr>
          <w:rFonts w:ascii="Times New Roman" w:hAnsi="Times New Roman"/>
          <w:sz w:val="28"/>
          <w:szCs w:val="28"/>
          <w:lang w:val="en-US"/>
        </w:rPr>
        <w:t>v[i]+(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+2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)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w[i-1] - 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2*</w:t>
      </w:r>
      <w:r w:rsidRPr="00E935E7">
        <w:rPr>
          <w:rFonts w:ascii="Times New Roman" w:hAnsi="Times New Roman"/>
          <w:sz w:val="28"/>
          <w:szCs w:val="28"/>
          <w:lang w:val="en-US"/>
        </w:rPr>
        <w:t>w[i-2]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Pr="00E935E7">
        <w:rPr>
          <w:rFonts w:ascii="Times New Roman" w:hAnsi="Times New Roman"/>
          <w:sz w:val="28"/>
          <w:szCs w:val="28"/>
          <w:lang w:val="en-US"/>
        </w:rPr>
        <w:t>/(1+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935E7">
        <w:rPr>
          <w:rFonts w:ascii="Times New Roman" w:hAnsi="Times New Roman"/>
          <w:sz w:val="28"/>
          <w:szCs w:val="28"/>
          <w:lang w:val="en-US"/>
        </w:rPr>
        <w:t>+</w:t>
      </w:r>
      <w:r w:rsidRPr="00E935E7">
        <w:rPr>
          <w:rFonts w:ascii="Times New Roman" w:hAnsi="Times New Roman"/>
          <w:sz w:val="28"/>
          <w:szCs w:val="28"/>
        </w:rPr>
        <w:t>Т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);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Р – релейное звено (зона нечувствительности) с коэффициентами А и В</w:t>
      </w:r>
    </w:p>
    <w:p w:rsidR="000827E3" w:rsidRPr="00955C73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pict>
          <v:line id="Прямая соединительная линия 3" o:spid="_x0000_s1052" style="position:absolute;left:0;text-align:left;z-index:251646464;visibility:visible" from="116.55pt,2pt" to="116.5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" o:allowincell="f"/>
        </w:pict>
      </w:r>
      <w:r w:rsidRPr="006B734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</w:t>
      </w:r>
      <w:r w:rsidRPr="00E935E7">
        <w:rPr>
          <w:rFonts w:ascii="Times New Roman" w:hAnsi="Times New Roman"/>
          <w:sz w:val="28"/>
          <w:szCs w:val="28"/>
        </w:rPr>
        <w:t>А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E935E7">
        <w:rPr>
          <w:rFonts w:ascii="Times New Roman" w:hAnsi="Times New Roman"/>
          <w:sz w:val="28"/>
          <w:szCs w:val="28"/>
        </w:rPr>
        <w:t>если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v[i] &gt; B,</w:t>
      </w:r>
    </w:p>
    <w:p w:rsidR="000827E3" w:rsidRPr="00A24F83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w[i]  =          0, </w:t>
      </w:r>
      <w:r w:rsidRPr="00A24F83">
        <w:rPr>
          <w:rFonts w:ascii="Times New Roman" w:hAnsi="Times New Roman"/>
          <w:sz w:val="28"/>
          <w:szCs w:val="28"/>
        </w:rPr>
        <w:t>если</w:t>
      </w:r>
      <w:r w:rsidRPr="00A24F83">
        <w:rPr>
          <w:rFonts w:ascii="Times New Roman" w:hAnsi="Times New Roman"/>
          <w:sz w:val="28"/>
          <w:szCs w:val="28"/>
          <w:lang w:val="en-US"/>
        </w:rPr>
        <w:t xml:space="preserve"> B </w:t>
      </w:r>
      <w:r w:rsidRPr="00A24F83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A24F83">
        <w:rPr>
          <w:rFonts w:ascii="Times New Roman" w:hAnsi="Times New Roman"/>
          <w:sz w:val="28"/>
          <w:szCs w:val="28"/>
          <w:lang w:val="en-US"/>
        </w:rPr>
        <w:t xml:space="preserve"> v[i] </w:t>
      </w:r>
      <w:r w:rsidRPr="00A24F83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A24F83">
        <w:rPr>
          <w:rFonts w:ascii="Times New Roman" w:hAnsi="Times New Roman"/>
          <w:sz w:val="28"/>
          <w:szCs w:val="28"/>
          <w:lang w:val="en-US"/>
        </w:rPr>
        <w:t>- B,</w:t>
      </w:r>
    </w:p>
    <w:p w:rsidR="000827E3" w:rsidRPr="00A24F83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A24F83">
        <w:rPr>
          <w:rFonts w:ascii="Times New Roman" w:hAnsi="Times New Roman"/>
          <w:sz w:val="28"/>
          <w:szCs w:val="28"/>
          <w:lang w:val="en-US"/>
        </w:rPr>
        <w:t xml:space="preserve">                                        </w:t>
      </w:r>
      <w:r w:rsidRPr="00A24F83">
        <w:rPr>
          <w:rFonts w:ascii="Times New Roman" w:hAnsi="Times New Roman"/>
          <w:sz w:val="28"/>
          <w:szCs w:val="28"/>
        </w:rPr>
        <w:t xml:space="preserve">- А, если </w:t>
      </w:r>
      <w:r w:rsidRPr="00A24F83">
        <w:rPr>
          <w:rFonts w:ascii="Times New Roman" w:hAnsi="Times New Roman"/>
          <w:sz w:val="28"/>
          <w:szCs w:val="28"/>
          <w:lang w:val="en-US"/>
        </w:rPr>
        <w:t>v</w:t>
      </w:r>
      <w:r w:rsidRPr="00A24F83">
        <w:rPr>
          <w:rFonts w:ascii="Times New Roman" w:hAnsi="Times New Roman"/>
          <w:sz w:val="28"/>
          <w:szCs w:val="28"/>
        </w:rPr>
        <w:t>[</w:t>
      </w:r>
      <w:r w:rsidRPr="00A24F83">
        <w:rPr>
          <w:rFonts w:ascii="Times New Roman" w:hAnsi="Times New Roman"/>
          <w:sz w:val="28"/>
          <w:szCs w:val="28"/>
          <w:lang w:val="en-US"/>
        </w:rPr>
        <w:t>i</w:t>
      </w:r>
      <w:r w:rsidRPr="00A24F83">
        <w:rPr>
          <w:rFonts w:ascii="Times New Roman" w:hAnsi="Times New Roman"/>
          <w:sz w:val="28"/>
          <w:szCs w:val="28"/>
        </w:rPr>
        <w:t>] &lt; -</w:t>
      </w:r>
      <w:r w:rsidRPr="00A24F83">
        <w:rPr>
          <w:rFonts w:ascii="Times New Roman" w:hAnsi="Times New Roman"/>
          <w:sz w:val="28"/>
          <w:szCs w:val="28"/>
          <w:lang w:val="en-US"/>
        </w:rPr>
        <w:t>B</w:t>
      </w:r>
      <w:r w:rsidRPr="00A24F83">
        <w:rPr>
          <w:rFonts w:ascii="Times New Roman" w:hAnsi="Times New Roman"/>
          <w:sz w:val="28"/>
          <w:szCs w:val="28"/>
        </w:rPr>
        <w:t xml:space="preserve"> ;</w:t>
      </w:r>
    </w:p>
    <w:p w:rsidR="000827E3" w:rsidRPr="00A24F83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A24F83">
        <w:rPr>
          <w:rFonts w:ascii="Times New Roman" w:hAnsi="Times New Roman"/>
          <w:sz w:val="28"/>
          <w:szCs w:val="28"/>
        </w:rPr>
        <w:t>О – звено ограничения с коэффициентом А</w:t>
      </w:r>
    </w:p>
    <w:p w:rsidR="000827E3" w:rsidRPr="00A24F83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line id="Прямая соединительная линия 2" o:spid="_x0000_s1053" style="position:absolute;left:0;text-align:left;z-index:251647488;visibility:visible" from="116.55pt,4.25pt" to="116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" o:allowincell="f"/>
        </w:pict>
      </w:r>
      <w:r w:rsidRPr="00A24F83">
        <w:rPr>
          <w:rFonts w:ascii="Times New Roman" w:hAnsi="Times New Roman"/>
          <w:sz w:val="28"/>
          <w:szCs w:val="28"/>
        </w:rPr>
        <w:t xml:space="preserve">                                         А,  если </w:t>
      </w:r>
      <w:r w:rsidRPr="00A24F83">
        <w:rPr>
          <w:rFonts w:ascii="Times New Roman" w:hAnsi="Times New Roman"/>
          <w:sz w:val="28"/>
          <w:szCs w:val="28"/>
          <w:lang w:val="en-US"/>
        </w:rPr>
        <w:t>v</w:t>
      </w:r>
      <w:r w:rsidRPr="00A24F83">
        <w:rPr>
          <w:rFonts w:ascii="Times New Roman" w:hAnsi="Times New Roman"/>
          <w:sz w:val="28"/>
          <w:szCs w:val="28"/>
        </w:rPr>
        <w:t>[</w:t>
      </w:r>
      <w:r w:rsidRPr="00A24F83">
        <w:rPr>
          <w:rFonts w:ascii="Times New Roman" w:hAnsi="Times New Roman"/>
          <w:sz w:val="28"/>
          <w:szCs w:val="28"/>
          <w:lang w:val="en-US"/>
        </w:rPr>
        <w:t>i</w:t>
      </w:r>
      <w:r w:rsidRPr="00A24F83">
        <w:rPr>
          <w:rFonts w:ascii="Times New Roman" w:hAnsi="Times New Roman"/>
          <w:sz w:val="28"/>
          <w:szCs w:val="28"/>
        </w:rPr>
        <w:t>] &gt; А,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A24F83">
        <w:rPr>
          <w:rFonts w:ascii="Times New Roman" w:hAnsi="Times New Roman"/>
          <w:sz w:val="28"/>
          <w:szCs w:val="28"/>
        </w:rPr>
        <w:t xml:space="preserve">                    </w:t>
      </w:r>
      <w:r w:rsidRPr="00A24F83">
        <w:rPr>
          <w:rFonts w:ascii="Times New Roman" w:hAnsi="Times New Roman"/>
          <w:sz w:val="28"/>
          <w:szCs w:val="28"/>
          <w:lang w:val="en-US"/>
        </w:rPr>
        <w:t>w</w:t>
      </w:r>
      <w:r w:rsidRPr="00A24F83">
        <w:rPr>
          <w:rFonts w:ascii="Times New Roman" w:hAnsi="Times New Roman"/>
          <w:sz w:val="28"/>
          <w:szCs w:val="28"/>
        </w:rPr>
        <w:t>[</w:t>
      </w:r>
      <w:r w:rsidRPr="00A24F83">
        <w:rPr>
          <w:rFonts w:ascii="Times New Roman" w:hAnsi="Times New Roman"/>
          <w:sz w:val="28"/>
          <w:szCs w:val="28"/>
          <w:lang w:val="en-US"/>
        </w:rPr>
        <w:t>i</w:t>
      </w:r>
      <w:r w:rsidRPr="00A24F83">
        <w:rPr>
          <w:rFonts w:ascii="Times New Roman" w:hAnsi="Times New Roman"/>
          <w:sz w:val="28"/>
          <w:szCs w:val="28"/>
        </w:rPr>
        <w:t xml:space="preserve">]  =         </w:t>
      </w:r>
      <w:r w:rsidRPr="00A24F83">
        <w:rPr>
          <w:rFonts w:ascii="Times New Roman" w:hAnsi="Times New Roman"/>
          <w:sz w:val="28"/>
          <w:szCs w:val="28"/>
          <w:lang w:val="en-US"/>
        </w:rPr>
        <w:t>v</w:t>
      </w:r>
      <w:r w:rsidRPr="00A24F83">
        <w:rPr>
          <w:rFonts w:ascii="Times New Roman" w:hAnsi="Times New Roman"/>
          <w:sz w:val="28"/>
          <w:szCs w:val="28"/>
        </w:rPr>
        <w:t>[</w:t>
      </w:r>
      <w:r w:rsidRPr="00A24F83">
        <w:rPr>
          <w:rFonts w:ascii="Times New Roman" w:hAnsi="Times New Roman"/>
          <w:sz w:val="28"/>
          <w:szCs w:val="28"/>
          <w:lang w:val="en-US"/>
        </w:rPr>
        <w:t>i</w:t>
      </w:r>
      <w:r w:rsidRPr="00A24F83">
        <w:rPr>
          <w:rFonts w:ascii="Times New Roman" w:hAnsi="Times New Roman"/>
          <w:sz w:val="28"/>
          <w:szCs w:val="28"/>
        </w:rPr>
        <w:t xml:space="preserve">], если А </w:t>
      </w:r>
      <w:r w:rsidRPr="00A24F83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A24F83">
        <w:rPr>
          <w:rFonts w:ascii="Times New Roman" w:hAnsi="Times New Roman"/>
          <w:sz w:val="28"/>
          <w:szCs w:val="28"/>
        </w:rPr>
        <w:t xml:space="preserve"> </w:t>
      </w:r>
      <w:r w:rsidRPr="00A24F83">
        <w:rPr>
          <w:rFonts w:ascii="Times New Roman" w:hAnsi="Times New Roman"/>
          <w:sz w:val="28"/>
          <w:szCs w:val="28"/>
          <w:lang w:val="en-US"/>
        </w:rPr>
        <w:t>v</w:t>
      </w:r>
      <w:r w:rsidRPr="00A24F83">
        <w:rPr>
          <w:rFonts w:ascii="Times New Roman" w:hAnsi="Times New Roman"/>
          <w:sz w:val="28"/>
          <w:szCs w:val="28"/>
        </w:rPr>
        <w:t>[</w:t>
      </w:r>
      <w:r w:rsidRPr="00A24F83">
        <w:rPr>
          <w:rFonts w:ascii="Times New Roman" w:hAnsi="Times New Roman"/>
          <w:sz w:val="28"/>
          <w:szCs w:val="28"/>
          <w:lang w:val="en-US"/>
        </w:rPr>
        <w:t>i</w:t>
      </w:r>
      <w:r w:rsidRPr="00A24F83">
        <w:rPr>
          <w:rFonts w:ascii="Times New Roman" w:hAnsi="Times New Roman"/>
          <w:sz w:val="28"/>
          <w:szCs w:val="28"/>
        </w:rPr>
        <w:t xml:space="preserve">] </w:t>
      </w:r>
      <w:r w:rsidRPr="00A24F83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A24F83">
        <w:rPr>
          <w:rFonts w:ascii="Times New Roman" w:hAnsi="Times New Roman"/>
          <w:sz w:val="28"/>
          <w:szCs w:val="28"/>
        </w:rPr>
        <w:t xml:space="preserve"> -А,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                                         - А, если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&lt; -А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НЗ – нелинейное звено (ограничение) с коэффициентами А и В</w:t>
      </w:r>
    </w:p>
    <w:p w:rsidR="000827E3" w:rsidRPr="00267C8D" w:rsidRDefault="000827E3" w:rsidP="00627918">
      <w:pPr>
        <w:pStyle w:val="BodyText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pict>
          <v:line id="Прямая соединительная линия 1" o:spid="_x0000_s1054" style="position:absolute;left:0;text-align:left;z-index:251648512;visibility:visible" from="116.55pt,6.5pt" to="116.5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" o:allowincell="f"/>
        </w:pict>
      </w:r>
      <w:r w:rsidRPr="006B734B">
        <w:rPr>
          <w:rFonts w:ascii="Times New Roman" w:hAnsi="Times New Roman"/>
          <w:sz w:val="28"/>
          <w:szCs w:val="28"/>
          <w:lang w:val="en-US"/>
        </w:rPr>
        <w:t xml:space="preserve">                                        </w:t>
      </w:r>
      <w:r w:rsidRPr="00E935E7">
        <w:rPr>
          <w:rFonts w:ascii="Times New Roman" w:hAnsi="Times New Roman"/>
          <w:sz w:val="28"/>
          <w:szCs w:val="28"/>
        </w:rPr>
        <w:t>В</w:t>
      </w:r>
      <w:r w:rsidRPr="00267C8D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E935E7">
        <w:rPr>
          <w:rFonts w:ascii="Times New Roman" w:hAnsi="Times New Roman"/>
          <w:sz w:val="28"/>
          <w:szCs w:val="28"/>
        </w:rPr>
        <w:t>если</w:t>
      </w:r>
      <w:r w:rsidRPr="00267C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267C8D">
        <w:rPr>
          <w:rFonts w:ascii="Times New Roman" w:hAnsi="Times New Roman"/>
          <w:sz w:val="28"/>
          <w:szCs w:val="28"/>
          <w:lang w:val="en-US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67C8D">
        <w:rPr>
          <w:rFonts w:ascii="Times New Roman" w:hAnsi="Times New Roman"/>
          <w:sz w:val="28"/>
          <w:szCs w:val="28"/>
          <w:lang w:val="en-US"/>
        </w:rPr>
        <w:t xml:space="preserve">] &gt; </w:t>
      </w:r>
      <w:r w:rsidRPr="00E935E7">
        <w:rPr>
          <w:rFonts w:ascii="Times New Roman" w:hAnsi="Times New Roman"/>
          <w:sz w:val="28"/>
          <w:szCs w:val="28"/>
        </w:rPr>
        <w:t>А</w:t>
      </w:r>
      <w:r w:rsidRPr="00267C8D">
        <w:rPr>
          <w:rFonts w:ascii="Times New Roman" w:hAnsi="Times New Roman"/>
          <w:sz w:val="28"/>
          <w:szCs w:val="28"/>
          <w:lang w:val="en-US"/>
        </w:rPr>
        <w:t>,</w:t>
      </w:r>
    </w:p>
    <w:p w:rsidR="000827E3" w:rsidRPr="00E935E7" w:rsidRDefault="000827E3" w:rsidP="00627918">
      <w:pPr>
        <w:pStyle w:val="BodyText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w[i]  =        2Bv[i]/A-Bv[i]</w:t>
      </w:r>
      <w:r w:rsidRPr="00E935E7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/A</w:t>
      </w:r>
      <w:r w:rsidRPr="00E935E7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, </w:t>
      </w:r>
      <w:r w:rsidRPr="00E935E7">
        <w:rPr>
          <w:rFonts w:ascii="Times New Roman" w:hAnsi="Times New Roman"/>
          <w:sz w:val="28"/>
          <w:szCs w:val="28"/>
        </w:rPr>
        <w:t>если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0 &lt; v[i] &lt;</w:t>
      </w:r>
      <w:r w:rsidRPr="00E935E7">
        <w:rPr>
          <w:rFonts w:ascii="Times New Roman" w:hAnsi="Times New Roman"/>
          <w:sz w:val="28"/>
          <w:szCs w:val="28"/>
        </w:rPr>
        <w:t>А</w:t>
      </w:r>
      <w:r w:rsidRPr="00E935E7">
        <w:rPr>
          <w:rFonts w:ascii="Times New Roman" w:hAnsi="Times New Roman"/>
          <w:sz w:val="28"/>
          <w:szCs w:val="28"/>
          <w:lang w:val="en-US"/>
        </w:rPr>
        <w:t>,</w:t>
      </w:r>
    </w:p>
    <w:p w:rsidR="000827E3" w:rsidRPr="002E5A48" w:rsidRDefault="000827E3" w:rsidP="00627918">
      <w:pPr>
        <w:pStyle w:val="BodyText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  <w:lang w:val="en-US"/>
        </w:rPr>
        <w:t xml:space="preserve">                                        </w:t>
      </w:r>
      <w:r w:rsidRPr="002E5A48">
        <w:rPr>
          <w:rFonts w:ascii="Times New Roman" w:hAnsi="Times New Roman"/>
          <w:sz w:val="28"/>
          <w:szCs w:val="28"/>
        </w:rPr>
        <w:t>2</w:t>
      </w:r>
      <w:r w:rsidRPr="00E935E7">
        <w:rPr>
          <w:rFonts w:ascii="Times New Roman" w:hAnsi="Times New Roman"/>
          <w:sz w:val="28"/>
          <w:szCs w:val="28"/>
          <w:lang w:val="en-US"/>
        </w:rPr>
        <w:t>Bv</w:t>
      </w:r>
      <w:r w:rsidRPr="002E5A48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</w:rPr>
        <w:t>]/</w:t>
      </w:r>
      <w:r w:rsidRPr="00E935E7">
        <w:rPr>
          <w:rFonts w:ascii="Times New Roman" w:hAnsi="Times New Roman"/>
          <w:sz w:val="28"/>
          <w:szCs w:val="28"/>
          <w:lang w:val="en-US"/>
        </w:rPr>
        <w:t>A</w:t>
      </w:r>
      <w:r w:rsidRPr="002E5A48">
        <w:rPr>
          <w:rFonts w:ascii="Times New Roman" w:hAnsi="Times New Roman"/>
          <w:sz w:val="28"/>
          <w:szCs w:val="28"/>
        </w:rPr>
        <w:t>+</w:t>
      </w:r>
      <w:r w:rsidRPr="00E935E7">
        <w:rPr>
          <w:rFonts w:ascii="Times New Roman" w:hAnsi="Times New Roman"/>
          <w:sz w:val="28"/>
          <w:szCs w:val="28"/>
          <w:lang w:val="en-US"/>
        </w:rPr>
        <w:t>Bv</w:t>
      </w:r>
      <w:r w:rsidRPr="002E5A48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</w:rPr>
        <w:t>]</w:t>
      </w:r>
      <w:r w:rsidRPr="002E5A48">
        <w:rPr>
          <w:rFonts w:ascii="Times New Roman" w:hAnsi="Times New Roman"/>
          <w:sz w:val="28"/>
          <w:szCs w:val="28"/>
          <w:vertAlign w:val="superscript"/>
        </w:rPr>
        <w:t>2</w:t>
      </w:r>
      <w:r w:rsidRPr="002E5A48">
        <w:rPr>
          <w:rFonts w:ascii="Times New Roman" w:hAnsi="Times New Roman"/>
          <w:sz w:val="28"/>
          <w:szCs w:val="28"/>
        </w:rPr>
        <w:t xml:space="preserve"> /</w:t>
      </w:r>
      <w:r w:rsidRPr="00E935E7">
        <w:rPr>
          <w:rFonts w:ascii="Times New Roman" w:hAnsi="Times New Roman"/>
          <w:sz w:val="28"/>
          <w:szCs w:val="28"/>
          <w:lang w:val="en-US"/>
        </w:rPr>
        <w:t>A</w:t>
      </w:r>
      <w:r w:rsidRPr="002E5A48">
        <w:rPr>
          <w:rFonts w:ascii="Times New Roman" w:hAnsi="Times New Roman"/>
          <w:sz w:val="28"/>
          <w:szCs w:val="28"/>
          <w:vertAlign w:val="superscript"/>
        </w:rPr>
        <w:t>2</w:t>
      </w:r>
      <w:r w:rsidRPr="002E5A48">
        <w:rPr>
          <w:rFonts w:ascii="Times New Roman" w:hAnsi="Times New Roman"/>
          <w:sz w:val="28"/>
          <w:szCs w:val="28"/>
        </w:rPr>
        <w:t xml:space="preserve">, </w:t>
      </w:r>
      <w:r w:rsidRPr="00E935E7">
        <w:rPr>
          <w:rFonts w:ascii="Times New Roman" w:hAnsi="Times New Roman"/>
          <w:sz w:val="28"/>
          <w:szCs w:val="28"/>
        </w:rPr>
        <w:t>если</w:t>
      </w:r>
      <w:r w:rsidRPr="002E5A48">
        <w:rPr>
          <w:rFonts w:ascii="Times New Roman" w:hAnsi="Times New Roman"/>
          <w:sz w:val="28"/>
          <w:szCs w:val="28"/>
        </w:rPr>
        <w:t xml:space="preserve"> –</w:t>
      </w:r>
      <w:r w:rsidRPr="00E935E7">
        <w:rPr>
          <w:rFonts w:ascii="Times New Roman" w:hAnsi="Times New Roman"/>
          <w:sz w:val="28"/>
          <w:szCs w:val="28"/>
          <w:lang w:val="en-US"/>
        </w:rPr>
        <w:t>A</w:t>
      </w:r>
      <w:r w:rsidRPr="002E5A48">
        <w:rPr>
          <w:rFonts w:ascii="Times New Roman" w:hAnsi="Times New Roman"/>
          <w:sz w:val="28"/>
          <w:szCs w:val="28"/>
        </w:rPr>
        <w:t>&lt;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2E5A48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2E5A48">
        <w:rPr>
          <w:rFonts w:ascii="Times New Roman" w:hAnsi="Times New Roman"/>
          <w:sz w:val="28"/>
          <w:szCs w:val="28"/>
        </w:rPr>
        <w:t>] &lt;0,</w:t>
      </w:r>
    </w:p>
    <w:p w:rsidR="000827E3" w:rsidRPr="00E935E7" w:rsidRDefault="000827E3" w:rsidP="00627918">
      <w:pPr>
        <w:pStyle w:val="BodyText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E5A48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E935E7">
        <w:rPr>
          <w:rFonts w:ascii="Times New Roman" w:hAnsi="Times New Roman"/>
          <w:sz w:val="28"/>
          <w:szCs w:val="28"/>
        </w:rPr>
        <w:t xml:space="preserve">- В, если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r w:rsidRPr="00E935E7">
        <w:rPr>
          <w:rFonts w:ascii="Times New Roman" w:hAnsi="Times New Roman"/>
          <w:sz w:val="28"/>
          <w:szCs w:val="28"/>
          <w:lang w:val="en-US"/>
        </w:rPr>
        <w:t>i</w:t>
      </w:r>
      <w:r w:rsidRPr="00E935E7">
        <w:rPr>
          <w:rFonts w:ascii="Times New Roman" w:hAnsi="Times New Roman"/>
          <w:sz w:val="28"/>
          <w:szCs w:val="28"/>
        </w:rPr>
        <w:t>] &lt; -А ;</w:t>
      </w:r>
    </w:p>
    <w:p w:rsidR="000827E3" w:rsidRPr="00E935E7" w:rsidRDefault="000827E3" w:rsidP="00CD174C">
      <w:pPr>
        <w:pStyle w:val="BodyText"/>
        <w:jc w:val="both"/>
        <w:rPr>
          <w:rFonts w:ascii="Times New Roman" w:hAnsi="Times New Roman"/>
          <w:sz w:val="28"/>
          <w:szCs w:val="28"/>
        </w:rPr>
      </w:pPr>
    </w:p>
    <w:p w:rsidR="000827E3" w:rsidRPr="00E935E7" w:rsidRDefault="000827E3" w:rsidP="00CD174C">
      <w:pPr>
        <w:pStyle w:val="BodyText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3) При подаче на вход системы последовательности сигналов нумерация моментов времени начинается с 1. Если в формулах потребуется использовать значения сигналов для момента 0 или –1, то эти значения считаются равными 0 (нулевые начальные условия).</w:t>
      </w:r>
    </w:p>
    <w:p w:rsidR="000827E3" w:rsidRPr="00E935E7" w:rsidRDefault="000827E3" w:rsidP="00CD174C">
      <w:pPr>
        <w:tabs>
          <w:tab w:val="left" w:pos="1719"/>
        </w:tabs>
        <w:jc w:val="both"/>
        <w:rPr>
          <w:sz w:val="28"/>
          <w:szCs w:val="28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</w:p>
    <w:p w:rsidR="000827E3" w:rsidRDefault="000827E3" w:rsidP="00264BD4">
      <w:pPr>
        <w:pStyle w:val="Heading1"/>
        <w:rPr>
          <w:snapToGrid w:val="0"/>
          <w:lang w:eastAsia="ru-RU"/>
        </w:rPr>
      </w:pPr>
      <w:r>
        <w:rPr>
          <w:snapToGrid w:val="0"/>
          <w:lang w:eastAsia="ru-RU"/>
        </w:rPr>
        <w:br w:type="page"/>
      </w:r>
      <w:bookmarkStart w:id="3" w:name="_Toc84500148"/>
      <w:r>
        <w:rPr>
          <w:snapToGrid w:val="0"/>
          <w:lang w:eastAsia="ru-RU"/>
        </w:rPr>
        <w:t>4. Порядок выполнения расчетного задания</w:t>
      </w:r>
      <w:bookmarkEnd w:id="3"/>
    </w:p>
    <w:p w:rsidR="000827E3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После получения данного документа необходимо его внимательно проч</w:t>
      </w:r>
      <w:r>
        <w:rPr>
          <w:snapToGrid w:val="0"/>
          <w:sz w:val="28"/>
          <w:szCs w:val="28"/>
          <w:lang w:eastAsia="ru-RU"/>
        </w:rPr>
        <w:t>и</w:t>
      </w:r>
      <w:r>
        <w:rPr>
          <w:snapToGrid w:val="0"/>
          <w:sz w:val="28"/>
          <w:szCs w:val="28"/>
          <w:lang w:eastAsia="ru-RU"/>
        </w:rPr>
        <w:t>тать. После этого надо по ОСЭП запросить у руководителя номер индивидуал</w:t>
      </w:r>
      <w:r>
        <w:rPr>
          <w:snapToGrid w:val="0"/>
          <w:sz w:val="28"/>
          <w:szCs w:val="28"/>
          <w:lang w:eastAsia="ru-RU"/>
        </w:rPr>
        <w:t>ь</w:t>
      </w:r>
      <w:r>
        <w:rPr>
          <w:snapToGrid w:val="0"/>
          <w:sz w:val="28"/>
          <w:szCs w:val="28"/>
          <w:lang w:eastAsia="ru-RU"/>
        </w:rPr>
        <w:t>ного варианта расчетного задания. Приступить к его выполнению. При возни</w:t>
      </w:r>
      <w:r>
        <w:rPr>
          <w:snapToGrid w:val="0"/>
          <w:sz w:val="28"/>
          <w:szCs w:val="28"/>
          <w:lang w:eastAsia="ru-RU"/>
        </w:rPr>
        <w:t>к</w:t>
      </w:r>
      <w:r>
        <w:rPr>
          <w:snapToGrid w:val="0"/>
          <w:sz w:val="28"/>
          <w:szCs w:val="28"/>
          <w:lang w:eastAsia="ru-RU"/>
        </w:rPr>
        <w:t>новении вопросов по заданию – получить консультацию по ОСЭП или на лаб</w:t>
      </w:r>
      <w:r>
        <w:rPr>
          <w:snapToGrid w:val="0"/>
          <w:sz w:val="28"/>
          <w:szCs w:val="28"/>
          <w:lang w:eastAsia="ru-RU"/>
        </w:rPr>
        <w:t>о</w:t>
      </w:r>
      <w:r>
        <w:rPr>
          <w:snapToGrid w:val="0"/>
          <w:sz w:val="28"/>
          <w:szCs w:val="28"/>
          <w:lang w:eastAsia="ru-RU"/>
        </w:rPr>
        <w:t>раторном занятии. После выполнения задания прислать руководителю эле</w:t>
      </w:r>
      <w:r>
        <w:rPr>
          <w:snapToGrid w:val="0"/>
          <w:sz w:val="28"/>
          <w:szCs w:val="28"/>
          <w:lang w:eastAsia="ru-RU"/>
        </w:rPr>
        <w:t>к</w:t>
      </w:r>
      <w:r>
        <w:rPr>
          <w:snapToGrid w:val="0"/>
          <w:sz w:val="28"/>
          <w:szCs w:val="28"/>
          <w:lang w:eastAsia="ru-RU"/>
        </w:rPr>
        <w:t xml:space="preserve">тронную версию отчета и программу. При необходимости сделать требуемую доработку. После получения разрешения руководителя подготовить печатную версию отчета. </w:t>
      </w: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Следует учитывать, что сдача расчетного задания является составной ч</w:t>
      </w:r>
      <w:r>
        <w:rPr>
          <w:snapToGrid w:val="0"/>
          <w:sz w:val="28"/>
          <w:szCs w:val="28"/>
          <w:lang w:eastAsia="ru-RU"/>
        </w:rPr>
        <w:t>а</w:t>
      </w:r>
      <w:r>
        <w:rPr>
          <w:snapToGrid w:val="0"/>
          <w:sz w:val="28"/>
          <w:szCs w:val="28"/>
          <w:lang w:eastAsia="ru-RU"/>
        </w:rPr>
        <w:t xml:space="preserve">стью КМ4 в БАРС. </w:t>
      </w:r>
    </w:p>
    <w:p w:rsidR="000827E3" w:rsidRPr="00E935E7" w:rsidRDefault="000827E3">
      <w:pPr>
        <w:spacing w:after="200" w:line="276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br w:type="page"/>
      </w:r>
    </w:p>
    <w:p w:rsidR="000827E3" w:rsidRPr="00E935E7" w:rsidRDefault="000827E3" w:rsidP="00072EF1">
      <w:pPr>
        <w:pStyle w:val="Heading1"/>
        <w:rPr>
          <w:snapToGrid w:val="0"/>
          <w:lang w:eastAsia="ru-RU"/>
        </w:rPr>
      </w:pPr>
      <w:bookmarkStart w:id="4" w:name="_Toc84500149"/>
      <w:r>
        <w:rPr>
          <w:snapToGrid w:val="0"/>
          <w:lang w:eastAsia="ru-RU"/>
        </w:rPr>
        <w:t>5</w:t>
      </w:r>
      <w:r w:rsidRPr="00E935E7">
        <w:rPr>
          <w:snapToGrid w:val="0"/>
          <w:lang w:eastAsia="ru-RU"/>
        </w:rPr>
        <w:t>. Варианты расчетных заданий</w:t>
      </w:r>
      <w:bookmarkEnd w:id="4"/>
    </w:p>
    <w:p w:rsidR="000827E3" w:rsidRPr="00E935E7" w:rsidRDefault="000827E3" w:rsidP="000E2230">
      <w:pPr>
        <w:widowControl w:val="0"/>
        <w:spacing w:line="360" w:lineRule="auto"/>
        <w:ind w:firstLine="567"/>
        <w:rPr>
          <w:sz w:val="28"/>
          <w:szCs w:val="28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z w:val="28"/>
          <w:szCs w:val="28"/>
        </w:rPr>
      </w:pPr>
      <w:r w:rsidRPr="00E935E7">
        <w:rPr>
          <w:b/>
          <w:sz w:val="28"/>
          <w:szCs w:val="28"/>
        </w:rPr>
        <w:t>Вариант 1</w:t>
      </w:r>
      <w:r w:rsidRPr="00E935E7">
        <w:rPr>
          <w:sz w:val="28"/>
          <w:szCs w:val="28"/>
        </w:rPr>
        <w:t>. Система стабилизации лентопротяжного механизма.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30" o:spid="_x0000_s1055" style="position:absolute;margin-left:45.9pt;margin-top:1.5pt;width:6in;height:181.8pt;z-index:251649536" coordorigin="1296,2118" coordsize="8640,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56" type="#_x0000_t202" style="position:absolute;left:1728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3" o:spid="_x0000_s1057" type="#_x0000_t202" style="position:absolute;left:3456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4" o:spid="_x0000_s1058" type="#_x0000_t202" style="position:absolute;left:5184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</w:p>
                </w:txbxContent>
              </v:textbox>
            </v:shape>
            <v:shape id="Text Box 35" o:spid="_x0000_s1059" type="#_x0000_t202" style="position:absolute;left:4320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6" o:spid="_x0000_s1060" type="#_x0000_t202" style="position:absolute;left:6048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7" o:spid="_x0000_s1061" type="#_x0000_t202" style="position:absolute;left:6912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8" o:spid="_x0000_s1062" type="#_x0000_t202" style="position:absolute;left:7776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39" o:spid="_x0000_s1063" type="#_x0000_t202" style="position:absolute;left:8640;top:312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ИЗ  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 xml:space="preserve"> Т</w:t>
                    </w:r>
                  </w:p>
                </w:txbxContent>
              </v:textbox>
            </v:shape>
            <v:shape id="Text Box 40" o:spid="_x0000_s1064" type="#_x0000_t202" style="position:absolute;left:4320;top:211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shape>
            <v:shape id="Text Box 41" o:spid="_x0000_s1065" type="#_x0000_t202" style="position:absolute;left:4320;top:41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42" o:spid="_x0000_s1066" type="#_x0000_t202" style="position:absolute;left:6048;top:503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line id="Line 43" o:spid="_x0000_s1067" style="position:absolute;visibility:visible" from="1296,3450" to="1728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<v:stroke endarrow="block"/>
            </v:line>
            <v:line id="Line 44" o:spid="_x0000_s1068" style="position:absolute;visibility:visible" from="2304,3450" to="2592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<v:stroke endarrow="block"/>
            </v:line>
            <v:line id="Line 45" o:spid="_x0000_s1069" style="position:absolute;visibility:visible" from="3168,3450" to="345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line id="Line 46" o:spid="_x0000_s1070" style="position:absolute;visibility:visible" from="4032,3450" to="432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<v:stroke endarrow="block"/>
            </v:line>
            <v:line id="Line 47" o:spid="_x0000_s1071" style="position:absolute;visibility:visible" from="4896,3450" to="5184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<v:stroke endarrow="block"/>
            </v:line>
            <v:line id="Line 48" o:spid="_x0000_s1072" style="position:absolute;visibility:visible" from="5760,3450" to="6048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<v:stroke endarrow="block"/>
            </v:line>
            <v:line id="Line 49" o:spid="_x0000_s1073" style="position:absolute;visibility:visible" from="6624,3450" to="6912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<v:stroke endarrow="block"/>
            </v:line>
            <v:line id="Line 50" o:spid="_x0000_s1074" style="position:absolute;visibility:visible" from="7488,3450" to="777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<v:stroke endarrow="block"/>
            </v:line>
            <v:line id="Line 51" o:spid="_x0000_s1075" style="position:absolute;visibility:visible" from="8352,3450" to="864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<v:stroke endarrow="block"/>
            </v:line>
            <v:line id="Line 52" o:spid="_x0000_s1076" style="position:absolute;visibility:visible" from="9360,3450" to="993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line id="Line 53" o:spid="_x0000_s1077" style="position:absolute;visibility:visible" from="1440,2586" to="4320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<v:stroke endarrow="block"/>
            </v:line>
            <v:line id="Line 54" o:spid="_x0000_s1078" style="position:absolute;flip:y;visibility:visible" from="1440,2586" to="144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<v:stroke endarrow="block"/>
            </v:line>
            <v:line id="Line 55" o:spid="_x0000_s1079" style="position:absolute;visibility:visible" from="4896,2586" to="7200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line id="Line 56" o:spid="_x0000_s1080" style="position:absolute;visibility:visible" from="7200,2586" to="7200,3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<v:stroke endarrow="block"/>
            </v:line>
            <v:line id="Line 57" o:spid="_x0000_s1081" style="position:absolute;visibility:visible" from="5904,3450" to="590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<v:stroke endarrow="block"/>
            </v:line>
            <v:line id="Line 58" o:spid="_x0000_s1082" style="position:absolute;flip:x;visibility:visible" from="4896,4458" to="590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<v:stroke endarrow="block"/>
            </v:line>
            <v:line id="Line 59" o:spid="_x0000_s1083" style="position:absolute;flip:x;visibility:visible" from="3744,4458" to="4320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<v:stroke endarrow="block"/>
            </v:line>
            <v:line id="Line 60" o:spid="_x0000_s1084" style="position:absolute;flip:y;visibility:visible" from="3744,3882" to="374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<v:stroke endarrow="block"/>
            </v:line>
            <v:line id="Line 61" o:spid="_x0000_s1085" style="position:absolute;visibility:visible" from="9504,3450" to="9504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<v:stroke endarrow="block"/>
            </v:line>
            <v:line id="Line 62" o:spid="_x0000_s1086" style="position:absolute;flip:x;visibility:visible" from="6624,5322" to="9504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je8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TB+g9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GN7xAAAANsAAAAPAAAAAAAAAAAA&#10;AAAAAKECAABkcnMvZG93bnJldi54bWxQSwUGAAAAAAQABAD5AAAAkgMAAAAA&#10;">
              <v:stroke endarrow="block"/>
            </v:line>
            <v:line id="Line 63" o:spid="_x0000_s1087" style="position:absolute;flip:x;visibility:visible" from="2880,5322" to="6048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<v:stroke endarrow="block"/>
            </v:line>
            <v:line id="Line 64" o:spid="_x0000_s1088" style="position:absolute;flip:y;visibility:visible" from="2880,3882" to="2880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<v:stroke endarrow="block"/>
            </v:line>
            <v:shape id="Text Box 65" o:spid="_x0000_s1089" type="#_x0000_t202" style="position:absolute;left:2592;top:318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rPr>
          <w:sz w:val="28"/>
          <w:szCs w:val="28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left="-709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=7.3,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=0.3,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=0.69,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=0.075, 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=-1.0,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6</w:t>
      </w:r>
      <w:r w:rsidRPr="00E935E7">
        <w:rPr>
          <w:snapToGrid w:val="0"/>
          <w:sz w:val="28"/>
          <w:szCs w:val="28"/>
          <w:lang w:eastAsia="ru-RU"/>
        </w:rPr>
        <w:t>=-5.0,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7</w:t>
      </w:r>
      <w:r w:rsidRPr="00E935E7">
        <w:rPr>
          <w:snapToGrid w:val="0"/>
          <w:sz w:val="28"/>
          <w:szCs w:val="28"/>
          <w:lang w:eastAsia="ru-RU"/>
        </w:rPr>
        <w:t>=0.31, Т=0.2</w:t>
      </w:r>
      <w:r>
        <w:rPr>
          <w:snapToGrid w:val="0"/>
          <w:sz w:val="28"/>
          <w:szCs w:val="28"/>
          <w:lang w:eastAsia="ru-RU"/>
        </w:rPr>
        <w:t>с,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6</w:t>
      </w:r>
      <w:r w:rsidRPr="00E935E7"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CD174C">
      <w:pPr>
        <w:rPr>
          <w:sz w:val="28"/>
          <w:szCs w:val="28"/>
        </w:rPr>
      </w:pP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2</w:t>
      </w:r>
      <w:r w:rsidRPr="00E935E7">
        <w:rPr>
          <w:snapToGrid w:val="0"/>
          <w:sz w:val="28"/>
          <w:szCs w:val="28"/>
          <w:lang w:eastAsia="ru-RU"/>
        </w:rPr>
        <w:t>. Система регулирования копировально-фрезерного станка.</w:t>
      </w: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00" o:spid="_x0000_s1090" style="position:absolute;margin-left:25.2pt;margin-top:1.8pt;width:381.6pt;height:2in;z-index:251650560" coordorigin="2304,2449" coordsize="763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" o:allowincell="f">
            <v:shape id="Text Box 102" o:spid="_x0000_s1091" type="#_x0000_t202" style="position:absolute;left:4320;top:2449;width:1152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<v:textbox>
                <w:txbxContent>
                  <w:p w:rsidR="000827E3" w:rsidRDefault="000827E3" w:rsidP="00D86E74">
                    <w:r w:rsidRPr="002D0C5B">
                      <w:rPr>
                        <w:lang w:val="en-US"/>
                      </w:rPr>
                      <w:t>УЗ</w:t>
                    </w:r>
                  </w:p>
                  <w:p w:rsidR="000827E3" w:rsidRDefault="000827E3" w:rsidP="00D86E74">
                    <w:pPr>
                      <w:rPr>
                        <w:lang w:val="en-US"/>
                      </w:rPr>
                    </w:pPr>
                    <w:r w:rsidRPr="002D0C5B">
                      <w:rPr>
                        <w:b/>
                        <w:lang w:val="en-US"/>
                      </w:rPr>
                      <w:t>Т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, Т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03" o:spid="_x0000_s1092" type="#_x0000_t202" style="position:absolute;left:3456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04" o:spid="_x0000_s1093" type="#_x0000_t202" style="position:absolute;left:6192;top:360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iUcIA&#10;AADcAAAADwAAAGRycy9kb3ducmV2LnhtbERPTWsCMRC9C/6HMIIX0ay1WF2NUgqK3tRKex024+7i&#10;ZrJN4rr9941Q8DaP9znLdWsq0ZDzpWUF41ECgjizuuRcwflzM5yB8AFZY2WZFPySh/Wq21liqu2d&#10;j9ScQi5iCPsUFRQh1KmUPivIoB/ZmjhyF+sMhghdLrXDeww3lXxJkqk0WHJsKLCmj4Ky6+lmFMxe&#10;d823308OX9n0Us3D4K3Z/jil+r32fQEiUBue4n/3Tsf5yQ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qJR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05" o:spid="_x0000_s1094" type="#_x0000_t202" style="position:absolute;left:7200;top:460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06" o:spid="_x0000_s1095" type="#_x0000_t202" style="position:absolute;left:7056;top:360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ДЗ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107" o:spid="_x0000_s1096" type="#_x0000_t202" style="position:absolute;left:7056;top:244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By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n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Byc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08" o:spid="_x0000_s1097" type="#_x0000_t202" style="position:absolute;left:8064;top:244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109" o:spid="_x0000_s1098" type="#_x0000_t202" style="position:absolute;left:5760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10" o:spid="_x0000_s1099" type="#_x0000_t202" style="position:absolute;left:9072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Vu8MA&#10;AADcAAAADwAAAGRycy9kb3ducmV2LnhtbERPS2sCMRC+F/wPYYReimatYnXdKKVQsTe10l6HzewD&#10;N5M1Sdftv28Kgrf5+J6TbXrTiI6cry0rmIwTEMS51TWXCk6f76MFCB+QNTaWScEvedisBw8Zptpe&#10;+UDdMZQihrBPUUEVQptK6fOKDPqxbYkjV1hnMEToSqkdXmO4aeRzksylwZpjQ4UtvVWUn48/RsFi&#10;tuu+/cd0/5XPi2YZnl667cUp9TjsX1cgAvXhLr65dzrOT5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Vu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111" o:spid="_x0000_s1100" style="position:absolute;visibility:visible" from="2304,2737" to="259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Gl8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hGl8UAAADcAAAADwAAAAAAAAAA&#10;AAAAAAChAgAAZHJzL2Rvd25yZXYueG1sUEsFBgAAAAAEAAQA+QAAAJMDAAAAAA==&#10;">
              <v:stroke endarrow="block"/>
            </v:line>
            <v:line id="Line 112" o:spid="_x0000_s1101" style="position:absolute;visibility:visible" from="3168,2737" to="345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<v:stroke endarrow="block"/>
            </v:line>
            <v:line id="Line 113" o:spid="_x0000_s1102" style="position:absolute;visibility:visible" from="4032,2737" to="4320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9e8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8y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Z9e8IAAADcAAAADwAAAAAAAAAAAAAA&#10;AAChAgAAZHJzL2Rvd25yZXYueG1sUEsFBgAAAAAEAAQA+QAAAJADAAAAAA==&#10;">
              <v:stroke endarrow="block"/>
            </v:line>
            <v:line id="Line 114" o:spid="_x0000_s1103" style="position:absolute;visibility:visible" from="5472,2737" to="5760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<v:stroke endarrow="block"/>
            </v:line>
            <v:line id="Line 115" o:spid="_x0000_s1104" style="position:absolute;visibility:visible" from="6336,2737" to="705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<v:stroke endarrow="block"/>
            </v:line>
            <v:line id="Line 116" o:spid="_x0000_s1105" style="position:absolute;visibility:visible" from="7776,2737" to="8064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/lD8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/lD8IAAADcAAAADwAAAAAAAAAAAAAA&#10;AAChAgAAZHJzL2Rvd25yZXYueG1sUEsFBgAAAAAEAAQA+QAAAJADAAAAAA==&#10;">
              <v:stroke endarrow="block"/>
            </v:line>
            <v:line id="Line 117" o:spid="_x0000_s1106" style="position:absolute;visibility:visible" from="8784,2737" to="907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17eM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50v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9e3jDAAAA3AAAAA8AAAAAAAAAAAAA&#10;AAAAoQIAAGRycy9kb3ducmV2LnhtbFBLBQYAAAAABAAEAPkAAACRAwAAAAA=&#10;">
              <v:stroke endarrow="block"/>
            </v:line>
            <v:line id="Line 118" o:spid="_x0000_s1107" style="position:absolute;visibility:visible" from="9648,2737" to="993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<v:stroke endarrow="block"/>
            </v:line>
            <v:line id="Line 119" o:spid="_x0000_s1108" style="position:absolute;visibility:visible" from="7920,2737" to="7920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5Kkc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mj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5KkcUAAADcAAAADwAAAAAAAAAA&#10;AAAAAAChAgAAZHJzL2Rvd25yZXYueG1sUEsFBgAAAAAEAAQA+QAAAJMDAAAAAA==&#10;">
              <v:stroke endarrow="block"/>
            </v:line>
            <v:line id="Line 120" o:spid="_x0000_s1109" style="position:absolute;flip:x;visibility:visible" from="7776,3889" to="7920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2omcUAAADcAAAADwAAAGRycy9kb3ducmV2LnhtbESPT2vCQBDF74V+h2UEL0E3KpQa3YT+&#10;E4TioerB45Adk2B2NmSnmn57t1DobYb3fm/erIvBtepKfWg8G5hNU1DEpbcNVwaOh83kGVQQZIut&#10;ZzLwQwGK/PFhjZn1N/6i614qFUM4ZGigFukyrUNZk8Mw9R1x1M6+dyhx7Stte7zFcNfqeZo+aYcN&#10;xws1dvRWU3nZf7tYY7Pj98UieXU6SZb0cZLPVIsx49HwsgIlNMi/+Y/e2sjNlv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2omcUAAADcAAAADwAAAAAAAAAA&#10;AAAAAAChAgAAZHJzL2Rvd25yZXYueG1sUEsFBgAAAAAEAAQA+QAAAJMDAAAAAA==&#10;">
              <v:stroke endarrow="block"/>
            </v:line>
            <v:line id="Line 121" o:spid="_x0000_s1110" style="position:absolute;flip:x;visibility:visible" from="6768,3889" to="7056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Luc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X1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vLucUAAADcAAAADwAAAAAAAAAA&#10;AAAAAAChAgAAZHJzL2Rvd25yZXYueG1sUEsFBgAAAAAEAAQA+QAAAJMDAAAAAA==&#10;">
              <v:stroke endarrow="block"/>
            </v:line>
            <v:line id="Line 122" o:spid="_x0000_s1111" style="position:absolute;flip:y;visibility:visible" from="5904,3169" to="5904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uIs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E3G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24ixAAAANwAAAAPAAAAAAAAAAAA&#10;AAAAAKECAABkcnMvZG93bnJldi54bWxQSwUGAAAAAAQABAD5AAAAkgMAAAAA&#10;">
              <v:stroke endarrow="block"/>
            </v:line>
            <v:line id="Line 123" o:spid="_x0000_s1112" style="position:absolute;flip:x;visibility:visible" from="5904,3889" to="6192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VcUAAADcAAAADwAAAGRycy9kb3ducmV2LnhtbESPT2vCQBDF70K/wzIFL6FujFDa1FXq&#10;PygUD6Y99Dhkp0lodjZkR43fvisI3mZ47/fmzXw5uFadqA+NZwPTSQqKuPS24crA99fu6QVUEGSL&#10;rWcycKEAy8XDaI659Wc+0KmQSsUQDjkaqEW6XOtQ1uQwTHxHHLVf3zuUuPaVtj2eY7hrdZamz9ph&#10;w/FCjR2tayr/iqOLNXZ73sxmycrpJHml7Y98plqMGT8O72+ghAa5m2/0h41clsH1mTi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XwVcUAAADcAAAADwAAAAAAAAAA&#10;AAAAAAChAgAAZHJzL2Rvd25yZXYueG1sUEsFBgAAAAAEAAQA+QAAAJMDAAAAAA==&#10;">
              <v:stroke endarrow="block"/>
            </v:line>
            <v:line id="Line 124" o:spid="_x0000_s1113" style="position:absolute;visibility:visible" from="9792,2737" to="9792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<v:stroke endarrow="block"/>
            </v:line>
            <v:line id="Line 125" o:spid="_x0000_s1114" style="position:absolute;flip:x;visibility:visible" from="7776,4897" to="9792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<v:stroke endarrow="block"/>
            </v:line>
            <v:line id="Line 126" o:spid="_x0000_s1115" style="position:absolute;flip:x;visibility:visible" from="2880,4897" to="720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<v:stroke endarrow="block"/>
            </v:line>
            <v:line id="Line 127" o:spid="_x0000_s1116" style="position:absolute;flip:y;visibility:visible" from="2880,3169" to="288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72VsUAAADcAAAADwAAAGRycy9kb3ducmV2LnhtbESPQWvCQBCF70L/wzIFL0E3Kkgb3YTW&#10;KhTEQ60Hj0N2moRmZ0N2qum/7xYEbzO89715sy4G16oL9aHxbGA2TUERl942XBk4fe4mT6CCIFts&#10;PZOBXwpQ5A+jNWbWX/mDLkepVAzhkKGBWqTLtA5lTQ7D1HfEUfvyvUOJa19p2+M1hrtWz9N0qR02&#10;HC/U2NGmpvL7+ONijd2B3xaL5NXpJHmm7Vn2qRZjxo/DywqU0CB3841+t5GbL+H/mTiB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72VsUAAADcAAAADwAAAAAAAAAA&#10;AAAAAAChAgAAZHJzL2Rvd25yZXYueG1sUEsFBgAAAAAEAAQA+QAAAJMDAAAAAA==&#10;">
              <v:stroke endarrow="block"/>
            </v:line>
            <v:shape id="Text Box 128" o:spid="_x0000_s1117" type="#_x0000_t202" style="position:absolute;left:2592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4Ms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H8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z4Ms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=11.9,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=-1.0,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=0.134,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=0.0303,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=0.0616,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=0.134,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=0.150</w:t>
      </w:r>
      <w:r>
        <w:rPr>
          <w:snapToGrid w:val="0"/>
          <w:sz w:val="28"/>
          <w:szCs w:val="28"/>
          <w:lang w:eastAsia="ru-RU"/>
        </w:rPr>
        <w:t>, Δ=0.8с</w:t>
      </w:r>
      <w:r w:rsidRPr="00E935E7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267C8D">
      <w:pPr>
        <w:widowControl w:val="0"/>
        <w:spacing w:line="360" w:lineRule="auto"/>
        <w:ind w:firstLine="567"/>
        <w:rPr>
          <w:sz w:val="28"/>
          <w:szCs w:val="28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 .</w:t>
      </w:r>
    </w:p>
    <w:p w:rsidR="000827E3" w:rsidRPr="00E935E7" w:rsidRDefault="000827E3">
      <w:pPr>
        <w:rPr>
          <w:sz w:val="28"/>
          <w:szCs w:val="28"/>
        </w:rPr>
      </w:pPr>
    </w:p>
    <w:p w:rsidR="000827E3" w:rsidRPr="00955C73" w:rsidRDefault="000827E3" w:rsidP="00267C8D">
      <w:pPr>
        <w:pStyle w:val="BodyText"/>
        <w:ind w:left="567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  </w:t>
      </w:r>
      <w:r w:rsidRPr="00E935E7">
        <w:rPr>
          <w:rFonts w:ascii="Times New Roman" w:hAnsi="Times New Roman"/>
          <w:b/>
          <w:sz w:val="28"/>
          <w:szCs w:val="28"/>
        </w:rPr>
        <w:t>Вариант 3</w:t>
      </w:r>
      <w:r w:rsidRPr="00E935E7">
        <w:rPr>
          <w:rFonts w:ascii="Times New Roman" w:hAnsi="Times New Roman"/>
          <w:sz w:val="28"/>
          <w:szCs w:val="28"/>
        </w:rPr>
        <w:t>. Система автоматической стабилизации напряжения генерат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>ра.</w:t>
      </w:r>
    </w:p>
    <w:p w:rsidR="000827E3" w:rsidRPr="00E935E7" w:rsidRDefault="000827E3" w:rsidP="00267C8D">
      <w:pPr>
        <w:pStyle w:val="BodyText"/>
        <w:ind w:left="567"/>
        <w:rPr>
          <w:sz w:val="28"/>
          <w:szCs w:val="28"/>
        </w:rPr>
      </w:pPr>
      <w:r>
        <w:rPr>
          <w:noProof/>
        </w:rPr>
        <w:pict>
          <v:group id="Группа 128" o:spid="_x0000_s1118" style="position:absolute;left:0;text-align:left;margin-left:39.6pt;margin-top:16.2pt;width:273.6pt;height:92.7pt;z-index:251651584" coordorigin="2592,2592" coordsize="5472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" o:allowincell="f">
            <v:shape id="Text Box 130" o:spid="_x0000_s1119" type="#_x0000_t202" style="position:absolute;left:5328;top:259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31" o:spid="_x0000_s1120" type="#_x0000_t202" style="position:absolute;left:4032;top:372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32" o:spid="_x0000_s1121" type="#_x0000_t202" style="position:absolute;left:5328;top:372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33" o:spid="_x0000_s1122" type="#_x0000_t202" style="position:absolute;left:4176;top:259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34" o:spid="_x0000_s1123" type="#_x0000_t202" style="position:absolute;left:6480;top:37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135" o:spid="_x0000_s1124" style="position:absolute;visibility:visible" from="2592,3006" to="3168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<v:stroke endarrow="block"/>
            </v:line>
            <v:line id="Line 136" o:spid="_x0000_s1125" style="position:absolute;visibility:visible" from="3744,3006" to="4176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<v:stroke endarrow="block"/>
            </v:line>
            <v:line id="Line 137" o:spid="_x0000_s1126" style="position:absolute;visibility:visible" from="4752,3006" to="5328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nGMMAAADcAAAADwAAAGRycy9kb3ducmV2LnhtbERPS2sCMRC+C/0PYQreNKuCj61RiovQ&#10;Q1twlZ6nm+lm6WaybOKa/vumUPA2H99ztvtoWzFQ7xvHCmbTDARx5XTDtYLL+ThZg/ABWWPrmBT8&#10;kIf97mG0xVy7G59oKEMtUgj7HBWYELpcSl8ZsuinriNO3JfrLYYE+1rqHm8p3LZynmVLabHh1GCw&#10;o4Oh6ru8WgUrU5zkShav5/diaGab+BY/PjdKjR/j8xOIQDHcxf/uF53mL5b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JxjDAAAA3AAAAA8AAAAAAAAAAAAA&#10;AAAAoQIAAGRycy9kb3ducmV2LnhtbFBLBQYAAAAABAAEAPkAAACRAwAAAAA=&#10;">
              <v:stroke endarrow="block"/>
            </v:line>
            <v:line id="Line 138" o:spid="_x0000_s1127" style="position:absolute;visibility:visible" from="6192,3006" to="8064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<v:stroke endarrow="block"/>
            </v:line>
            <v:line id="Line 139" o:spid="_x0000_s1128" style="position:absolute;visibility:visible" from="7488,3006" to="748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W8c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sW8cUAAADcAAAADwAAAAAAAAAA&#10;AAAAAAChAgAAZHJzL2Rvd25yZXYueG1sUEsFBgAAAAAEAAQA+QAAAJMDAAAAAA==&#10;">
              <v:stroke endarrow="block"/>
            </v:line>
            <v:line id="Line 140" o:spid="_x0000_s1129" style="position:absolute;flip:x;visibility:visible" from="7056,4014" to="748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<v:stroke endarrow="block"/>
            </v:line>
            <v:line id="Line 141" o:spid="_x0000_s1130" style="position:absolute;flip:x;visibility:visible" from="6192,4014" to="6480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QuGc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/r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QuGcUAAADcAAAADwAAAAAAAAAA&#10;AAAAAAChAgAAZHJzL2Rvd25yZXYueG1sUEsFBgAAAAAEAAQA+QAAAJMDAAAAAA==&#10;">
              <v:stroke endarrow="block"/>
            </v:line>
            <v:line id="Line 142" o:spid="_x0000_s1131" style="position:absolute;flip:x;visibility:visible" from="4896,4014" to="532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<v:stroke endarrow="block"/>
            </v:line>
            <v:line id="Line 143" o:spid="_x0000_s1132" style="position:absolute;flip:x;visibility:visible" from="3456,4014" to="4032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oV9c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9jO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oV9cUAAADcAAAADwAAAAAAAAAA&#10;AAAAAAChAgAAZHJzL2Rvd25yZXYueG1sUEsFBgAAAAAEAAQA+QAAAJMDAAAAAA==&#10;">
              <v:stroke endarrow="block"/>
            </v:line>
            <v:line id="Line 144" o:spid="_x0000_s1133" style="position:absolute;flip:y;visibility:visible" from="3456,3294" to="3456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<v:stroke endarrow="block"/>
            </v:line>
            <v:shape id="Text Box 145" o:spid="_x0000_s1134" type="#_x0000_t202" style="position:absolute;left:3168;top:259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=20.0,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=-0.05,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=0.2,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=0.1,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=0.02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rPr>
          <w:sz w:val="28"/>
          <w:szCs w:val="28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4</w:t>
      </w:r>
      <w:r w:rsidRPr="00E935E7">
        <w:rPr>
          <w:snapToGrid w:val="0"/>
          <w:sz w:val="28"/>
          <w:szCs w:val="28"/>
          <w:lang w:eastAsia="ru-RU"/>
        </w:rPr>
        <w:t>. Система регулирования скорости двигателя.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45" o:spid="_x0000_s1135" style="position:absolute;margin-left:18pt;margin-top:1.8pt;width:367.2pt;height:122.45pt;z-index:251652608" coordorigin="2160,2214" coordsize="7344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" o:allowincell="f">
            <v:shape id="Text Box 147" o:spid="_x0000_s1136" type="#_x0000_t202" style="position:absolute;left:3312;top:22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4C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f5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+4Cc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48" o:spid="_x0000_s1137" type="#_x0000_t202" style="position:absolute;left:4176;top:22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dks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qH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dks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49" o:spid="_x0000_s1138" type="#_x0000_t202" style="position:absolute;left:6048;top:221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4M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yJ4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50" o:spid="_x0000_s1139" type="#_x0000_t202" style="position:absolute;left:7920;top:2214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se8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j2f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se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  <w:r>
                      <w:rPr>
                        <w:rFonts w:ascii="Arial" w:hAnsi="Arial"/>
                        <w:lang w:val="en-US"/>
                      </w:rPr>
                      <w:t>, Т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  <w:r>
                      <w:rPr>
                        <w:rFonts w:ascii="Arial" w:hAnsi="Arial"/>
                        <w:lang w:val="en-US"/>
                      </w:rPr>
                      <w:t>,</w:t>
                    </w:r>
                  </w:p>
                </w:txbxContent>
              </v:textbox>
            </v:shape>
            <v:shape id="Text Box 151" o:spid="_x0000_s1140" type="#_x0000_t202" style="position:absolute;left:5040;top:223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52" o:spid="_x0000_s1141" type="#_x0000_t202" style="position:absolute;left:4176;top:3223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Pr="009207CB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153" o:spid="_x0000_s1142" type="#_x0000_t202" style="position:absolute;left:7056;top:223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54" o:spid="_x0000_s1143" type="#_x0000_t202" style="position:absolute;left:5472;top:32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NTM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mgI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NT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55" o:spid="_x0000_s1144" type="#_x0000_t202" style="position:absolute;left:6624;top:394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VOMMA&#10;AADcAAAADwAAAGRycy9kb3ducmV2LnhtbERPTWsCMRC9C/0PYQpeRLNaq3ZrFBEq9taqtNdhM+4u&#10;biZrEtf13zcFwds83ufMl62pREPOl5YVDAcJCOLM6pJzBYf9R38GwgdkjZVlUnAjD8vFU2eOqbZX&#10;/qZmF3IRQ9inqKAIoU6l9FlBBv3A1sSRO1pnMETocqkdXmO4qeQoSSbSYMmxocCa1gVlp93FKJiN&#10;t82v/3z5+skmx+ot9KbN5uyU6j63q3cQgdrwEN/dWx3nv47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gVO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156" o:spid="_x0000_s1145" style="position:absolute;visibility:visible" from="2160,2502" to="2448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cz8IAAADcAAAADwAAAGRycy9kb3ducmV2LnhtbERPS2sCMRC+F/wPYQRvNWvB19Yo0qXg&#10;oRZ80PN0M90sbibLJl3Tf2+Egrf5+J6z2kTbiJ46XztWMBlnIIhLp2uuFJxP788LED4ga2wck4I/&#10;8rBZD55WmGt35QP1x1CJFMI+RwUmhDaX0peGLPqxa4kT9+M6iyHBrpK6w2sKt418ybKZtFhzajDY&#10;0puh8nL8tQrmpjjIuSw+Tp9FX0+WcR+/vpdKjYZx+woiUAwP8b97p9P86RTuz6QL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Vcz8IAAADcAAAADwAAAAAAAAAAAAAA&#10;AAChAgAAZHJzL2Rvd25yZXYueG1sUEsFBgAAAAAEAAQA+QAAAJADAAAAAA==&#10;">
              <v:stroke endarrow="block"/>
            </v:line>
            <v:line id="Line 157" o:spid="_x0000_s1146" style="position:absolute;visibility:visible" from="3024,2502" to="3312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CuM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iy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wrjDAAAA3AAAAA8AAAAAAAAAAAAA&#10;AAAAoQIAAGRycy9kb3ducmV2LnhtbFBLBQYAAAAABAAEAPkAAACRAwAAAAA=&#10;">
              <v:stroke endarrow="block"/>
            </v:line>
            <v:line id="Line 158" o:spid="_x0000_s1147" style="position:absolute;visibility:visible" from="3888,2502" to="4176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tnI8IAAADcAAAADwAAAGRycy9kb3ducmV2LnhtbERP32vCMBB+F/Y/hBvsTVOF2d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tnI8IAAADcAAAADwAAAAAAAAAAAAAA&#10;AAChAgAAZHJzL2Rvd25yZXYueG1sUEsFBgAAAAAEAAQA+QAAAJADAAAAAA==&#10;">
              <v:stroke endarrow="block"/>
            </v:line>
            <v:line id="Line 159" o:spid="_x0000_s1148" style="position:absolute;visibility:visible" from="4752,2502" to="5040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<v:stroke endarrow="block"/>
            </v:line>
            <v:line id="Line 160" o:spid="_x0000_s1149" style="position:absolute;visibility:visible" from="5760,2502" to="6048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Wys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IVsrDAAAA3AAAAA8AAAAAAAAAAAAA&#10;AAAAoQIAAGRycy9kb3ducmV2LnhtbFBLBQYAAAAABAAEAPkAAACRAwAAAAA=&#10;">
              <v:stroke endarrow="block"/>
            </v:line>
            <v:line id="Line 161" o:spid="_x0000_s1150" style="position:absolute;visibility:visible" from="6768,2502" to="7056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416s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wV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416sUAAADcAAAADwAAAAAAAAAA&#10;AAAAAAChAgAAZHJzL2Rvd25yZXYueG1sUEsFBgAAAAAEAAQA+QAAAJMDAAAAAA==&#10;">
              <v:stroke endarrow="block"/>
            </v:line>
            <v:line id="Line 162" o:spid="_x0000_s1151" style="position:absolute;visibility:visible" from="7632,2502" to="7920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Qcc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L3P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kHHDAAAA3AAAAA8AAAAAAAAAAAAA&#10;AAAAoQIAAGRycy9kb3ducmV2LnhtbFBLBQYAAAAABAAEAPkAAACRAwAAAAA=&#10;">
              <v:stroke endarrow="block"/>
            </v:line>
            <v:line id="Line 163" o:spid="_x0000_s1152" style="position:absolute;visibility:visible" from="8928,2502" to="9504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<v:stroke endarrow="block"/>
            </v:line>
            <v:line id="Line 164" o:spid="_x0000_s1153" style="position:absolute;visibility:visible" from="6912,2502" to="6912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rncMAAADcAAAADwAAAGRycy9kb3ducmV2LnhtbERPS2sCMRC+C/0PYQreNKuC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Mq53DAAAA3AAAAA8AAAAAAAAAAAAA&#10;AAAAoQIAAGRycy9kb3ducmV2LnhtbFBLBQYAAAAABAAEAPkAAACRAwAAAAA=&#10;">
              <v:stroke endarrow="block"/>
            </v:line>
            <v:line id="Line 165" o:spid="_x0000_s1154" style="position:absolute;flip:x;visibility:visible" from="6048,3511" to="691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0esUAAADcAAAADwAAAGRycy9kb3ducmV2LnhtbESPT2vCQBDF70K/wzKCl1A3apE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p0esUAAADcAAAADwAAAAAAAAAA&#10;AAAAAAChAgAAZHJzL2Rvd25yZXYueG1sUEsFBgAAAAAEAAQA+QAAAJMDAAAAAA==&#10;">
              <v:stroke endarrow="block"/>
            </v:line>
            <v:line id="Line 166" o:spid="_x0000_s1155" style="position:absolute;flip:x;visibility:visible" from="4896,3511" to="54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R4cUAAADcAAAADwAAAGRycy9kb3ducmV2LnhtbESPT2vCQBDF70K/wzKCl1A3KpU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bR4cUAAADcAAAADwAAAAAAAAAA&#10;AAAAAAChAgAAZHJzL2Rvd25yZXYueG1sUEsFBgAAAAAEAAQA+QAAAJMDAAAAAA==&#10;">
              <v:stroke endarrow="block"/>
            </v:line>
            <v:line id="Line 167" o:spid="_x0000_s1156" style="position:absolute;flip:x;visibility:visible" from="3600,3655" to="4176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<v:stroke endarrow="block"/>
            </v:line>
            <v:line id="Line 168" o:spid="_x0000_s1157" style="position:absolute;flip:y;visibility:visible" from="3600,2934" to="360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jqDcUAAADcAAAADwAAAGRycy9kb3ducmV2LnhtbESPT2vCQBDF74V+h2UKvQTdtILV6Cr9&#10;JwjSg9GDxyE7JsHsbMhONf32riD0NsN7vzdv5sveNepMXag9G3gZpqCIC29rLg3sd6vBBFQQZIuN&#10;ZzLwRwGWi8eHOWbWX3hL51xKFUM4ZGigEmkzrUNRkcMw9C1x1I6+cyhx7UptO7zEcNfo1zQda4c1&#10;xwsVtvRZUXHKf12ssfrhr9Eo+XA6Sab0fZBNqsWY56f+fQZKqJd/851e28iN3+D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jqDcUAAADcAAAADwAAAAAAAAAA&#10;AAAAAAChAgAAZHJzL2Rvd25yZXYueG1sUEsFBgAAAAAEAAQA+QAAAJMDAAAAAA==&#10;">
              <v:stroke endarrow="block"/>
            </v:line>
            <v:line id="Line 169" o:spid="_x0000_s1158" style="position:absolute;visibility:visible" from="9072,2502" to="9072,4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g57M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4V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g57MUAAADcAAAADwAAAAAAAAAA&#10;AAAAAAChAgAAZHJzL2Rvd25yZXYueG1sUEsFBgAAAAAEAAQA+QAAAJMDAAAAAA==&#10;">
              <v:stroke endarrow="block"/>
            </v:line>
            <v:line id="Line 170" o:spid="_x0000_s1159" style="position:absolute;flip:x;visibility:visible" from="7200,4231" to="9072,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b5MUAAADcAAAADwAAAGRycy9kb3ducmV2LnhtbESPT2vCQBDF74LfYZlCL6FuVBBNXcU/&#10;FQTxoO2hxyE7TUKzsyE7avrtu4LgbYb3fm/ezJedq9WV2lB5NjAcpKCIc28rLgx8fe7epqCCIFus&#10;PZOBPwqwXPR7c8ysv/GJrmcpVAzhkKGBUqTJtA55SQ7DwDfEUfvxrUOJa1to2+Ithrtaj9J0oh1W&#10;HC+U2NCmpPz3fHGxxu7I2/E4WTudJDP6+JZDqsWY15du9Q5KqJOn+UHvbeQmM7g/Eyf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vb5MUAAADcAAAADwAAAAAAAAAA&#10;AAAAAAChAgAAZHJzL2Rvd25yZXYueG1sUEsFBgAAAAAEAAQA+QAAAJMDAAAAAA==&#10;">
              <v:stroke endarrow="block"/>
            </v:line>
            <v:line id="Line 171" o:spid="_x0000_s1160" style="position:absolute;flip:x;visibility:visible" from="2736,4231" to="6624,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jkpMUAAADcAAAADwAAAGRycy9kb3ducmV2LnhtbESPT0vDQBDF74LfYRnBS2g3WvBPzKbY&#10;1oJQPNh68DhkxySYnQ3ZaRu/vXMQvM1j3u/Nm3I5hd6caExdZAc38xwMcR19x42Dj8N29gAmCbLH&#10;PjI5+KEEy+ryosTCxzO/02kvjdEQTgU6aEWGwtpUtxQwzeNArLuvOAYUlWNj/YhnDQ+9vc3zOxuw&#10;Y73Q4kDrlurv/TFoje0bbxaLbBVslj3Sy6fscivOXV9Nz09ghCb5N//Rr165e62vz+gEt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jkpMUAAADcAAAADwAAAAAAAAAA&#10;AAAAAAChAgAAZHJzL2Rvd25yZXYueG1sUEsFBgAAAAAEAAQA+QAAAJMDAAAAAA==&#10;">
              <v:stroke endarrow="block"/>
            </v:line>
            <v:line id="Line 172" o:spid="_x0000_s1161" style="position:absolute;flip:y;visibility:visible" from="2736,2934" to="2736,4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RBP8UAAADcAAAADwAAAGRycy9kb3ducmV2LnhtbESPQWvCQBCF70L/wzIFL0E3VrA1dZW2&#10;KhSkh0YPPQ7ZaRKanQ3ZUeO/dwuCtxne+968Wax616gTdaH2bGAyTkERF97WXBo47LejF1BBkC02&#10;nsnAhQKslg+DBWbWn/mbTrmUKoZwyNBAJdJmWoeiIodh7FviqP36zqHEtSu17fAcw12jn9J0ph3W&#10;HC9U2NJHRcVffnSxxvaL19Np8u50ksxp8yO7VIsxw8f+7RWUUC93843+tJF7ns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RBP8UAAADcAAAADwAAAAAAAAAA&#10;AAAAAAChAgAAZHJzL2Rvd25yZXYueG1sUEsFBgAAAAAEAAQA+QAAAJMDAAAAAA==&#10;">
              <v:stroke endarrow="block"/>
            </v:line>
            <v:shape id="Text Box 173" o:spid="_x0000_s1162" type="#_x0000_t202" style="position:absolute;left:2448;top:223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0t8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n4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h0t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=10.0,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=2.0,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=-0.04,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=0.1,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=0.03,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=0.4,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=0.05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6B734B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6B734B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</w:p>
    <w:p w:rsidR="000827E3" w:rsidRPr="006B734B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</w:p>
    <w:p w:rsidR="000827E3" w:rsidRPr="006B734B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5</w:t>
      </w:r>
      <w:r w:rsidRPr="00E935E7">
        <w:rPr>
          <w:snapToGrid w:val="0"/>
          <w:sz w:val="28"/>
          <w:szCs w:val="28"/>
          <w:lang w:eastAsia="ru-RU"/>
        </w:rPr>
        <w:t>. Система управления угловым положением искусственного спутника Земли.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79" o:spid="_x0000_s1163" style="position:absolute;margin-left:25.2pt;margin-top:16.25pt;width:345.6pt;height:136.8pt;z-index:251653632" coordorigin="2304,2593" coordsize="6912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" o:allowincell="f">
            <v:shape id="Text Box 175" o:spid="_x0000_s1164" type="#_x0000_t202" style="position:absolute;left:3456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/fMYA&#10;AADcAAAADwAAAGRycy9kb3ducmV2LnhtbESPQU/CQBCF7yb+h82YeCGwVQmUykKMiQZuiASuk+7Q&#10;NnZn6+5a6r93DiTeZvLevPfNcj24VvUUYuPZwMMkA0VcettwZeDw+TbOQcWEbLH1TAZ+KcJ6dXuz&#10;xML6C39Qv0+VkhCOBRqoU+oKrWNZk8M48R2xaGcfHCZZQ6VtwIuEu1Y/ZtlMO2xYGmrs6LWm8mv/&#10;4wzk001/itun3bGcndtFGs379+9gzP3d8PIMKtGQ/s3X640V/Fz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/f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76" o:spid="_x0000_s1165" type="#_x0000_t202" style="position:absolute;left:4320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+a58MA&#10;AADcAAAADwAAAGRycy9kb3ducmV2LnhtbERPTWvCQBC9F/oflin0UnRjW2yauooIFr1pKnodsmMS&#10;mp1Nd9cY/70rFLzN433OZNabRnTkfG1ZwWiYgCAurK65VLD7WQ5SED4ga2wsk4ILeZhNHx8mmGl7&#10;5i11eShFDGGfoYIqhDaT0hcVGfRD2xJH7midwRChK6V2eI7hppGvSTKWBmuODRW2tKio+M1PRkH6&#10;vuoOfv222RfjY/MZXj667z+n1PNTP/8CEagPd/G/e6Xj/HQEt2fiB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+a5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77" o:spid="_x0000_s1166" type="#_x0000_t202" style="position:absolute;left:6048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0EkMMA&#10;AADcAAAADwAAAGRycy9kb3ducmV2LnhtbERPTWvCQBC9C/0PyxS8SN3UFpumriKCRW+alvY6ZMck&#10;NDsbd9cY/70rFLzN433ObNGbRnTkfG1ZwfM4AUFcWF1zqeD7a/2UgvABWWNjmRRcyMNi/jCYYabt&#10;mffU5aEUMYR9hgqqENpMSl9UZNCPbUscuYN1BkOErpTa4TmGm0ZOkmQqDdYcGypsaVVR8ZefjIL0&#10;ddP9+u3L7qeYHpr3MHrrPo9OqeFjv/wAEagPd/G/e6Pj/HQCt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0Ek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78" o:spid="_x0000_s1167" type="#_x0000_t202" style="position:absolute;left:6048;top:345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hC8MA&#10;AADcAAAADwAAAGRycy9kb3ducmV2LnhtbERPTWvCQBC9C/0PyxS8SN1UxaapqxRB0Zva0l6H7JiE&#10;ZmfT3TXGf+8Kgrd5vM+ZLTpTi5acrywreB0mIIhzqysuFHx/rV5SED4ga6wtk4ILeVjMn3ozzLQ9&#10;857aQyhEDGGfoYIyhCaT0uclGfRD2xBH7midwRChK6R2eI7hppajJJlKgxXHhhIbWpaU/x1ORkE6&#10;2bS/fjve/eTTY/0eBm/t+t8p1X/uPj9ABOrCQ3x3b3Scn47h9ky8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hC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79" o:spid="_x0000_s1168" type="#_x0000_t202" style="position:absolute;left:5184;top:403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5f8MA&#10;AADcAAAADwAAAGRycy9kb3ducmV2LnhtbERPTWvCQBC9C/0PyxR6Ed20FZumrlIKit40Fb0O2TEJ&#10;zc6mu9uY/ntXELzN433ObNGbRnTkfG1ZwfM4AUFcWF1zqWD/vRylIHxA1thYJgX/5GExfxjMMNP2&#10;zDvq8lCKGMI+QwVVCG0mpS8qMujHtiWO3Mk6gyFCV0rt8BzDTSNfkmQqDdYcGyps6aui4if/MwrS&#10;ybo7+s3r9lBMT817GL51q1+n1NNj//kBIlAf7uKbe63j/HQC12fiB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g5f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180" o:spid="_x0000_s1169" type="#_x0000_t202" style="position:absolute;left:4320;top:460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c5MMA&#10;AADcAAAADwAAAGRycy9kb3ducmV2LnhtbERPyWrDMBC9F/oPYgq9hETOWteNEkKhIbllo70O1sQ2&#10;tUaOpDru31eBQG/zeOvMl52pRUvOV5YVDAcJCOLc6ooLBafjRz8F4QOyxtoyKfglD8vF48McM22v&#10;vKf2EAoRQ9hnqKAMocmk9HlJBv3ANsSRO1tnMEToCqkdXmO4qeUoSWbSYMWxocSG3kvKvw8/RkE6&#10;2bRffjvefeazc/0aei/t+uKUen7qVm8gAnXhX3x3b3Scn07h9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Sc5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181" o:spid="_x0000_s1170" type="#_x0000_t202" style="position:absolute;left:5184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Ck8MA&#10;AADcAAAADwAAAGRycy9kb3ducmV2LnhtbERPTWvCQBC9F/wPywheSt1UJU1TVxGhojdrS3sdsmMS&#10;mp1Nd7cx/ntXELzN433OfNmbRnTkfG1ZwfM4AUFcWF1zqeDr8/0pA+EDssbGMik4k4flYvAwx1zb&#10;E39QdwiliCHsc1RQhdDmUvqiIoN+bFviyB2tMxgidKXUDk8x3DRykiSpNFhzbKiwpXVFxe/h3yjI&#10;Ztvux++m++8iPTav4fGl2/w5pUbDfvUGIlAf7uKbe6vj/CyF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YCk8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82" o:spid="_x0000_s1171" type="#_x0000_t202" style="position:absolute;left:7056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nCMMA&#10;AADcAAAADwAAAGRycy9kb3ducmV2LnhtbERPTWvCQBC9F/wPywheim6qRdPUVUSo6M2q2OuQHZPQ&#10;7Gy6u43x37tCobd5vM+ZLztTi5acrywreBklIIhzqysuFJyOH8MUhA/IGmvLpOBGHpaL3tMcM22v&#10;/EntIRQihrDPUEEZQpNJ6fOSDPqRbYgjd7HOYIjQFVI7vMZwU8txkkylwYpjQ4kNrUvKvw+/RkH6&#10;um2//G6yP+fTS/0Wnmft5scpNeh3q3cQgbrwL/5zb3Wcn87g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qnC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183" o:spid="_x0000_s1172" type="#_x0000_t202" style="position:absolute;left:8064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zesYA&#10;AADcAAAADwAAAGRycy9kb3ducmV2LnhtbESPQU/CQBCF7yb+h82YeCGwVQmUykKMiQZuiASuk+7Q&#10;NnZn6+5a6r93DiTeZvLevPfNcj24VvUUYuPZwMMkA0VcettwZeDw+TbOQcWEbLH1TAZ+KcJ6dXuz&#10;xML6C39Qv0+VkhCOBRqoU+oKrWNZk8M48R2xaGcfHCZZQ6VtwIuEu1Y/ZtlMO2xYGmrs6LWm8mv/&#10;4wzk001/itun3bGcndtFGs37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zes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184" o:spid="_x0000_s1173" style="position:absolute;visibility:visible" from="2304,2881" to="2592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6jcIAAADcAAAADwAAAGRycy9kb3ducmV2LnhtbERPS2sCMRC+F/wPYYTeatYeqrsaRVwK&#10;PbQFH3geN+NmcTNZNuma/vumIHibj+85y3W0rRio941jBdNJBoK4crrhWsHx8P4yB+EDssbWMSn4&#10;JQ/r1ehpiYV2N97RsA+1SCHsC1RgQugKKX1lyKKfuI44cRfXWwwJ9rXUPd5SuG3la5a9SYsNpwaD&#10;HW0NVdf9j1UwM+VOzmT5efguh2aax694OudKPY/jZgEiUAwP8d39odP8eQ7/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h6jcIAAADcAAAADwAAAAAAAAAAAAAA&#10;AAChAgAAZHJzL2Rvd25yZXYueG1sUEsFBgAAAAAEAAQA+QAAAJADAAAAAA==&#10;">
              <v:stroke endarrow="block"/>
            </v:line>
            <v:line id="Line 185" o:spid="_x0000_s1174" style="position:absolute;visibility:visible" from="3168,2881" to="345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FzcUAAADcAAAADwAAAGRycy9kb3ducmV2LnhtbESPQU/DMAyF70j7D5GRuLF0HBgtyya0&#10;CokDTNqGOJvGa6o1TtWELvx7fJjEzdZ7fu/zapN9ryYaYxfYwGJegCJugu24NfB5fL1/AhUTssU+&#10;MBn4pQib9exmhZUNF97TdEitkhCOFRpwKQ2V1rFx5DHOw0As2imMHpOsY6vtiBcJ971+KIpH7bFj&#10;aXA40NZRcz78eANLV+/1Utfvx109dYsyf+Sv79KYu9v88g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tFzcUAAADcAAAADwAAAAAAAAAA&#10;AAAAAAChAgAAZHJzL2Rvd25yZXYueG1sUEsFBgAAAAAEAAQA+QAAAJMDAAAAAA==&#10;">
              <v:stroke endarrow="block"/>
            </v:line>
            <v:line id="Line 186" o:spid="_x0000_s1175" style="position:absolute;visibility:visible" from="4032,2881" to="4320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fgV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L3K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H4FbDAAAA3AAAAA8AAAAAAAAAAAAA&#10;AAAAoQIAAGRycy9kb3ducmV2LnhtbFBLBQYAAAAABAAEAPkAAACRAwAAAAA=&#10;">
              <v:stroke endarrow="block"/>
            </v:line>
            <v:line id="Line 187" o:spid="_x0000_s1176" style="position:absolute;visibility:visible" from="4896,2881" to="5184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+Ic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Q/n8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V+IcIAAADcAAAADwAAAAAAAAAAAAAA&#10;AAChAgAAZHJzL2Rvd25yZXYueG1sUEsFBgAAAAAEAAQA+QAAAJADAAAAAA==&#10;">
              <v:stroke endarrow="block"/>
            </v:line>
            <v:line id="Line 188" o:spid="_x0000_s1177" style="position:absolute;visibility:visible" from="5760,2881" to="6048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bu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27rDAAAA3AAAAA8AAAAAAAAAAAAA&#10;AAAAoQIAAGRycy9kb3ducmV2LnhtbFBLBQYAAAAABAAEAPkAAACRAwAAAAA=&#10;">
              <v:stroke endarrow="block"/>
            </v:line>
            <v:line id="Line 189" o:spid="_x0000_s1178" style="position:absolute;visibility:visible" from="6624,2881" to="705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Dzs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Q87DAAAA3AAAAA8AAAAAAAAAAAAA&#10;AAAAoQIAAGRycy9kb3ducmV2LnhtbFBLBQYAAAAABAAEAPkAAACRAwAAAAA=&#10;">
              <v:stroke endarrow="block"/>
            </v:line>
            <v:line id="Line 190" o:spid="_x0000_s1179" style="position:absolute;visibility:visible" from="7632,2881" to="8064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mVc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5lXDAAAA3AAAAA8AAAAAAAAAAAAA&#10;AAAAoQIAAGRycy9kb3ducmV2LnhtbFBLBQYAAAAABAAEAPkAAACRAwAAAAA=&#10;">
              <v:stroke endarrow="block"/>
            </v:line>
            <v:line id="Line 191" o:spid="_x0000_s1180" style="position:absolute;visibility:visible" from="8640,2881" to="921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54IsMAAADcAAAADwAAAGRycy9kb3ducmV2LnhtbERPTWvCQBC9C/6HZYTedGMPalJXEUOh&#10;h1Ywlp6n2Wk2NDsbstu4/ffdguBtHu9ztvtoOzHS4FvHCpaLDARx7XTLjYL3y/N8A8IHZI2dY1Lw&#10;Sx72u+lki4V2Vz7TWIVGpBD2BSowIfSFlL42ZNEvXE+cuC83WAwJDo3UA15TuO3kY5atpMWWU4PB&#10;no6G6u/qxypYm/Is17J8vZzKsV3m8S1+fOZKPczi4QlEoBju4pv7Raf5+Qr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ueCLDAAAA3AAAAA8AAAAAAAAAAAAA&#10;AAAAoQIAAGRycy9kb3ducmV2LnhtbFBLBQYAAAAABAAEAPkAAACRAwAAAAA=&#10;">
              <v:stroke endarrow="block"/>
            </v:line>
            <v:line id="Line 192" o:spid="_x0000_s1181" style="position:absolute;visibility:visible" from="7776,2881" to="7776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Lduc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L3K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i3bnDAAAA3AAAAA8AAAAAAAAAAAAA&#10;AAAAoQIAAGRycy9kb3ducmV2LnhtbFBLBQYAAAAABAAEAPkAAACRAwAAAAA=&#10;">
              <v:stroke endarrow="block"/>
            </v:line>
            <v:line id="Line 193" o:spid="_x0000_s1182" style="position:absolute;flip:x;visibility:visible" from="5760,4465" to="7776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IOWMUAAADcAAAADwAAAGRycy9kb3ducmV2LnhtbESPQWvCQBCF74X+h2UKvQTdWKHU6Cq1&#10;rVAoHqoePA7ZMQnNzobsVOO/dw6F3uYx73vzZrEaQmvO1KcmsoPJOAdDXEbfcOXgsN+MXsAkQfbY&#10;RiYHV0qwWt7fLbDw8cLfdN5JZTSEU4EOapGusDaVNQVM49gR6+4U+4Cisq+s7/Gi4aG1T3n+bAM2&#10;rBdq7OitpvJn9xu0xmbL79Nptg42y2b0cZSv3Ipzjw/D6xyM0CD/5j/60ys307b6jE5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IOWMUAAADcAAAADwAAAAAAAAAA&#10;AAAAAAChAgAAZHJzL2Rvd25yZXYueG1sUEsFBgAAAAAEAAQA+QAAAJMDAAAAAA==&#10;">
              <v:stroke endarrow="block"/>
            </v:line>
            <v:line id="Line 194" o:spid="_x0000_s1183" style="position:absolute;flip:x;visibility:visible" from="6624,3745" to="7776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rw8QAAADcAAAADwAAAGRycy9kb3ducmV2LnhtbESPQWvCQBCF7wX/wzKCl1A3VRCTuoq2&#10;CoL0UO2hxyE7JsHsbMhONf57t1DobYb3vjdvFqveNepKXag9G3gZp6CIC29rLg18nXbPc1BBkC02&#10;nsnAnQKsloOnBebW3/iTrkcpVQzhkKOBSqTNtQ5FRQ7D2LfEUTv7zqHEtSu17fAWw12jJ2k60w5r&#10;jhcqbOmtouJy/HGxxu6D36fTZON0kmS0/ZZDqsWY0bBfv4IS6uXf/EfvbeSyDH6fiR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qvDxAAAANwAAAAPAAAAAAAAAAAA&#10;AAAAAKECAABkcnMvZG93bnJldi54bWxQSwUGAAAAAAQABAD5AAAAkgMAAAAA&#10;">
              <v:stroke endarrow="block"/>
            </v:line>
            <v:line id="Line 195" o:spid="_x0000_s1184" style="position:absolute;flip:x;visibility:visible" from="5472,3745" to="6048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2pcQAAADcAAAADwAAAGRycy9kb3ducmV2LnhtbESPQWvCQBCF70L/wzKFXoJuWkFqdA1t&#10;rVAQD1UPHofsNAnNzobsaNJ/3xUEj48373vzlvngGnWhLtSeDTxPUlDEhbc1lwaOh834FVQQZIuN&#10;ZzLwRwHy1cNoiZn1PX/TZS+lihAOGRqoRNpM61BU5DBMfEscvR/fOZQou1LbDvsId41+SdOZdlhz&#10;bKiwpY+Kit/92cU3NjteT6fJu9NJMqfPk2xTLcY8PQ5vC1BCg9yPb+kvayAS4TomE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/alxAAAANwAAAAPAAAAAAAAAAAA&#10;AAAAAKECAABkcnMvZG93bnJldi54bWxQSwUGAAAAAAQABAD5AAAAkgMAAAAA&#10;">
              <v:stroke endarrow="block"/>
            </v:line>
            <v:line id="Line 196" o:spid="_x0000_s1185" style="position:absolute;flip:y;visibility:visible" from="5472,3313" to="5472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TPsUAAADcAAAADwAAAGRycy9kb3ducmV2LnhtbESPQWvCQBCF7wX/wzKCl1B3VSg1dZW2&#10;KhSKh2oPPQ7ZMQlmZ0N2qvHfdwWhx8eb9715i1XvG3WmLtaBLUzGBhRxEVzNpYXvw/bxGVQUZIdN&#10;YLJwpQir5eBhgbkLF/6i815KlSAcc7RQibS51rGoyGMch5Y4ecfQeZQku1K7Di8J7hs9NeZJe6w5&#10;NVTY0ntFxWn/69Mb2x2vZ7Pszessm9PmRz6NFmtHw/71BZRQL//H9/SHszA1E7iNS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dTPsUAAADcAAAADwAAAAAAAAAA&#10;AAAAAAChAgAAZHJzL2Rvd25yZXYueG1sUEsFBgAAAAAEAAQA+QAAAJMDAAAAAA==&#10;">
              <v:stroke endarrow="block"/>
            </v:line>
            <v:line id="Line 197" o:spid="_x0000_s1186" style="position:absolute;flip:x;visibility:visible" from="3744,4465" to="5184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XNScUAAADcAAAADwAAAGRycy9kb3ducmV2LnhtbESPS2vDMBCE74X8B7GFXkwi1YGSuFFC&#10;+ggUSg55HHJcrK1taq2MtU3cf18FAj0Os/PNzmI1+FadqY9NYAuPEwOKuAyu4crC8bAZz0BFQXbY&#10;BiYLvxRhtRzdLbBw4cI7Ou+lUgnCsUALtUhXaB3LmjzGSeiIk/cVeo+SZF9p1+MlwX2rc2OetMeG&#10;U0ONHb3WVH7vf3x6Y7Plt+k0e/E6y+b0fpJPo8Xah/th/QxKaJD/41v6w1nITQ7XMYkA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XNScUAAADcAAAADwAAAAAAAAAA&#10;AAAAAAChAgAAZHJzL2Rvd25yZXYueG1sUEsFBgAAAAAEAAQA+QAAAJMDAAAAAA==&#10;">
              <v:stroke endarrow="block"/>
            </v:line>
            <v:line id="Line 198" o:spid="_x0000_s1187" style="position:absolute;flip:y;visibility:visible" from="3744,3313" to="3744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lo0sUAAADcAAAADwAAAGRycy9kb3ducmV2LnhtbESPQWvCQBCF7wX/wzKFXoLuaqBo6ira&#10;ViiUHqoePA7ZaRKanQ3Zqab/visIPT7evO/NW64H36oz9bEJbGE6MaCIy+AariwcD7vxHFQUZIdt&#10;YLLwSxHWq9HdEgsXLvxJ571UKkE4FmihFukKrWNZk8c4CR1x8r5C71GS7CvterwkuG/1zJhH7bHh&#10;1FBjR881ld/7H5/e2H3wS55nW6+zbEGvJ3k3Wqx9uB82T6CEBvk/vqXfnIWZyeE6JhF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lo0sUAAADcAAAADwAAAAAAAAAA&#10;AAAAAAChAgAAZHJzL2Rvd25yZXYueG1sUEsFBgAAAAAEAAQA+QAAAJMDAAAAAA==&#10;">
              <v:stroke endarrow="block"/>
            </v:line>
            <v:line id="Line 199" o:spid="_x0000_s1188" style="position:absolute;visibility:visible" from="8784,2881" to="8784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+3Nc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+3NcUAAADcAAAADwAAAAAAAAAA&#10;AAAAAAChAgAAZHJzL2Rvd25yZXYueG1sUEsFBgAAAAAEAAQA+QAAAJMDAAAAAA==&#10;">
              <v:stroke endarrow="block"/>
            </v:line>
            <v:line id="Line 200" o:spid="_x0000_s1189" style="position:absolute;flip:x;visibility:visible" from="4896,4897" to="8784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VPcUAAADcAAAADwAAAGRycy9kb3ducmV2LnhtbESPT2vCQBDF74LfYRnBS6i7VVra6Cr9&#10;JwjSQ20PHofsNAnNzobsqPHbu0LB4+PN+715i1XvG3WkLtaBLdxPDCjiIriaSws/3+u7J1BRkB02&#10;gcnCmSKslsPBAnMXTvxFx52UKkE45mihEmlzrWNRkcc4CS1x8n5D51GS7ErtOjwluG/01JhH7bHm&#10;1FBhS28VFX+7g09vrD/5fTbLXr3Osmf62MvWaLF2POpf5qCEerkd/6c3zsLUPMB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xVPcUAAADcAAAADwAAAAAAAAAA&#10;AAAAAAChAgAAZHJzL2Rvd25yZXYueG1sUEsFBgAAAAAEAAQA+QAAAJMDAAAAAA==&#10;">
              <v:stroke endarrow="block"/>
            </v:line>
            <v:line id="Line 201" o:spid="_x0000_s1190" style="position:absolute;flip:x;visibility:visible" from="2880,4897" to="432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LSsUAAADcAAAADwAAAGRycy9kb3ducmV2LnhtbESPQWvCQBCF7wX/wzKCl6C7KkgbXaW1&#10;CoXiodaDxyE7JsHsbMhONf333UKhx8eb9715q03vG3WjLtaBLUwnBhRxEVzNpYXT5378CCoKssMm&#10;MFn4pgib9eBhhbkLd/6g21FKlSAcc7RQibS51rGoyGOchJY4eZfQeZQku1K7Du8J7hs9M2ahPdac&#10;GipsaVtRcT1++fTG/sCv83n24nWWPdHuLO9Gi7WjYf+8BCXUy//xX/rNWZiZBfyOSQT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7LSsUAAADcAAAADwAAAAAAAAAA&#10;AAAAAAChAgAAZHJzL2Rvd25yZXYueG1sUEsFBgAAAAAEAAQA+QAAAJMDAAAAAA==&#10;">
              <v:stroke endarrow="block"/>
            </v:line>
            <v:line id="Line 202" o:spid="_x0000_s1191" style="position:absolute;flip:y;visibility:visible" from="2880,3313" to="288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u0cUAAADcAAAADwAAAGRycy9kb3ducmV2LnhtbESPS2sCQRCE74L/YWjByxJnopDH6ih5&#10;CYLkEJODx2ans7tkp2fZaXX9944Q8FhU11ddi1XvG3WkLtaBLdxPDCjiIriaSws/3+u7J1BRkB02&#10;gcnCmSKslsPBAnMXTvxFx52UKkE45mihEmlzrWNRkcc4CS1x8n5D51GS7ErtOjwluG/01JgH7bHm&#10;1FBhS28VFX+7g09vrD/5fTbLXr3Osmf62MvWaLF2POpf5qCEerkd/6c3zsLUPMJ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Ju0cUAAADcAAAADwAAAAAAAAAA&#10;AAAAAAChAgAAZHJzL2Rvd25yZXYueG1sUEsFBgAAAAAEAAQA+QAAAJMDAAAAAA==&#10;">
              <v:stroke endarrow="block"/>
            </v:line>
            <v:shape id="Text Box 203" o:spid="_x0000_s1192" type="#_x0000_t202" style="position:absolute;left:2592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RXMIA&#10;AADcAAAADwAAAGRycy9kb3ducmV2LnhtbERPy4rCMBTdD/gP4QpuBk11xEc1yiA46G5GRbeX5toW&#10;m5tOEmv9e7MYmOXhvJfr1lSiIedLywqGgwQEcWZ1ybmC03Hbn4HwAVljZZkUPMnDetV5W2Kq7YN/&#10;qDmEXMQQ9ikqKEKoUyl9VpBBP7A1ceSu1hkMEbpcaoePGG4qOUqSiTRYcmwosKZNQdntcDcKZuNd&#10;c/H7j+9zNrlW8/A+bb5+nVK9bvu5ABGoDf/iP/dOKxgl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1Fc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6B734B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</w:p>
    <w:p w:rsidR="000827E3" w:rsidRPr="006B734B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=3,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=-0.1, </w:t>
      </w:r>
    </w:p>
    <w:p w:rsidR="000827E3" w:rsidRPr="00E935E7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 -0.2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D86E74">
      <w:pPr>
        <w:widowControl w:val="0"/>
        <w:spacing w:line="360" w:lineRule="auto"/>
        <w:ind w:left="708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D86E7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6.</w:t>
      </w:r>
      <w:r w:rsidRPr="00E935E7">
        <w:rPr>
          <w:snapToGrid w:val="0"/>
          <w:sz w:val="28"/>
          <w:szCs w:val="28"/>
          <w:lang w:eastAsia="ru-RU"/>
        </w:rPr>
        <w:t xml:space="preserve"> Система регулирования генератора постоянного тока.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209" o:spid="_x0000_s1193" style="position:absolute;margin-left:63pt;margin-top:8.1pt;width:338.4pt;height:158.4pt;z-index:251694592" coordorigin="2205,3578" coordsize="6768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">
            <v:shape id="Text Box 211" o:spid="_x0000_s1194" type="#_x0000_t202" style="position:absolute;left:4509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Lh8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fP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LMuHwgAAANwAAAAPAAAAAAAAAAAAAAAAAJgCAABkcnMvZG93&#10;bnJldi54bWxQSwUGAAAAAAQABAD1AAAAhwMAAAAA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12" o:spid="_x0000_s1195" type="#_x0000_t202" style="position:absolute;left:5517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13" o:spid="_x0000_s1196" type="#_x0000_t202" style="position:absolute;left:3645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14" o:spid="_x0000_s1197" type="#_x0000_t202" style="position:absolute;left:3645;top:530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15" o:spid="_x0000_s1198" type="#_x0000_t202" style="position:absolute;left:6381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NhM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MoP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fNhMYAAADcAAAADwAAAAAAAAAAAAAAAACYAgAAZHJz&#10;L2Rvd25yZXYueG1sUEsFBgAAAAAEAAQA9QAAAIsDAAAAAA==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16" o:spid="_x0000_s1199" type="#_x0000_t202" style="position:absolute;left:6381;top:357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toH8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4Sv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toH8YAAADcAAAADwAAAAAAAAAAAAAAAACYAgAAZHJz&#10;L2Rvd25yZXYueG1sUEsFBgAAAAAEAAQA9QAAAIsDAAAAAA==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17" o:spid="_x0000_s1200" type="#_x0000_t202" style="position:absolute;left:5517;top:60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2a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VMx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n2aMYAAADcAAAADwAAAAAAAAAAAAAAAACYAgAAZHJz&#10;L2Rvd25yZXYueG1sUEsFBgAAAAAEAAQA9QAAAIsDAAAAAA==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218" o:spid="_x0000_s1201" type="#_x0000_t202" style="position:absolute;left:4509;top:530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19" o:spid="_x0000_s1202" type="#_x0000_t202" style="position:absolute;left:7389;top:444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Hgc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Wv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seBwgAAANwAAAAPAAAAAAAAAAAAAAAAAJgCAABkcnMvZG93&#10;bnJldi54bWxQSwUGAAAAAAQABAD1AAAAhwMAAAAA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 Т</w:t>
                    </w:r>
                  </w:p>
                </w:txbxContent>
              </v:textbox>
            </v:shape>
            <v:line id="Line 220" o:spid="_x0000_s1203" style="position:absolute;visibility:visible" from="2205,4874" to="2493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OdsUAAADcAAAADwAAAGRycy9kb3ducmV2LnhtbESPQWvCQBSE74X+h+UVequbeKgmdZXS&#10;IPRQBbX0/Jp9ZoPZtyG7xu2/7wqCx2FmvmEWq2g7MdLgW8cK8kkGgrh2uuVGwfdh/TIH4QOyxs4x&#10;KfgjD6vl48MCS+0uvKNxHxqRIOxLVGBC6EspfW3Iop+4njh5RzdYDEkOjdQDXhLcdnKaZa/SYstp&#10;wWBPH4bq0/5sFcxMtZMzWX0dttXY5kXcxJ/fQqnnp/j+BiJQDPfwrf2pFUzz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eOdsUAAADcAAAADwAAAAAAAAAA&#10;AAAAAAChAgAAZHJzL2Rvd25yZXYueG1sUEsFBgAAAAAEAAQA+QAAAJMDAAAAAA==&#10;">
              <v:stroke endarrow="block"/>
            </v:line>
            <v:line id="Line 221" o:spid="_x0000_s1204" style="position:absolute;visibility:visible" from="3069,4874" to="3645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VsIAAADcAAAADwAAAGRycy9kb3ducmV2LnhtbERPu2rDMBTdC/0HcQvdGtkemsaJYkJN&#10;oUMbyIPMN9aNZWJdGUt11L+vhkDHw3mvqmh7MdHoO8cK8lkGgrhxuuNWwfHw8fIGwgdkjb1jUvBL&#10;Hqr148MKS+1uvKNpH1qRQtiXqMCEMJRS+saQRT9zA3HiLm60GBIcW6lHvKVw28siy16lxY5Tg8GB&#10;3g011/2PVTA39U7OZf112NZTly/idzydF0o9P8XNEkSgGP7Fd/enVlAUaX4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tVsIAAADcAAAADwAAAAAAAAAAAAAA&#10;AAChAgAAZHJzL2Rvd25yZXYueG1sUEsFBgAAAAAEAAQA+QAAAJADAAAAAA==&#10;">
              <v:stroke endarrow="block"/>
            </v:line>
            <v:line id="Line 222" o:spid="_x0000_s1205" style="position:absolute;visibility:visible" from="4221,4874" to="4509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1Izc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iK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1IzcUAAADcAAAADwAAAAAAAAAA&#10;AAAAAAChAgAAZHJzL2Rvd25yZXYueG1sUEsFBgAAAAAEAAQA+QAAAJMDAAAAAA==&#10;">
              <v:stroke endarrow="block"/>
            </v:line>
            <v:line id="Line 223" o:spid="_x0000_s1206" style="position:absolute;visibility:visible" from="5085,4874" to="5517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9a6xAAAANwAAAAPAAAAAAAAAAAA&#10;AAAAAKECAABkcnMvZG93bnJldi54bWxQSwUGAAAAAAQABAD5AAAAkgMAAAAA&#10;">
              <v:stroke endarrow="block"/>
            </v:line>
            <v:line id="Line 224" o:spid="_x0000_s1207" style="position:absolute;visibility:visible" from="6093,4874" to="6381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NzIc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NzIcUAAADcAAAADwAAAAAAAAAA&#10;AAAAAAChAgAAZHJzL2Rvd25yZXYueG1sUEsFBgAAAAAEAAQA+QAAAJMDAAAAAA==&#10;">
              <v:stroke endarrow="block"/>
            </v:line>
            <v:line id="Line 225" o:spid="_x0000_s1208" style="position:absolute;visibility:visible" from="6957,4874" to="7389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rVc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rrVcUAAADcAAAADwAAAAAAAAAA&#10;AAAAAAChAgAAZHJzL2Rvd25yZXYueG1sUEsFBgAAAAAEAAQA+QAAAJMDAAAAAA==&#10;">
              <v:stroke endarrow="block"/>
            </v:line>
            <v:line id="Line 226" o:spid="_x0000_s1209" style="position:absolute;visibility:visible" from="8253,4874" to="8973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ZOzs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ZOzsUAAADcAAAADwAAAAAAAAAA&#10;AAAAAAChAgAAZHJzL2Rvd25yZXYueG1sUEsFBgAAAAAEAAQA+QAAAJMDAAAAAA==&#10;">
              <v:stroke endarrow="block"/>
            </v:line>
            <v:line id="Line 227" o:spid="_x0000_s1210" style="position:absolute;flip:y;visibility:visible" from="8253,4010" to="8541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uXKsUAAADcAAAADwAAAGRycy9kb3ducmV2LnhtbESPQWvCQBCF74L/YRmhl6AbI0iNrtLa&#10;CoXioerB45Adk2B2NmSnmv77bqHg8fHmfW/eatO7Rt2oC7VnA9NJCoq48Lbm0sDpuBs/gwqCbLHx&#10;TAZ+KMBmPRysMLf+zl90O0ipIoRDjgYqkTbXOhQVOQwT3xJH7+I7hxJlV2rb4T3CXaOzNJ1rhzXH&#10;hgpb2lZUXA/fLr6x2/PbbJa8Op0kC3o/y2eqxZinUf+yBCXUy+P4P/1hDWTZHP7GRAL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uXKsUAAADcAAAADwAAAAAAAAAA&#10;AAAAAAChAgAAZHJzL2Rvd25yZXYueG1sUEsFBgAAAAAEAAQA+QAAAJMDAAAAAA==&#10;">
              <v:stroke endarrow="block"/>
            </v:line>
            <v:line id="Line 228" o:spid="_x0000_s1211" style="position:absolute;flip:x;visibility:visible" from="6957,4010" to="854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yscUAAADcAAAADwAAAGRycy9kb3ducmV2LnhtbESPzWvCQBDF7wX/h2WEXoJuGqFqdJV+&#10;CQXx4MfB45Adk2B2NmSnmv733UKhx8eb93vzluveNepGXag9G3gap6CIC29rLg2cjpvRDFQQZIuN&#10;ZzLwTQHWq8HDEnPr77yn20FKFSEccjRQibS51qGoyGEY+5Y4ehffOZQou1LbDu8R7hqdpemzdlhz&#10;bKiwpbeKiuvhy8U3Njt+n0ySV6eTZE4fZ9mmWox5HPYvC1BCvfwf/6U/rYEsm8L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cyscUAAADcAAAADwAAAAAAAAAA&#10;AAAAAAChAgAAZHJzL2Rvd25yZXYueG1sUEsFBgAAAAAEAAQA+QAAAJMDAAAAAA==&#10;">
              <v:stroke endarrow="block"/>
            </v:line>
            <v:line id="Line 229" o:spid="_x0000_s1212" style="position:absolute;flip:x;visibility:visible" from="4797,4010" to="638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imw8UAAADcAAAADwAAAGRycy9kb3ducmV2LnhtbESPwUrDQBCG74LvsIzgJdhNU5Aauy3a&#10;WihID60ePA7ZMQlmZ0N22sa3dw4Fj8M//zffLFZj6MyZhtRGdjCd5GCIq+hbrh18fmwf5mCSIHvs&#10;IpODX0qwWt7eLLD08cIHOh+lNgrhVKKDRqQvrU1VQwHTJPbEmn3HIaDoONTWD3hReOhskeePNmDL&#10;eqHBntYNVT/HU1CN7Z43s1n2GmyWPdHbl7znVpy7vxtfnsEIjfK/fG3vvIOiUFt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imw8UAAADcAAAADwAAAAAAAAAA&#10;AAAAAAChAgAAZHJzL2Rvd25yZXYueG1sUEsFBgAAAAAEAAQA+QAAAJMDAAAAAA==&#10;">
              <v:stroke endarrow="block"/>
            </v:line>
            <v:line id="Line 230" o:spid="_x0000_s1213" style="position:absolute;visibility:visible" from="4797,4010" to="4797,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Ey8UAAADcAAAADwAAAGRycy9kb3ducmV2LnhtbESPQWvCQBSE74X+h+UVeqsbc6gmdZXS&#10;IPRQBbX0/Jp9ZoPZtyG7xu2/7wqCx2FmvmEWq2g7MdLgW8cKppMMBHHtdMuNgu/D+mUOwgdkjZ1j&#10;UvBHHlbLx4cFltpdeEfjPjQiQdiXqMCE0JdS+tqQRT9xPXHyjm6wGJIcGqkHvCS47WSeZa/SYstp&#10;wWBPH4bq0/5sFcxMtZMzWX0dttXYTou4iT+/hVLPT/H9DUSgGO7hW/tTK8jz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tEy8UAAADcAAAADwAAAAAAAAAA&#10;AAAAAAChAgAAZHJzL2Rvd25yZXYueG1sUEsFBgAAAAAEAAQA+QAAAJMDAAAAAA==&#10;">
              <v:stroke endarrow="block"/>
            </v:line>
            <v:line id="Line 231" o:spid="_x0000_s1214" style="position:absolute;visibility:visible" from="3213,4874" to="3213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h7i8IAAADcAAAADwAAAGRycy9kb3ducmV2LnhtbERPy2oCMRTdF/yHcAvuakaFqqNRpIPg&#10;wgo+6Pp2cp0MndwMk3SMf98sCi4P573aRNuInjpfO1YwHmUgiEuna64UXC+7tzkIH5A1No5JwYM8&#10;bNaDlxXm2t35RP05VCKFsM9RgQmhzaX0pSGLfuRa4sTdXGcxJNhVUnd4T+G2kZMse5cWa04NBlv6&#10;MFT+nH+tgpkpTnImi8PlWPT1eBE/49f3Qqnha9wuQQSK4Sn+d++1gsk0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h7i8IAAADcAAAADwAAAAAAAAAAAAAA&#10;AAChAgAAZHJzL2Rvd25yZXYueG1sUEsFBgAAAAAEAAQA+QAAAJADAAAAAA==&#10;">
              <v:stroke endarrow="block"/>
            </v:line>
            <v:line id="Line 232" o:spid="_x0000_s1215" style="position:absolute;visibility:visible" from="3213,5594" to="364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eE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x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eEMUAAADcAAAADwAAAAAAAAAA&#10;AAAAAAChAgAAZHJzL2Rvd25yZXYueG1sUEsFBgAAAAAEAAQA+QAAAJMDAAAAAA==&#10;">
              <v:stroke endarrow="block"/>
            </v:line>
            <v:line id="Line 233" o:spid="_x0000_s1216" style="position:absolute;visibility:visible" from="4221,5594" to="4509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ZAZ8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h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ZAZ8UAAADcAAAADwAAAAAAAAAA&#10;AAAAAAChAgAAZHJzL2Rvd25yZXYueG1sUEsFBgAAAAAEAAQA+QAAAJMDAAAAAA==&#10;">
              <v:stroke endarrow="block"/>
            </v:line>
            <v:line id="Line 234" o:spid="_x0000_s1217" style="position:absolute;visibility:visible" from="5085,5594" to="580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uX8xAAAANwAAAAPAAAAAAAAAAAA&#10;AAAAAKECAABkcnMvZG93bnJldi54bWxQSwUGAAAAAAQABAD5AAAAkgMAAAAA&#10;">
              <v:stroke endarrow="block"/>
            </v:line>
            <v:line id="Line 235" o:spid="_x0000_s1218" style="position:absolute;flip:y;visibility:visible" from="5805,5162" to="580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6G8UAAADcAAAADwAAAGRycy9kb3ducmV2LnhtbESPT2vCQBDF74V+h2UKXoJuNKW00VXs&#10;H0GQHqo9eByyYxLMzobsqPHbu0Khx8eb93vzZoveNepMXag9GxiPUlDEhbc1lwZ+d6vhK6ggyBYb&#10;z2TgSgEW88eHGebWX/iHzlspVYRwyNFAJdLmWoeiIodh5Fvi6B1851Ci7EptO7xEuGv0JE1ftMOa&#10;Y0OFLX1UVBy3JxffWH3zZ5Yl704nyRt97WWTajFm8NQvp6CEevk//kuvrYFJ9gz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6G8UAAADcAAAADwAAAAAAAAAA&#10;AAAAAAChAgAAZHJzL2Rvd25yZXYueG1sUEsFBgAAAAAEAAQA+QAAAJMDAAAAAA==&#10;">
              <v:stroke endarrow="block"/>
            </v:line>
            <v:line id="Line 236" o:spid="_x0000_s1219" style="position:absolute;visibility:visible" from="8253,4874" to="854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/YE8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eY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/YE8UAAADcAAAADwAAAAAAAAAA&#10;AAAAAAChAgAAZHJzL2Rvd25yZXYueG1sUEsFBgAAAAAEAAQA+QAAAJMDAAAAAA==&#10;">
              <v:stroke endarrow="block"/>
            </v:line>
            <v:line id="Line 237" o:spid="_x0000_s1220" style="position:absolute;flip:x;visibility:visible" from="6093,6314" to="854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IB98UAAADcAAAADwAAAGRycy9kb3ducmV2LnhtbESPQWvCQBCF74L/YRmhl6CbGpAaXUXb&#10;CkLxUPXgcchOk9DsbMhONf33XaHg8fHmfW/ect27Rl2pC7VnA8+TFBRx4W3NpYHzaTd+ARUE2WLj&#10;mQz8UoD1ajhYYm79jT/pepRSRQiHHA1UIm2udSgqchgmviWO3pfvHEqUXalth7cId42epulMO6w5&#10;NlTY0mtFxffxx8U3dgd+y7Jk63SSzOn9Ih+pFmOeRv1mAUqol8fxf3pvDUyzGdzHRAL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IB98UAAADcAAAADwAAAAAAAAAA&#10;AAAAAAChAgAAZHJzL2Rvd25yZXYueG1sUEsFBgAAAAAEAAQA+QAAAJMDAAAAAA==&#10;">
              <v:stroke endarrow="block"/>
            </v:line>
            <v:line id="Line 238" o:spid="_x0000_s1221" style="position:absolute;flip:x;visibility:visible" from="2781,6314" to="5517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kbMUAAADcAAAADwAAAGRycy9kb3ducmV2LnhtbESPS4vCQBCE7wv7H4Ze8BJ0ooF9REdx&#10;H4Ige1jdg8cm0ybBTE/ItBr/vSMs7LGorq+6ZoveNepMXag9GxiPUlDEhbc1lwZ+d6vhK6ggyBYb&#10;z2TgSgEW88eHGebWX/iHzlspVYRwyNFAJdLmWoeiIodh5Fvi6B1851Ci7EptO7xEuGv0JE2ftcOa&#10;Y0OFLX1UVBy3JxffWH3zZ5Yl704nyRt97WWTajFm8NQvp6CEevk//kuvrYFJ9g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6kbMUAAADcAAAADwAAAAAAAAAA&#10;AAAAAAChAgAAZHJzL2Rvd25yZXYueG1sUEsFBgAAAAAEAAQA+QAAAJMDAAAAAA==&#10;">
              <v:stroke endarrow="block"/>
            </v:line>
            <v:line id="Line 239" o:spid="_x0000_s1222" style="position:absolute;flip:y;visibility:visible" from="2781,5162" to="278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wHsUAAADcAAAADwAAAGRycy9kb3ducmV2LnhtbESPwUrDQBCG74LvsIzQS7AbG5Aauy2t&#10;bUGQHlo9eByyYxLMzobstI1v7xwEj8M//zffLFZj6MyFhtRGdvAwzcEQV9G3XDv4eN/fz8EkQfbY&#10;RSYHP5Rgtby9WWDp45WPdDlJbRTCqUQHjUhfWpuqhgKmaeyJNfuKQ0DRcaitH/Cq8NDZWZ4/2oAt&#10;64UGe3ppqPo+nYNq7A+8LYpsE2yWPdHuU95yK85N7sb1MxihUf6X/9qv3sGsUFt9Rgl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EwHsUAAADcAAAADwAAAAAAAAAA&#10;AAAAAAChAgAAZHJzL2Rvd25yZXYueG1sUEsFBgAAAAAEAAQA+QAAAJMDAAAAAA==&#10;">
              <v:stroke endarrow="block"/>
            </v:line>
            <v:shape id="Text Box 240" o:spid="_x0000_s1223" type="#_x0000_t202" style="position:absolute;left:2493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+e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puoD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M+esYAAADcAAAADwAAAAAAAAAAAAAAAACYAgAAZHJz&#10;L2Rvd25yZXYueG1sUEsFBgAAAAAEAAQA9QAAAIsDAAAAAA==&#10;">
              <v:textbox>
                <w:txbxContent>
                  <w:p w:rsidR="000827E3" w:rsidRDefault="000827E3" w:rsidP="002E5A48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w10:wrap type="topAndBottom"/>
          </v:group>
        </w:pic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=11,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=0.6,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=-0.3, 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 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=0.2</w:t>
      </w:r>
      <w:r>
        <w:rPr>
          <w:snapToGrid w:val="0"/>
          <w:sz w:val="28"/>
          <w:szCs w:val="28"/>
          <w:lang w:eastAsia="ru-RU"/>
        </w:rPr>
        <w:t>, Δ=1.2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 .</w:t>
      </w:r>
    </w:p>
    <w:p w:rsidR="000827E3" w:rsidRPr="00955C73" w:rsidRDefault="000827E3" w:rsidP="00CD174C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7</w:t>
      </w:r>
      <w:r w:rsidRPr="00E935E7">
        <w:rPr>
          <w:snapToGrid w:val="0"/>
          <w:sz w:val="28"/>
          <w:szCs w:val="28"/>
          <w:lang w:eastAsia="ru-RU"/>
        </w:rPr>
        <w:t>. Система стабилизации курса корабля.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240" o:spid="_x0000_s1224" style="position:absolute;margin-left:27pt;margin-top:20.3pt;width:374.4pt;height:122.4pt;z-index:251654656" coordorigin="2061,9482" coordsize="7488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">
            <v:shape id="Text Box 242" o:spid="_x0000_s1225" type="#_x0000_t202" style="position:absolute;left:59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BA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N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NBAc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43" o:spid="_x0000_s1226" type="#_x0000_t202" style="position:absolute;left:68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fds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d92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44" o:spid="_x0000_s1227" type="#_x0000_t202" style="position:absolute;left:4941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67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k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167c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</w:p>
                </w:txbxContent>
              </v:textbox>
            </v:shape>
            <v:shape id="Text Box 245" o:spid="_x0000_s1228" type="#_x0000_t202" style="position:absolute;left:7677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imcUA&#10;AADcAAAADwAAAGRycy9kb3ducmV2LnhtbESPQWvCQBSE74X+h+UVeil1owar0VVKoUVvNZZ6fWSf&#10;STD7Nu5uY/z3riD0OMzMN8xi1ZtGdOR8bVnBcJCAIC6srrlU8LP7fJ2C8AFZY2OZFFzIw2r5+LDA&#10;TNszb6nLQykihH2GCqoQ2kxKX1Rk0A9sSxy9g3UGQ5SulNrhOcJNI0dJMpEGa44LFbb0UVFxzP+M&#10;gmm67vZ+M/7+LSaHZhZe3rqvk1Pq+al/n4MI1If/8L291gpGa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OKZ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246" o:spid="_x0000_s1229" type="#_x0000_t202" style="position:absolute;left:4077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HAs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AaT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EcC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7" o:spid="_x0000_s1230" type="#_x0000_t202" style="position:absolute;left:8685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d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mqR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Zdc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8" o:spid="_x0000_s1231" type="#_x0000_t202" style="position:absolute;left:32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87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Z87s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49" o:spid="_x0000_s1232" type="#_x0000_t202" style="position:absolute;left:6813;top:1049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onM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onM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50" o:spid="_x0000_s1233" type="#_x0000_t202" style="position:absolute;left:5085;top:1121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NB8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VNB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251" o:spid="_x0000_s1234" style="position:absolute;visibility:visible" from="2061,9914" to="23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eK8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sk0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eeK8IAAADcAAAADwAAAAAAAAAAAAAA&#10;AAChAgAAZHJzL2Rvd25yZXYueG1sUEsFBgAAAAAEAAQA+QAAAJADAAAAAA==&#10;">
              <v:stroke endarrow="block"/>
            </v:line>
            <v:line id="Line 252" o:spid="_x0000_s1235" style="position:absolute;visibility:visible" from="2925,9914" to="32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7sM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Ux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7sMUAAADcAAAADwAAAAAAAAAA&#10;AAAAAAChAgAAZHJzL2Rvd25yZXYueG1sUEsFBgAAAAAEAAQA+QAAAJMDAAAAAA==&#10;">
              <v:stroke endarrow="block"/>
            </v:line>
            <v:line id="Line 253" o:spid="_x0000_s1236" style="position:absolute;visibility:visible" from="3789,9914" to="40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mlx8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8h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mlx8UAAADcAAAADwAAAAAAAAAA&#10;AAAAAAChAgAAZHJzL2Rvd25yZXYueG1sUEsFBgAAAAAEAAQA+QAAAJMDAAAAAA==&#10;">
              <v:stroke endarrow="block"/>
            </v:line>
            <v:line id="Line 254" o:spid="_x0000_s1237" style="position:absolute;visibility:visible" from="4653,9914" to="4941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AX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fY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AXMUAAADcAAAADwAAAAAAAAAA&#10;AAAAAAChAgAAZHJzL2Rvd25yZXYueG1sUEsFBgAAAAAEAAQA+QAAAJMDAAAAAA==&#10;">
              <v:stroke endarrow="block"/>
            </v:line>
            <v:line id="Line 255" o:spid="_x0000_s1238" style="position:absolute;visibility:visible" from="5661,9914" to="59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YKM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jB+fY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yYKMUAAADcAAAADwAAAAAAAAAA&#10;AAAAAAChAgAAZHJzL2Rvd25yZXYueG1sUEsFBgAAAAAEAAQA+QAAAJMDAAAAAA==&#10;">
              <v:stroke endarrow="block"/>
            </v:line>
            <v:line id="Line 256" o:spid="_x0000_s1239" style="position:absolute;visibility:visible" from="6525,9914" to="68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A9s8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D2zxAAAANwAAAAPAAAAAAAAAAAA&#10;AAAAAKECAABkcnMvZG93bnJldi54bWxQSwUGAAAAAAQABAD5AAAAkgMAAAAA&#10;">
              <v:stroke endarrow="block"/>
            </v:line>
            <v:line id="Line 257" o:spid="_x0000_s1240" style="position:absolute;visibility:visible" from="7389,9914" to="76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jx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az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KjxMUAAADcAAAADwAAAAAAAAAA&#10;AAAAAAChAgAAZHJzL2Rvd25yZXYueG1sUEsFBgAAAAAEAAQA+QAAAJMDAAAAAA==&#10;">
              <v:stroke endarrow="block"/>
            </v:line>
            <v:line id="Line 258" o:spid="_x0000_s1241" style="position:absolute;visibility:visible" from="8397,9914" to="8685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4GX8UAAADcAAAADwAAAGRycy9kb3ducmV2LnhtbESPQWsCMRSE74X+h/AKvdWsgt26GqW4&#10;CD1oQS09v26em6Wbl2UT1/jvG6HgcZiZb5jFKtpWDNT7xrGC8SgDQVw53XCt4Ou4eXkD4QOyxtYx&#10;KbiSh9Xy8WGBhXYX3tNwCLVIEPYFKjAhdIWUvjJk0Y9cR5y8k+sthiT7WuoeLwluWznJsldpseG0&#10;YLCjtaHq93C2CnJT7mUuy+3xsxya8Szu4vfPTKnnp/g+BxEohnv4v/2hFUy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4GX8UAAADcAAAADwAAAAAAAAAA&#10;AAAAAAChAgAAZHJzL2Rvd25yZXYueG1sUEsFBgAAAAAEAAQA+QAAAJMDAAAAAA==&#10;">
              <v:stroke endarrow="block"/>
            </v:line>
            <v:line id="Line 259" o:spid="_x0000_s1242" style="position:absolute;visibility:visible" from="9261,9914" to="95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SLc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sk0rU1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GSLcIAAADcAAAADwAAAAAAAAAAAAAA&#10;AAChAgAAZHJzL2Rvd25yZXYueG1sUEsFBgAAAAAEAAQA+QAAAJADAAAAAA==&#10;">
              <v:stroke endarrow="block"/>
            </v:line>
            <v:line id="Line 260" o:spid="_x0000_s1243" style="position:absolute;visibility:visible" from="9405,9914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03ts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cz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03tsUAAADcAAAADwAAAAAAAAAA&#10;AAAAAAChAgAAZHJzL2Rvd25yZXYueG1sUEsFBgAAAAAEAAQA+QAAAJMDAAAAAA==&#10;">
              <v:stroke endarrow="block"/>
            </v:line>
            <v:line id="Line 261" o:spid="_x0000_s1244" style="position:absolute;flip:x;visibility:visible" from="7389,10778" to="94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QTBcUAAADcAAAADwAAAGRycy9kb3ducmV2LnhtbESPTWvCQBCG74X+h2UKvQTdVEFqdJV+&#10;CYXiQevB45Adk9DsbMhONf33nYPgcXjnfeaZ5XoIrTlTn5rIDp7GORjiMvqGKweH783oGUwSZI9t&#10;ZHLwRwnWq/u7JRY+XnhH571URiGcCnRQi3SFtamsKWAax45Ys1PsA4qOfWV9jxeFh9ZO8nxmAzas&#10;F2rs6K2m8mf/G1Rjs+X36TR7DTbL5vRxlK/cinOPD8PLAozQILfla/vTO5jMVF+fUQLY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QTBcUAAADcAAAADwAAAAAAAAAA&#10;AAAAAAChAgAAZHJzL2Rvd25yZXYueG1sUEsFBgAAAAAEAAQA+QAAAJMDAAAAAA==&#10;">
              <v:stroke endarrow="block"/>
            </v:line>
            <v:line id="Line 262" o:spid="_x0000_s1245" style="position:absolute;flip:x;visibility:visible" from="5661,11642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i2nsUAAADcAAAADwAAAGRycy9kb3ducmV2LnhtbESPQWvCQBCF74L/YZlCL6FuEkFs6iq2&#10;VhCkh2oPPQ7ZaRKanQ3ZUdN/3xUEj48373vzFqvBtepMfWg8G8gmKSji0tuGKwNfx+3THFQQZIut&#10;ZzLwRwFWy/FogYX1F/6k80EqFSEcCjRQi3SF1qGsyWGY+I44ej++dyhR9pW2PV4i3LU6T9OZdthw&#10;bKixo7eayt/DycU3th+8mU6TV6eT5Jnev2WfajHm8WFYv4ASGuR+fEvvrIF8lsF1TCSA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i2nsUAAADcAAAADwAAAAAAAAAA&#10;AAAAAAChAgAAZHJzL2Rvd25yZXYueG1sUEsFBgAAAAAEAAQA+QAAAJMDAAAAAA==&#10;">
              <v:stroke endarrow="block"/>
            </v:line>
            <v:line id="Line 263" o:spid="_x0000_s1246" style="position:absolute;flip:x;visibility:visible" from="6237,10778" to="6813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o6cUAAADcAAAADwAAAGRycy9kb3ducmV2LnhtbESPQWvCQBCF74L/YRmhl6AbI0iNrtLa&#10;CoXioerB45Adk2B2NmSnmv77bqHg8fHmfW/eatO7Rt2oC7VnA9NJCoq48Lbm0sDpuBs/gwqCbLHx&#10;TAZ+KMBmPRysMLf+zl90O0ipIoRDjgYqkTbXOhQVOQwT3xJH7+I7hxJlV2rb4T3CXaOzNJ1rhzXH&#10;hgpb2lZUXA/fLr6x2/PbbJa8Op0kC3o/y2eqxZinUf+yBCXUy+P4P/1hDWTzDP7GRAL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oo6cUAAADcAAAADwAAAAAAAAAA&#10;AAAAAAChAgAAZHJzL2Rvd25yZXYueG1sUEsFBgAAAAAEAAQA+QAAAJMDAAAAAA==&#10;">
              <v:stroke endarrow="block"/>
            </v:line>
            <v:line id="Line 264" o:spid="_x0000_s1247" style="position:absolute;flip:y;visibility:visible" from="6237,10202" to="6237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aNcsUAAADcAAAADwAAAGRycy9kb3ducmV2LnhtbESPQWvCQBCF74L/YRmhl6CbGpAaXUXb&#10;CkLxUPXgcchOk9DsbMhONf33XaHg8fHmfW/ect27Rl2pC7VnA8+TFBRx4W3NpYHzaTd+ARUE2WLj&#10;mQz8UoD1ajhYYm79jT/pepRSRQiHHA1UIm2udSgqchgmviWO3pfvHEqUXalth7cId42epulMO6w5&#10;NlTY0mtFxffxx8U3dgd+y7Jk63SSzOn9Ih+pFmOeRv1mAUqol8fxf3pvDUxnGdzHRAL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aNcsUAAADcAAAADwAAAAAAAAAA&#10;AAAAAAChAgAAZHJzL2Rvd25yZXYueG1sUEsFBgAAAAAEAAQA+QAAAJMDAAAAAA==&#10;">
              <v:stroke endarrow="block"/>
            </v:line>
            <v:line id="Line 265" o:spid="_x0000_s1248" style="position:absolute;flip:x;visibility:visible" from="2637,11642" to="508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VBs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TAcv8H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8VBsUAAADcAAAADwAAAAAAAAAA&#10;AAAAAAChAgAAZHJzL2Rvd25yZXYueG1sUEsFBgAAAAAEAAQA+QAAAJMDAAAAAA==&#10;">
              <v:stroke endarrow="block"/>
            </v:line>
            <v:line id="Line 266" o:spid="_x0000_s1249" style="position:absolute;flip:y;visibility:visible" from="2637,10202" to="2637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wnc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TAcv8H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OwncUAAADcAAAADwAAAAAAAAAA&#10;AAAAAAChAgAAZHJzL2Rvd25yZXYueG1sUEsFBgAAAAAEAAQA+QAAAJMDAAAAAA==&#10;">
              <v:stroke endarrow="block"/>
            </v:line>
            <v:shape id="Text Box 267" o:spid="_x0000_s1250" type="#_x0000_t202" style="position:absolute;left:23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+FFcUA&#10;AADcAAAADwAAAGRycy9kb3ducmV2LnhtbESPQWvCQBSE70L/w/KEXkQ3tSXa1FVKwaI3q6LXR/aZ&#10;BLNv0901xn/vCoUeh5n5hpktOlOLlpyvLCt4GSUgiHOrKy4U7HfL4RSED8gaa8uk4EYeFvOn3gwz&#10;ba/8Q+02FCJC2GeooAyhyaT0eUkG/cg2xNE7WWcwROkKqR1eI9zUcpwkqTRYcVwosaGvkvLz9mIU&#10;TN9W7dGvXzeHPD3V72Ewab9/nVLP/e7zA0SgLvyH/9orrWCcp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4UV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=-1.0, 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A= 5.0,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 xml:space="preserve">=6,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=3.0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D86E74">
      <w:pPr>
        <w:pStyle w:val="BodyText"/>
        <w:ind w:left="567"/>
        <w:rPr>
          <w:rFonts w:ascii="Times New Roman" w:hAnsi="Times New Roman"/>
          <w:b/>
          <w:sz w:val="28"/>
          <w:szCs w:val="28"/>
        </w:rPr>
      </w:pPr>
    </w:p>
    <w:p w:rsidR="000827E3" w:rsidRPr="00E935E7" w:rsidRDefault="000827E3" w:rsidP="00D86E74">
      <w:pPr>
        <w:pStyle w:val="BodyText"/>
        <w:ind w:left="567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b/>
          <w:sz w:val="28"/>
          <w:szCs w:val="28"/>
        </w:rPr>
        <w:t>Вариант 8</w:t>
      </w:r>
      <w:r w:rsidRPr="00E935E7">
        <w:rPr>
          <w:rFonts w:ascii="Times New Roman" w:hAnsi="Times New Roman"/>
          <w:sz w:val="28"/>
          <w:szCs w:val="28"/>
        </w:rPr>
        <w:t>. Следящая система.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267" o:spid="_x0000_s1251" style="position:absolute;margin-left:18pt;margin-top:.9pt;width:381.6pt;height:115.2pt;z-index:251655680" coordorigin="2061,2264" coordsize="7632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" o:allowincell="f">
            <v:shape id="Text Box 269" o:spid="_x0000_s1252" type="#_x0000_t202" style="position:absolute;left:3213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0/MIA&#10;AADcAAAADwAAAGRycy9kb3ducmV2LnhtbERPy2rCQBTdF/yH4RbcFJ2oJWp0lCIodueLdnvJXJPQ&#10;zJ10Zozx751FocvDeS/XnalFS85XlhWMhgkI4tzqigsFl/N2MAPhA7LG2jIpeJCH9ar3ssRM2zsf&#10;qT2FQsQQ9hkqKENoMil9XpJBP7QNceSu1hkMEbpCaof3GG5qOU6SVBqsODaU2NCmpPzndDMKZu/7&#10;9tt/Tg5feXqt5+Ft2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LT8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70" o:spid="_x0000_s1253" type="#_x0000_t202" style="position:absolute;left:4077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RZ8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0gX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ARZ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71" o:spid="_x0000_s1254" type="#_x0000_t202" style="position:absolute;left:5805;top:226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272" o:spid="_x0000_s1255" type="#_x0000_t202" style="position:absolute;left:6813;top:226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LvM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PID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4u8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</w:p>
                </w:txbxContent>
              </v:textbox>
            </v:shape>
            <v:shape id="Text Box 273" o:spid="_x0000_s1256" type="#_x0000_t202" style="position:absolute;left:4941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Vy8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XpLI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RXL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74" o:spid="_x0000_s1257" type="#_x0000_t202" style="position:absolute;left:7821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75" o:spid="_x0000_s1258" type="#_x0000_t202" style="position:absolute;left:4941;top:327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oJM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goJ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76" o:spid="_x0000_s1259" type="#_x0000_t202" style="position:absolute;left:5949;top:38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277" o:spid="_x0000_s1260" type="#_x0000_t202" style="position:absolute;left:8685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278" o:spid="_x0000_s1261" style="position:absolute;visibility:visible" from="2061,2552" to="2349,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aP8QAAADcAAAADwAAAGRycy9kb3ducmV2LnhtbESPQWsCMRSE7wX/Q3iCt5rVg1tXo4hL&#10;wYMtqKXn5+a5Wdy8LJt0Tf99Uyj0OMzMN8x6G20rBup941jBbJqBIK6cbrhW8HF5fX4B4QOyxtYx&#10;KfgmD9vN6GmNhXYPPtFwDrVIEPYFKjAhdIWUvjJk0U9dR5y8m+sthiT7WuoeHwluWznPsoW02HBa&#10;MNjR3lB1P39ZBbkpTzKX5fHyXg7NbBnf4ud1qdRkHHcrEIFi+A//tQ9awT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C1o/xAAAANwAAAAPAAAAAAAAAAAA&#10;AAAAAKECAABkcnMvZG93bnJldi54bWxQSwUGAAAAAAQABAD5AAAAkgMAAAAA&#10;">
              <v:stroke endarrow="block"/>
            </v:line>
            <v:line id="Line 279" o:spid="_x0000_s1262" style="position:absolute;visibility:visible" from="2925,2696" to="321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TOTcIAAADcAAAADwAAAGRycy9kb3ducmV2LnhtbERPTWvCMBi+D/YfwjvwNlM92FmNIisD&#10;D27gB55fm9em2LwpTazx3y+HwY4Pz/dyHW0rBup941jBZJyBIK6cbrhWcDp+vX+A8AFZY+uYFDzJ&#10;w3r1+rLEQrsH72k4hFqkEPYFKjAhdIWUvjJk0Y9dR5y4q+sthgT7WuoeHynctnKaZTNpseHUYLCj&#10;T0PV7XC3CnJT7mUuy93xpxyayTx+x/NlrtToLW4WIALF8C/+c2+1gmme1qYz6Qj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TOTcIAAADcAAAADwAAAAAAAAAAAAAA&#10;AAChAgAAZHJzL2Rvd25yZXYueG1sUEsFBgAAAAAEAAQA+QAAAJADAAAAAA==&#10;">
              <v:stroke endarrow="block"/>
            </v:line>
            <v:line id="Line 280" o:spid="_x0000_s1263" style="position:absolute;visibility:visible" from="3789,2696" to="4077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hr1s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jDL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hr1sUAAADcAAAADwAAAAAAAAAA&#10;AAAAAAChAgAAZHJzL2Rvd25yZXYueG1sUEsFBgAAAAAEAAQA+QAAAJMDAAAAAA==&#10;">
              <v:stroke endarrow="block"/>
            </v:line>
            <v:line id="Line 281" o:spid="_x0000_s1264" style="position:absolute;visibility:visible" from="4653,2696" to="494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ybMEAAADcAAAADwAAAGRycy9kb3ducmV2LnhtbERPy4rCMBTdD/gP4QqzG1Nd+KhGEcuA&#10;i3HAB66vzbUpNjelydTM308WwiwP573aRNuInjpfO1YwHmUgiEuna64UXM6fH3MQPiBrbByTgl/y&#10;sFkP3laYa/fkI/WnUIkUwj5HBSaENpfSl4Ys+pFriRN3d53FkGBXSd3hM4XbRk6ybCot1pwaDLa0&#10;M1Q+Tj9WwcwURzmTxdf5u+jr8SIe4vW2UOp9GLdLEIFi+Be/3HutYDJP8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7JswQAAANwAAAAPAAAAAAAAAAAAAAAA&#10;AKECAABkcnMvZG93bnJldi54bWxQSwUGAAAAAAQABAD5AAAAjwMAAAAA&#10;">
              <v:stroke endarrow="block"/>
            </v:line>
            <v:line id="Line 282" o:spid="_x0000_s1265" style="position:absolute;visibility:visible" from="5517,2696" to="5805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X98UAAADcAAAADwAAAGRycy9kb3ducmV2LnhtbESPS2vDMBCE74X8B7GB3BrZOeThRAmh&#10;ptBDW8iDnrfWxjKxVsZSHfXfV4VAjsPMfMNsdtG2YqDeN44V5NMMBHHldMO1gvPp9XkJwgdkja1j&#10;UvBLHnbb0dMGC+1ufKDhGGqRIOwLVGBC6AopfWXIop+6jjh5F9dbDEn2tdQ93hLctnKWZXNpseG0&#10;YLCjF0PV9fhjFSxMeZALWb6fPsuhyVfxI359r5SajON+DSJQDI/wvf2mFcyWOfyfSUd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sX98UAAADcAAAADwAAAAAAAAAA&#10;AAAAAAChAgAAZHJzL2Rvd25yZXYueG1sUEsFBgAAAAAEAAQA+QAAAJMDAAAAAA==&#10;">
              <v:stroke endarrow="block"/>
            </v:line>
            <v:line id="Line 283" o:spid="_x0000_s1266" style="position:absolute;visibility:visible" from="6525,2696" to="681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mJgMUAAADcAAAADwAAAGRycy9kb3ducmV2LnhtbESPS2vDMBCE74X+B7GF3Bo5PuThRAml&#10;ppBDWsiDnrfWxjK1VsZSHOXfV4VAjsPMfMOsNtG2YqDeN44VTMYZCOLK6YZrBafjx+schA/IGlvH&#10;pOBGHjbr56cVFtpdeU/DIdQiQdgXqMCE0BVS+sqQRT92HXHyzq63GJLsa6l7vCa4bWWeZVNpseG0&#10;YLCjd0PV7+FiFcxMuZczWe6OX+XQTBbxM37/LJQavcS3JYhAMTzC9/ZWK8jnO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mJgMUAAADcAAAADwAAAAAAAAAA&#10;AAAAAAChAgAAZHJzL2Rvd25yZXYueG1sUEsFBgAAAAAEAAQA+QAAAJMDAAAAAA==&#10;">
              <v:stroke endarrow="block"/>
            </v:line>
            <v:line id="Line 284" o:spid="_x0000_s1267" style="position:absolute;visibility:visible" from="7533,2696" to="782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sG8UAAADcAAAADwAAAGRycy9kb3ducmV2LnhtbESPT2sCMRTE74V+h/AK3mpWBf+sRild&#10;BA+2oBbPz81zs3TzsmzSNX57Uyj0OMzMb5jVJtpG9NT52rGC0TADQVw6XXOl4Ou0fZ2D8AFZY+OY&#10;FNzJw2b9/LTCXLsbH6g/hkokCPscFZgQ2lxKXxqy6IeuJU7e1XUWQ5JdJXWHtwS3jRxn2VRarDkt&#10;GGzp3VD5ffyxCmamOMiZLPanz6KvR4v4Ec+XhVKDl/i2BBEohv/wX3unFYzn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sG8UAAADcAAAADwAAAAAAAAAA&#10;AAAAAAChAgAAZHJzL2Rvd25yZXYueG1sUEsFBgAAAAAEAAQA+QAAAJMDAAAAAA==&#10;">
              <v:stroke endarrow="block"/>
            </v:line>
            <v:line id="Line 285" o:spid="_x0000_s1268" style="position:absolute;visibility:visible" from="8397,2696" to="8685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0b8UAAADcAAAADwAAAGRycy9kb3ducmV2LnhtbESPT2sCMRTE74V+h/AK3mpWEf+sRild&#10;BA+2oBbPz81zs3TzsmzSNX57Uyj0OMzMb5jVJtpG9NT52rGC0TADQVw6XXOl4Ou0fZ2D8AFZY+OY&#10;FNzJw2b9/LTCXLsbH6g/hkokCPscFZgQ2lxKXxqy6IeuJU7e1XUWQ5JdJXWHtwS3jRxn2VRarDkt&#10;GGzp3VD5ffyxCmamOMiZLPanz6KvR4v4Ec+XhVKDl/i2BBEohv/wX3unFYzn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y0b8UAAADcAAAADwAAAAAAAAAA&#10;AAAAAAChAgAAZHJzL2Rvd25yZXYueG1sUEsFBgAAAAAEAAQA+QAAAJMDAAAAAA==&#10;">
              <v:stroke endarrow="block"/>
            </v:line>
            <v:line id="Line 286" o:spid="_x0000_s1269" style="position:absolute;visibility:visible" from="9261,2696" to="969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AR9M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eP5B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AR9MUAAADcAAAADwAAAAAAAAAA&#10;AAAAAAChAgAAZHJzL2Rvd25yZXYueG1sUEsFBgAAAAAEAAQA+QAAAJMDAAAAAA==&#10;">
              <v:stroke endarrow="block"/>
            </v:line>
            <v:line id="Line 287" o:spid="_x0000_s1270" style="position:absolute;visibility:visible" from="8541,2696" to="85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KPg8UAAADcAAAADwAAAGRycy9kb3ducmV2LnhtbESPzWsCMRTE7wX/h/AEbzWrBz+2RhGX&#10;ggcr+IHn183rZunmZdmka/zvG6HQ4zAzv2FWm2gb0VPna8cKJuMMBHHpdM2Vguvl/XUBwgdkjY1j&#10;UvAgD5v14GWFuXZ3PlF/DpVIEPY5KjAhtLmUvjRk0Y9dS5y8L9dZDEl2ldQd3hPcNnKaZTNpsea0&#10;YLClnaHy+/xjFcxNcZJzWRwux6KvJ8v4EW+fS6VGw7h9AxEohv/wX3uvFUwXM3ie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KPg8UAAADcAAAADwAAAAAAAAAA&#10;AAAAAAChAgAAZHJzL2Rvd25yZXYueG1sUEsFBgAAAAAEAAQA+QAAAJMDAAAAAA==&#10;">
              <v:stroke endarrow="block"/>
            </v:line>
            <v:line id="Line 288" o:spid="_x0000_s1271" style="position:absolute;flip:x;visibility:visible" from="5517,3560" to="85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ti8UAAADcAAAADwAAAGRycy9kb3ducmV2LnhtbESPT2vCQBDF70K/wzIFL6FuqtDa6Cr1&#10;HxTEQ20PHofsmASzsyE7avz2bqHg8fHm/d686bxztbpQGyrPBl4HKSji3NuKCwO/P5uXMaggyBZr&#10;z2TgRgHms6feFDPrr/xNl70UKkI4ZGigFGkyrUNeksMw8A1x9I6+dShRtoW2LV4j3NV6mKZv2mHF&#10;saHEhpYl5af92cU3NjtejUbJwukk+aD1QbapFmP6z93nBJRQJ4/j//SXNTAcv8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Fti8UAAADcAAAADwAAAAAAAAAA&#10;AAAAAAChAgAAZHJzL2Rvd25yZXYueG1sUEsFBgAAAAAEAAQA+QAAAJMDAAAAAA==&#10;">
              <v:stroke endarrow="block"/>
            </v:line>
            <v:line id="Line 289" o:spid="_x0000_s1272" style="position:absolute;flip:x;visibility:visible" from="4365,3560" to="49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5+cUAAADcAAAADwAAAGRycy9kb3ducmV2LnhtbESPwWrCQBCG70LfYZlCL0E3KohNXaW1&#10;FYTiQeuhxyE7TUKzsyE71fTtOwehx+Gf/5tvVpshtOZCfWoiO5hOcjDEZfQNVw7OH7vxEkwSZI9t&#10;ZHLwSwk267vRCgsfr3yky0kqoxBOBTqoRbrC2lTWFDBNYkes2VfsA4qOfWV9j1eFh9bO8nxhAzas&#10;F2rsaFtT+X36CaqxO/DrfJ69BJtlj/T2Ke+5Fece7ofnJzBCg/wv39p772C2V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75+cUAAADcAAAADwAAAAAAAAAA&#10;AAAAAAChAgAAZHJzL2Rvd25yZXYueG1sUEsFBgAAAAAEAAQA+QAAAJMDAAAAAA==&#10;">
              <v:stroke endarrow="block"/>
            </v:line>
            <v:line id="Line 290" o:spid="_x0000_s1273" style="position:absolute;flip:y;visibility:visible" from="4365,2984" to="4365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cYsQAAADcAAAADwAAAGRycy9kb3ducmV2LnhtbESPzYrCQBCE78K+w9ALewnrZBVEo6Ps&#10;j4IgHnQ9eGwybRI20xMyvRrf3hEEj0V1fdU1W3SuVmdqQ+XZwEc/BUWce1txYeDwu3ofgwqCbLH2&#10;TAauFGAxf+nNMLP+wjs676VQEcIhQwOlSJNpHfKSHIa+b4ijd/KtQ4myLbRt8RLhrtaDNB1phxXH&#10;hhIb+i4p/9v/u/jGass/w2Hy5XSSTGh5lE2qxZi31+5zCkqok+fxI722BgbjCdzHRALo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lxixAAAANwAAAAPAAAAAAAAAAAA&#10;AAAAAKECAABkcnMvZG93bnJldi54bWxQSwUGAAAAAAQABAD5AAAAkgMAAAAA&#10;">
              <v:stroke endarrow="block"/>
            </v:line>
            <v:line id="Line 291" o:spid="_x0000_s1274" style="position:absolute;visibility:visible" from="9405,2696" to="9405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kscIAAADcAAAADwAAAGRycy9kb3ducmV2LnhtbERPTWvCMBi+C/sP4R1401QPajujjJXB&#10;DlPwA8+vzbumrHlTmqxm/94cBI8Pz/d6G20rBup941jBbJqBIK6cbrhWcD59TlYgfEDW2DomBf/k&#10;Ybt5Ga2x0O7GBxqOoRYphH2BCkwIXSGlrwxZ9FPXESfux/UWQ4J9LXWPtxRuWznPsoW02HBqMNjR&#10;h6Hq9/hnFSxNeZBLWX6f9uXQzPK4i5drrtT4Nb6/gQgUw1P8cH9pBfM8zU9n0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kscIAAADcAAAADwAAAAAAAAAAAAAA&#10;AAChAgAAZHJzL2Rvd25yZXYueG1sUEsFBgAAAAAEAAQA+QAAAJADAAAAAA==&#10;">
              <v:stroke endarrow="block"/>
            </v:line>
            <v:line id="Line 292" o:spid="_x0000_s1275" style="position:absolute;flip:x;visibility:visible" from="6525,4136" to="9405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GucUAAADcAAAADwAAAGRycy9kb3ducmV2LnhtbESPQWvCQBCF70L/wzIFL6FuVJCaugla&#10;KwjiQdtDj0N2moRmZ0N2qum/dwsFj48373vzVsXgWnWhPjSeDUwnKSji0tuGKwMf77unZ1BBkC22&#10;nsnALwUo8ofRCjPrr3yiy1kqFSEcMjRQi3SZ1qGsyWGY+I44el++dyhR9pW2PV4j3LV6lqYL7bDh&#10;2FBjR681ld/nHxff2B15O58nG6eTZElvn3JItRgzfhzWL6CEBrkf/6f31sBsOYW/MZEAO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3GucUAAADcAAAADwAAAAAAAAAA&#10;AAAAAAChAgAAZHJzL2Rvd25yZXYueG1sUEsFBgAAAAAEAAQA+QAAAJMDAAAAAA==&#10;">
              <v:stroke endarrow="block"/>
            </v:line>
            <v:line id="Line 293" o:spid="_x0000_s1276" style="position:absolute;flip:x;visibility:visible" from="2637,4136" to="5949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9YzsUAAADcAAAADwAAAGRycy9kb3ducmV2LnhtbESPT2vCQBDF7wW/wzJCL0E3jSA1uor9&#10;IwjioerB45Adk2B2NmSnmn57t1Do8fHm/d68xap3jbpRF2rPBl7GKSjiwtuaSwOn42b0CioIssXG&#10;Mxn4oQCr5eBpgbn1d/6i20FKFSEccjRQibS51qGoyGEY+5Y4ehffOZQou1LbDu8R7hqdpelUO6w5&#10;NlTY0ntFxfXw7eIbmz1/TCbJm9NJMqPPs+xSLcY8D/v1HJRQL//Hf+mtNZDNMvgdEw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9YzsUAAADcAAAADwAAAAAAAAAA&#10;AAAAAAChAgAAZHJzL2Rvd25yZXYueG1sUEsFBgAAAAAEAAQA+QAAAJMDAAAAAA==&#10;">
              <v:stroke endarrow="block"/>
            </v:line>
            <v:line id="Line 294" o:spid="_x0000_s1277" style="position:absolute;flip:y;visibility:visible" from="2637,2984" to="2637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P9VcUAAADcAAAADwAAAGRycy9kb3ducmV2LnhtbESPQWvCQBCF7wX/wzJCL0E3GpAaXUXb&#10;CgXxUPXgcciOSTA7G7JTTf99t1Do8fHmfW/ect27Rt2pC7VnA5NxCoq48Lbm0sD5tBu9gAqCbLHx&#10;TAa+KcB6NXhaYm79gz/pfpRSRQiHHA1UIm2udSgqchjGviWO3tV3DiXKrtS2w0eEu0ZP03SmHdYc&#10;Gyps6bWi4nb8cvGN3YHfsizZOp0kc3q/yD7VYszzsN8sQAn18n/8l/6wBqbzD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P9VcUAAADcAAAADwAAAAAAAAAA&#10;AAAAAAChAgAAZHJzL2Rvd25yZXYueG1sUEsFBgAAAAAEAAQA+QAAAJMDAAAAAA==&#10;">
              <v:stroke endarrow="block"/>
            </v:line>
            <v:shape id="Text Box 295" o:spid="_x0000_s1278" type="#_x0000_t202" style="position:absolute;left:2349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O3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O3s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=3.5,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=2.5,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=-0.3, A= 4.8,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 xml:space="preserve">=1,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=1.5</w:t>
      </w:r>
      <w:r>
        <w:rPr>
          <w:snapToGrid w:val="0"/>
          <w:sz w:val="28"/>
          <w:szCs w:val="28"/>
          <w:lang w:eastAsia="ru-RU"/>
        </w:rPr>
        <w:t>, Δ=1.3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9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 – фильтр.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297" o:spid="_x0000_s1279" style="position:absolute;margin-left:18pt;margin-top:11.4pt;width:266.4pt;height:129.65pt;z-index:251656704" coordorigin="2160,2220" coordsize="5328,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" o:allowincell="f">
            <v:shape id="Text Box 299" o:spid="_x0000_s1280" type="#_x0000_t202" style="position:absolute;left:2448;top:222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00" o:spid="_x0000_s1281" type="#_x0000_t202" style="position:absolute;left:3312;top:222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hQ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YwSlO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VhQ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301" o:spid="_x0000_s1282" type="#_x0000_t202" style="position:absolute;left:4320;top:222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Sx8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FLH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 Т</w:t>
                    </w:r>
                  </w:p>
                </w:txbxContent>
              </v:textbox>
            </v:shape>
            <v:shape id="Text Box 302" o:spid="_x0000_s1283" type="#_x0000_t202" style="position:absolute;left:5472;top:222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3XMUA&#10;AADcAAAADwAAAGRycy9kb3ducmV2LnhtbESPT2sCMRTE74LfITyhF6lZa7F2NYoUFL35D3t9bJ67&#10;i5uXNUnX7bdvhILHYWZ+w8wWralEQ86XlhUMBwkI4szqknMFp+PqdQLCB2SNlWVS8EseFvNuZ4ap&#10;tnfeU3MIuYgQ9ikqKEKoUyl9VpBBP7A1cfQu1hkMUbpcaof3CDeVfEuSsTRYclwosKavgrLr4cco&#10;mLxvmm+/He3O2fhSfYb+R7O+OaVeeu1yCiJQG57h//ZGKxglQ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Pdc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03" o:spid="_x0000_s1284" type="#_x0000_t202" style="position:absolute;left:4464;top:30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04" o:spid="_x0000_s1285" type="#_x0000_t202" style="position:absolute;left:6336;top:30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05" o:spid="_x0000_s1286" type="#_x0000_t202" style="position:absolute;left:5472;top:40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UxMYA&#10;AADcAAAADwAAAGRycy9kb3ducmV2LnhtbESPW2sCMRSE34X+h3AKfZFutlWsXY1SChZ984Z9PWzO&#10;XnBzsk3iuv33TUHwcZiZb5j5sjeN6Mj52rKClyQFQZxbXXOp4HhYPU9B+ICssbFMCn7Jw3LxMJhj&#10;pu2Vd9TtQykihH2GCqoQ2kxKn1dk0Ce2JY5eYZ3BEKUrpXZ4jXDTyNc0nUiDNceFClv6rCg/7y9G&#10;wXS87r79ZrQ95ZOieQ/Dt+7rxyn19Nh/zEAE6sM9fGuvtYJROob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Ux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306" o:spid="_x0000_s1287" style="position:absolute;visibility:visible" from="2160,2652" to="244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dM8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zKf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IdM8UAAADcAAAADwAAAAAAAAAA&#10;AAAAAAChAgAAZHJzL2Rvd25yZXYueG1sUEsFBgAAAAAEAAQA+QAAAJMDAAAAAA==&#10;">
              <v:stroke endarrow="block"/>
            </v:line>
            <v:line id="Line 307" o:spid="_x0000_s1288" style="position:absolute;visibility:visible" from="3024,2652" to="3312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DRMUAAADcAAAADwAAAGRycy9kb3ducmV2LnhtbESPS2vDMBCE74X8B7GB3Bo5D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CDRMUAAADcAAAADwAAAAAAAAAA&#10;AAAAAAChAgAAZHJzL2Rvd25yZXYueG1sUEsFBgAAAAAEAAQA+QAAAJMDAAAAAA==&#10;">
              <v:stroke endarrow="block"/>
            </v:line>
            <v:line id="Line 308" o:spid="_x0000_s1289" style="position:absolute;visibility:visible" from="4032,2652" to="4320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wm38UAAADcAAAADwAAAGRycy9kb3ducmV2LnhtbESPQWsCMRSE70L/Q3iF3jSrBbdujSIu&#10;hR5qQS09v26em8XNy7KJa/rvjVDocZiZb5jlOtpWDNT7xrGC6SQDQVw53XCt4Ov4Nn4B4QOyxtYx&#10;KfglD+vVw2iJhXZX3tNwCLVIEPYFKjAhdIWUvjJk0U9cR5y8k+sthiT7WuoerwluWznLsrm02HBa&#10;MNjR1lB1PlysgtyUe5nL8uP4WQ7NdBF38ftnodTTY9y8gggUw3/4r/2uFTxnOdzPp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wm38UAAADcAAAADwAAAAAAAAAA&#10;AAAAAAChAgAAZHJzL2Rvd25yZXYueG1sUEsFBgAAAAAEAAQA+QAAAJMDAAAAAA==&#10;">
              <v:stroke endarrow="block"/>
            </v:line>
            <v:line id="Line 309" o:spid="_x0000_s1290" style="position:absolute;visibility:visible" from="5040,2652" to="5472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OyrcIAAADcAAAADwAAAGRycy9kb3ducmV2LnhtbERPy2oCMRTdF/yHcAV3NaMF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OyrcIAAADcAAAADwAAAAAAAAAAAAAA&#10;AAChAgAAZHJzL2Rvd25yZXYueG1sUEsFBgAAAAAEAAQA+QAAAJADAAAAAA==&#10;">
              <v:stroke endarrow="block"/>
            </v:line>
            <v:line id="Line 310" o:spid="_x0000_s1291" style="position:absolute;visibility:visible" from="6048,2508" to="7488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8XNs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8XNsUAAADcAAAADwAAAAAAAAAA&#10;AAAAAAChAgAAZHJzL2Rvd25yZXYueG1sUEsFBgAAAAAEAAQA+QAAAJMDAAAAAA==&#10;">
              <v:stroke endarrow="block"/>
            </v:line>
            <v:line id="Line 311" o:spid="_x0000_s1292" style="position:absolute;visibility:visible" from="4176,2652" to="4464,3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odsIAAADcAAAADwAAAGRycy9kb3ducmV2LnhtbERPW2vCMBR+H/gfwhH2NtM68F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wodsIAAADcAAAADwAAAAAAAAAAAAAA&#10;AAChAgAAZHJzL2Rvd25yZXYueG1sUEsFBgAAAAAEAAQA+QAAAJADAAAAAA==&#10;">
              <v:stroke endarrow="block"/>
            </v:line>
            <v:line id="Line 312" o:spid="_x0000_s1293" style="position:absolute;flip:y;visibility:visible" from="5040,2941" to="561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/KfsUAAADcAAAADwAAAGRycy9kb3ducmV2LnhtbESPT2vCQBDF7wW/wzIFL0E3MVBqdBX7&#10;RxBKD7UePA7ZMQnNzobsVNNv7wpCj4837/fmLdeDa9WZ+tB4NpBNU1DEpbcNVwYO39vJM6ggyBZb&#10;z2TgjwKsV6OHJRbWX/iLznupVIRwKNBALdIVWoeyJodh6jvi6J1871Ci7Ctte7xEuGv1LE2ftMOG&#10;Y0ONHb3WVP7sf118Y/vJb3mevDidJHN6P8pHqsWY8eOwWYASGuT/+J7eWQN5lsFtTCSAXl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/KfsUAAADcAAAADwAAAAAAAAAA&#10;AAAAAAChAgAAZHJzL2Rvd25yZXYueG1sUEsFBgAAAAAEAAQA+QAAAJMDAAAAAA==&#10;">
              <v:stroke endarrow="block"/>
            </v:line>
            <v:line id="Line 313" o:spid="_x0000_s1294" style="position:absolute;visibility:visible" from="5040,3373" to="633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Tms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czyK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ITmsUAAADcAAAADwAAAAAAAAAA&#10;AAAAAAChAgAAZHJzL2Rvd25yZXYueG1sUEsFBgAAAAAEAAQA+QAAAJMDAAAAAA==&#10;">
              <v:stroke endarrow="block"/>
            </v:line>
            <v:line id="Line 314" o:spid="_x0000_s1295" style="position:absolute;visibility:visible" from="5040,3373" to="5760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2AcUAAADcAAAADwAAAGRycy9kb3ducmV2LnhtbESPQWsCMRSE70L/Q3gFb5rdC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62AcUAAADcAAAADwAAAAAAAAAA&#10;AAAAAAChAgAAZHJzL2Rvd25yZXYueG1sUEsFBgAAAAAEAAQA+QAAAJMDAAAAAA==&#10;">
              <v:stroke endarrow="block"/>
            </v:line>
            <v:line id="Line 315" o:spid="_x0000_s1296" style="position:absolute;flip:x;visibility:visible" from="6048,3805" to="6624,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hp5sUAAADcAAAADwAAAGRycy9kb3ducmV2LnhtbESPQWvCQBCF70L/wzIFL0E3NlLa6Cpt&#10;VShID9UePA7ZMQlmZ0N21PTfdwuCx8eb971582XvGnWhLtSeDUzGKSjiwtuaSwM/+83oBVQQZIuN&#10;ZzLwSwGWi4fBHHPrr/xNl52UKkI45GigEmlzrUNRkcMw9i1x9I6+cyhRdqW2HV4j3DX6KU2ftcOa&#10;Y0OFLX1UVJx2Zxff2HzxKsuSd6eT5JXWB9mmWowZPvZvM1BCvdyPb+l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hp5sUAAADcAAAADwAAAAAAAAAA&#10;AAAAAAChAgAAZHJzL2Rvd25yZXYueG1sUEsFBgAAAAAEAAQA+QAAAJMDAAAAAA==&#10;">
              <v:stroke endarrow="block"/>
            </v:line>
            <v:line id="Line 316" o:spid="_x0000_s1297" style="position:absolute;flip:x;visibility:visible" from="4032,4525" to="5472,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Mfc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TMfcUAAADcAAAADwAAAAAAAAAA&#10;AAAAAAChAgAAZHJzL2Rvd25yZXYueG1sUEsFBgAAAAAEAAQA+QAAAJMDAAAAAA==&#10;">
              <v:stroke endarrow="block"/>
            </v:line>
            <v:line id="Line 317" o:spid="_x0000_s1298" style="position:absolute;flip:x y;visibility:visible" from="2736,2941" to="345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/CGsUAAADcAAAADwAAAGRycy9kb3ducmV2LnhtbESPQWvCQBSE7wX/w/IEb3UTC0FTVymC&#10;0IMXbdHrS/Y1m5p9m2TXGP99t1DocZiZb5j1drSNGKj3tWMF6TwBQVw6XXOl4PNj/7wE4QOyxsYx&#10;KXiQh+1m8rTGXLs7H2k4hUpECPscFZgQ2lxKXxqy6OeuJY7el+sthij7Suoe7xFuG7lIkkxarDku&#10;GGxpZ6i8nm5WwVDc0u/z4Xj1xaVbFUvT7Q5dptRsOr69ggg0hv/wX/tdK3hJM/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/CGsUAAADcAAAADwAAAAAAAAAA&#10;AAAAAAChAgAAZHJzL2Rvd25yZXYueG1sUEsFBgAAAAAEAAQA+QAAAJMDAAAAAA==&#10;">
              <v:stroke endarrow="block"/>
            </v:line>
            <v:shape id="Text Box 318" o:spid="_x0000_s1299" type="#_x0000_t202" style="position:absolute;left:3456;top:40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Начальные значения коэффициентов: </w:t>
      </w:r>
      <w:r w:rsidRPr="00E935E7">
        <w:rPr>
          <w:snapToGrid w:val="0"/>
          <w:sz w:val="28"/>
          <w:szCs w:val="28"/>
          <w:lang w:val="en-US" w:eastAsia="ru-RU"/>
        </w:rPr>
        <w:t>K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=0.8,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lang w:eastAsia="ru-RU"/>
        </w:rPr>
        <w:t xml:space="preserve">=1,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>=0.1</w:t>
      </w:r>
      <w:r>
        <w:rPr>
          <w:snapToGrid w:val="0"/>
          <w:sz w:val="28"/>
          <w:szCs w:val="28"/>
          <w:lang w:eastAsia="ru-RU"/>
        </w:rPr>
        <w:t>, Δ=0.7с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А, К.</w:t>
      </w:r>
    </w:p>
    <w:p w:rsidR="000827E3" w:rsidRPr="006B734B" w:rsidRDefault="000827E3" w:rsidP="00CD174C">
      <w:pPr>
        <w:widowControl w:val="0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6B734B" w:rsidRDefault="000827E3" w:rsidP="00CD174C">
      <w:pPr>
        <w:widowControl w:val="0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6B734B" w:rsidRDefault="000827E3" w:rsidP="00CD174C">
      <w:pPr>
        <w:widowControl w:val="0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6B734B" w:rsidRDefault="000827E3" w:rsidP="00CD174C">
      <w:pPr>
        <w:widowControl w:val="0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10</w:t>
      </w:r>
      <w:r w:rsidRPr="00E935E7">
        <w:rPr>
          <w:snapToGrid w:val="0"/>
          <w:sz w:val="28"/>
          <w:szCs w:val="28"/>
          <w:lang w:eastAsia="ru-RU"/>
        </w:rPr>
        <w:t>. Следящая система.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_x0000_s1300" style="position:absolute;margin-left:22.05pt;margin-top:.1pt;width:367.2pt;height:126.6pt;z-index:251695616" coordorigin="1440,12294" coordsize="7344,2532">
            <v:shape id="Text Box 320" o:spid="_x0000_s1301" type="#_x0000_t202" style="position:absolute;left:3600;top:1229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<v:textbox style="mso-next-textbox:#Text Box 320">
                <w:txbxContent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22" o:spid="_x0000_s1302" type="#_x0000_t202" style="position:absolute;left:5616;top:12294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rP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s8xQAAANwAAAAPAAAAAAAAAAAAAAAAAJgCAABkcnMv&#10;ZG93bnJldi54bWxQSwUGAAAAAAQABAD1AAAAigMAAAAA&#10;">
              <v:textbox style="mso-next-textbox:#Text Box 322"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23" o:spid="_x0000_s1303" type="#_x0000_t202" style="position:absolute;left:5616;top:1338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<v:textbox style="mso-next-textbox:#Text Box 323"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25" o:spid="_x0000_s1304" type="#_x0000_t202" style="position:absolute;left:6768;top:1229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<v:textbox style="mso-next-textbox:#Text Box 325"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26" o:spid="_x0000_s1305" type="#_x0000_t202" style="position:absolute;left:4608;top:1338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tP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Wj4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atP8YAAADcAAAADwAAAAAAAAAAAAAAAACYAgAAZHJz&#10;L2Rvd25yZXYueG1sUEsFBgAAAAAEAAQA9QAAAIsDAAAAAA==&#10;">
              <v:textbox style="mso-next-textbox:#Text Box 326"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27" o:spid="_x0000_s1306" type="#_x0000_t202" style="position:absolute;left:3600;top:1410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zS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HqV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zSMYAAADcAAAADwAAAAAAAAAAAAAAAACYAgAAZHJz&#10;L2Rvd25yZXYueG1sUEsFBgAAAAAEAAQA9QAAAIsDAAAAAA==&#10;">
              <v:textbox style="mso-next-textbox:#Text Box 327"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328" o:spid="_x0000_s1307" type="#_x0000_t202" style="position:absolute;left:7632;top:1229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W0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qGg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iW08YAAADcAAAADwAAAAAAAAAAAAAAAACYAgAAZHJz&#10;L2Rvd25yZXYueG1sUEsFBgAAAAAEAAQA9QAAAIsDAAAAAA==&#10;">
              <v:textbox style="mso-next-textbox:#Text Box 328">
                <w:txbxContent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329" o:spid="_x0000_s1308" style="position:absolute;flip:y;visibility:visible" from="1440,12810" to="1872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pXsUAAADcAAAADwAAAGRycy9kb3ducmV2LnhtbESPwUrDQBCG74LvsIzQS7AbG5Aauy2t&#10;bUGQHlo9eByyYxLMzobstI1v7xwEj8M//zffLFZj6MyFhtRGdvAwzcEQV9G3XDv4eN/fz8EkQfbY&#10;RSYHP5Rgtby9WWDp45WPdDlJbRTCqUQHjUhfWpuqhgKmaeyJNfuKQ0DRcaitH/Cq8NDZWZ4/2oAt&#10;64UGe3ppqPo+nYNq7A+8LYpsE2yWPdHuU95yK85N7sb1MxihUf6X/9qv3kExU1t9Rgl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mpXsUAAADcAAAADwAAAAAAAAAA&#10;AAAAAAChAgAAZHJzL2Rvd25yZXYueG1sUEsFBgAAAAAEAAQA+QAAAJMDAAAAAA==&#10;">
              <v:stroke endarrow="block"/>
            </v:line>
            <v:line id="Line 330" o:spid="_x0000_s1309" style="position:absolute;visibility:visible" from="2448,12810" to="2736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pLV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x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pLVsUAAADcAAAADwAAAAAAAAAA&#10;AAAAAAChAgAAZHJzL2Rvd25yZXYueG1sUEsFBgAAAAAEAAQA+QAAAJMDAAAAAA==&#10;">
              <v:stroke endarrow="block"/>
            </v:line>
            <v:line id="Line 331" o:spid="_x0000_s1310" style="position:absolute;visibility:visible" from="3312,12810" to="3600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l0FsIAAADcAAAADwAAAGRycy9kb3ducmV2LnhtbERPy2oCMRTdF/yHcAvuasYK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l0FsIAAADcAAAADwAAAAAAAAAAAAAA&#10;AAChAgAAZHJzL2Rvd25yZXYueG1sUEsFBgAAAAAEAAQA+QAAAJADAAAAAA==&#10;">
              <v:stroke endarrow="block"/>
            </v:line>
            <v:line id="Line 332" o:spid="_x0000_s1311" style="position:absolute;visibility:visible" from="4176,12810" to="4464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XRjcUAAADcAAAADwAAAGRycy9kb3ducmV2LnhtbESPQWsCMRSE70L/Q3gFb5rdCrWuRild&#10;BA+1oJaeXzfPzdLNy7KJa/rvG6HgcZiZb5jVJtpWDNT7xrGCfJqBIK6cbrhW8HnaTl5A+ICssXVM&#10;Cn7Jw2b9MFphod2VDzQcQy0ShH2BCkwIXSGlrwxZ9FPXESfv7HqLIcm+lrrHa4LbVj5l2bO02HBa&#10;MNjRm6Hq53ixCuamPMi5LN9PH+XQ5Iu4j1/fC6XGj/F1CSJQDPfwf3unFcx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XRjcUAAADcAAAADwAAAAAAAAAA&#10;AAAAAAChAgAAZHJzL2Rvd25yZXYueG1sUEsFBgAAAAAEAAQA+QAAAJMDAAAAAA==&#10;">
              <v:stroke endarrow="block"/>
            </v:line>
            <v:line id="Line 333" o:spid="_x0000_s1312" style="position:absolute;visibility:visible" from="5328,12810" to="5616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dP+s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90/6xAAAANwAAAAPAAAAAAAAAAAA&#10;AAAAAKECAABkcnMvZG93bnJldi54bWxQSwUGAAAAAAQABAD5AAAAkgMAAAAA&#10;">
              <v:stroke endarrow="block"/>
            </v:line>
            <v:line id="Line 334" o:spid="_x0000_s1313" style="position:absolute;visibility:visible" from="6480,12810" to="6768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qYcUAAADcAAAADwAAAGRycy9kb3ducmV2LnhtbESPQWsCMRSE70L/Q3gFb5q1C7WuRild&#10;BA+1oJaeXzfPzdLNy7KJa/rvG6HgcZiZb5jVJtpWDNT7xrGC2TQDQVw53XCt4PO0nbyA8AFZY+uY&#10;FPySh836YbTCQrsrH2g4hlokCPsCFZgQukJKXxmy6KeuI07e2fUWQ5J9LXWP1wS3rXzKsmdpseG0&#10;YLCjN0PVz/FiFcxNeZBzWb6fPsqhmS3iPn59L5QaP8bXJYhAMdzD/+2dVpD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qYcUAAADcAAAADwAAAAAAAAAA&#10;AAAAAAChAgAAZHJzL2Rvd25yZXYueG1sUEsFBgAAAAAEAAQA+QAAAJMDAAAAAA==&#10;">
              <v:stroke endarrow="block"/>
            </v:line>
            <v:line id="Line 335" o:spid="_x0000_s1314" style="position:absolute;visibility:visible" from="7344,12810" to="7632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yFc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bA6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SchXGAAAA3AAAAA8AAAAAAAAA&#10;AAAAAAAAoQIAAGRycy9kb3ducmV2LnhtbFBLBQYAAAAABAAEAPkAAACUAwAAAAA=&#10;">
              <v:stroke endarrow="block"/>
            </v:line>
            <v:line id="Line 336" o:spid="_x0000_s1315" style="position:absolute;visibility:visible" from="8208,12810" to="8784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7Xjs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m8P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7XjsUAAADcAAAADwAAAAAAAAAA&#10;AAAAAAChAgAAZHJzL2Rvd25yZXYueG1sUEsFBgAAAAAEAAQA+QAAAJMDAAAAAA==&#10;">
              <v:stroke endarrow="block"/>
            </v:line>
            <v:line id="Line 337" o:spid="_x0000_s1316" style="position:absolute;visibility:visible" from="8352,12810" to="8352,14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J+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En5xAAAANwAAAAPAAAAAAAAAAAA&#10;AAAAAKECAABkcnMvZG93bnJldi54bWxQSwUGAAAAAAQABAD5AAAAkgMAAAAA&#10;">
              <v:stroke endarrow="block"/>
            </v:line>
            <v:line id="Line 338" o:spid="_x0000_s1317" style="position:absolute;flip:x;visibility:visible" from="4176,14538" to="8352,14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+r8c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yDLnu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+r8cUAAADcAAAADwAAAAAAAAAA&#10;AAAAAAChAgAAZHJzL2Rvd25yZXYueG1sUEsFBgAAAAAEAAQA+QAAAJMDAAAAAA==&#10;">
              <v:stroke endarrow="block"/>
            </v:line>
            <v:line id="Line 339" o:spid="_x0000_s1318" style="position:absolute;flip:x;visibility:visible" from="6480,13674" to="8352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/g8UAAADc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OiUFt9Rgl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A/g8UAAADcAAAADwAAAAAAAAAA&#10;AAAAAAChAgAAZHJzL2Rvd25yZXYueG1sUEsFBgAAAAAEAAQA+QAAAJMDAAAAAA==&#10;">
              <v:stroke endarrow="block"/>
            </v:line>
            <v:line id="Line 340" o:spid="_x0000_s1319" style="position:absolute;flip:x;visibility:visible" from="5184,13674" to="5616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aGMQAAADcAAAADwAAAGRycy9kb3ducmV2LnhtbESPQWvCQBCF7wX/wzKCl1A3NSCauoq2&#10;CgXxoPbQ45Adk2B2NmSnGv99t1Do8fHmfW/eYtW7Rt2oC7VnAy/jFBRx4W3NpYHP8+55BioIssXG&#10;Mxl4UIDVcvC0wNz6Ox/pdpJSRQiHHA1UIm2udSgqchjGviWO3sV3DiXKrtS2w3uEu0ZP0nSqHdYc&#10;Gyps6a2i4nr6dvGN3YHfsyzZOJ0kc9p+yT7VYsxo2K9fQQn18n/8l/6wBrJsDr9jIgH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JoYxAAAANwAAAAPAAAAAAAAAAAA&#10;AAAAAKECAABkcnMvZG93bnJldi54bWxQSwUGAAAAAAQABAD5AAAAkgMAAAAA&#10;">
              <v:stroke endarrow="block"/>
            </v:line>
            <v:line id="Line 341" o:spid="_x0000_s1320" style="position:absolute;flip:x y;visibility:visible" from="3888,13098" to="4608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Q6M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4jPP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nQ6MIAAADcAAAADwAAAAAAAAAAAAAA&#10;AAChAgAAZHJzL2Rvd25yZXYueG1sUEsFBgAAAAAEAAQA+QAAAJADAAAAAA==&#10;">
              <v:stroke endarrow="block"/>
            </v:line>
            <v:line id="Line 342" o:spid="_x0000_s1321" style="position:absolute;flip:x y;visibility:visible" from="2160,13098" to="3600,1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V1c8YAAADcAAAADwAAAGRycy9kb3ducmV2LnhtbESPQWvCQBSE74X+h+UVequb2CJpdJUi&#10;CD140Yq9vmSf2dTs2yS7xvTfdwWhx2FmvmEWq9E2YqDe144VpJMEBHHpdM2VgsPX5iUD4QOyxsYx&#10;KfglD6vl48MCc+2uvKNhHyoRIexzVGBCaHMpfWnIop+4ljh6J9dbDFH2ldQ9XiPcNnKaJDNpsea4&#10;YLCltaHyvL9YBUNxSX+O293ZF9/de5GZbr3tZko9P40fcxCBxvAfvrc/tYLXt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VdXPGAAAA3AAAAA8AAAAAAAAA&#10;AAAAAAAAoQIAAGRycy9kb3ducmV2LnhtbFBLBQYAAAAABAAEAPkAAACUAwAAAAA=&#10;">
              <v:stroke endarrow="block"/>
            </v:line>
            <v:shape id="Text Box 343" o:spid="_x0000_s1322" type="#_x0000_t202" style="position:absolute;left:1872;top:1229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Q68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Y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DQ68YAAADcAAAADwAAAAAAAAAAAAAAAACYAgAAZHJz&#10;L2Rvd25yZXYueG1sUEsFBgAAAAAEAAQA9QAAAIsDAAAAAA==&#10;">
              <v:textbox style="mso-next-textbox:#Text Box 343">
                <w:txbxContent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25" o:spid="_x0000_s1323" type="#_x0000_t202" style="position:absolute;left:2781;top:1229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<v:textbox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Pr="007230AB" w:rsidRDefault="000827E3" w:rsidP="000647C2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22" o:spid="_x0000_s1324" type="#_x0000_t202" style="position:absolute;left:4437;top:12294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rP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s8xQAAANwAAAAPAAAAAAAAAAAAAAAAAJgCAABkcnMv&#10;ZG93bnJldi54bWxQSwUGAAAAAAQABAD1AAAAigMAAAAA&#10;">
              <v:textbox>
                <w:txbxContent>
                  <w:p w:rsidR="000827E3" w:rsidRDefault="000827E3" w:rsidP="000647C2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0647C2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=3,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=-0.1, 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11</w:t>
      </w:r>
      <w:r w:rsidRPr="00E935E7">
        <w:rPr>
          <w:snapToGrid w:val="0"/>
          <w:sz w:val="28"/>
          <w:szCs w:val="28"/>
          <w:lang w:eastAsia="ru-RU"/>
        </w:rPr>
        <w:t>.  Система автоматического регулирования.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343" o:spid="_x0000_s1325" style="position:absolute;margin-left:3.6pt;margin-top:2.65pt;width:309.6pt;height:86.45pt;z-index:251657728" coordorigin="1773,2714" coordsize="6192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" o:allowincell="f">
            <v:shape id="Text Box 345" o:spid="_x0000_s1326" type="#_x0000_t202" style="position:absolute;left:4221;top:271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tBMUA&#10;AADcAAAADwAAAGRycy9kb3ducmV2LnhtbESPQWvCQBSE7wX/w/KEXkrdtAar0VVEsOjN2lKvj+wz&#10;CWbfprtrTP+9Kwgeh5n5hpktOlOLlpyvLCt4GyQgiHOrKy4U/HyvX8cgfEDWWFsmBf/kYTHvPc0w&#10;0/bCX9TuQyEihH2GCsoQmkxKn5dk0A9sQxy9o3UGQ5SukNrhJcJNLd+TZCQNVhwXSmxoVVJ+2p+N&#10;gnG6aQ9+O9z95qNjPQkvH+3nn1Pqud8tpyACdeERvrc3WsEwTe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e0E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46" o:spid="_x0000_s1327" type="#_x0000_t202" style="position:absolute;left:5373;top:2715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In8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hi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lIn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47" o:spid="_x0000_s1328" type="#_x0000_t202" style="position:absolute;left:3213;top:27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W6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Fkm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29bo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48" o:spid="_x0000_s1329" type="#_x0000_t202" style="position:absolute;left:4221;top:37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zc8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cT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3Nz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49" o:spid="_x0000_s1330" type="#_x0000_t202" style="position:absolute;left:2205;top:27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nAcIA&#10;AADcAAAADwAAAGRycy9kb3ducmV2LnhtbERPy4rCMBTdC/5DuIKbYUx94DjVKMPAiO584WwvzbUt&#10;Njc1ydT692Yx4PJw3otVayrRkPOlZQXDQQKCOLO65FzB6fjzPgPhA7LGyjIpeJCH1bLbWWCq7Z33&#10;1BxCLmII+xQVFCHUqZQ+K8igH9iaOHIX6wyGCF0utcN7DDeVHCXJVBosOTYUWNN3Qdn18GcUzCab&#10;5tdvx7tzNr1Un+Hto1nfnFL9Xvs1BxGoDS/xv3ujFYwncW0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OcB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50" o:spid="_x0000_s1331" type="#_x0000_t202" style="position:absolute;left:6813;top:271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RCm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y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EKa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351" o:spid="_x0000_s1332" style="position:absolute;visibility:visible" from="1773,3003" to="2205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Rts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aRtsIAAADcAAAADwAAAAAAAAAAAAAA&#10;AAChAgAAZHJzL2Rvd25yZXYueG1sUEsFBgAAAAAEAAQA+QAAAJADAAAAAA==&#10;">
              <v:stroke endarrow="block"/>
            </v:line>
            <v:line id="Line 352" o:spid="_x0000_s1333" style="position:absolute;visibility:visible" from="2781,3003" to="321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o0LcUAAADcAAAADwAAAGRycy9kb3ducmV2LnhtbESPQWsCMRSE7wX/Q3iCt5pdS6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o0LcUAAADcAAAADwAAAAAAAAAA&#10;AAAAAAChAgAAZHJzL2Rvd25yZXYueG1sUEsFBgAAAAAEAAQA+QAAAJMDAAAAAA==&#10;">
              <v:stroke endarrow="block"/>
            </v:line>
            <v:line id="Line 353" o:spid="_x0000_s1334" style="position:absolute;visibility:visible" from="3789,3003" to="4221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iqWsUAAADcAAAADwAAAAAAAAAA&#10;AAAAAAChAgAAZHJzL2Rvd25yZXYueG1sUEsFBgAAAAAEAAQA+QAAAJMDAAAAAA==&#10;">
              <v:stroke endarrow="block"/>
            </v:line>
            <v:line id="Line 354" o:spid="_x0000_s1335" style="position:absolute;visibility:visible" from="4941,3003" to="537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Pw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QPwcUAAADcAAAADwAAAAAAAAAA&#10;AAAAAAChAgAAZHJzL2Rvd25yZXYueG1sUEsFBgAAAAAEAAQA+QAAAJMDAAAAAA==&#10;">
              <v:stroke endarrow="block"/>
            </v:line>
            <v:line id="Line 355" o:spid="_x0000_s1336" style="position:absolute;visibility:visible" from="6093,3003" to="681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Xtc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nA/f4C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2XtcUAAADcAAAADwAAAAAAAAAA&#10;AAAAAAChAgAAZHJzL2Rvd25yZXYueG1sUEsFBgAAAAAEAAQA+QAAAJMDAAAAAA==&#10;">
              <v:stroke endarrow="block"/>
            </v:line>
            <v:line id="Line 356" o:spid="_x0000_s1337" style="position:absolute;visibility:visible" from="7389,3003" to="7965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yLs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EyLsUAAADcAAAADwAAAAAAAAAA&#10;AAAAAAChAgAAZHJzL2Rvd25yZXYueG1sUEsFBgAAAAAEAAQA+QAAAJMDAAAAAA==&#10;">
              <v:stroke endarrow="block"/>
            </v:line>
            <v:line id="Line 357" o:spid="_x0000_s1338" style="position:absolute;visibility:visible" from="6381,3003" to="638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OsW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TrFnGAAAA3AAAAA8AAAAAAAAA&#10;AAAAAAAAoQIAAGRycy9kb3ducmV2LnhtbFBLBQYAAAAABAAEAPkAAACUAwAAAAA=&#10;">
              <v:stroke endarrow="block"/>
            </v:line>
            <v:line id="Line 358" o:spid="_x0000_s1339" style="position:absolute;flip:x;visibility:visible" from="4797,4155" to="638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OUcYAAADcAAAADwAAAGRycy9kb3ducmV2LnhtbESPQWvCQBCF7wX/wzJCL0E3NbTa1FWq&#10;VhBKD1UPHofsmASzsyE71fTfdwuFHh9v3vfmzZe9a9SVulB7NvAwTkERF97WXBo4HrajGaggyBYb&#10;z2TgmwIsF4O7OebW3/iTrnspVYRwyNFAJdLmWoeiIodh7Fvi6J1951Ci7EptO7xFuGv0JE2ftMOa&#10;Y0OFLa0rKi77Lxff2H7wJsuSldNJ8kxvJ3lPtRhzP+xfX0AJ9fJ//JfeWQPZ4xR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gTlHGAAAA3AAAAA8AAAAAAAAA&#10;AAAAAAAAoQIAAGRycy9kb3ducmV2LnhtbFBLBQYAAAAABAAEAPkAAACUAwAAAAA=&#10;">
              <v:stroke endarrow="block"/>
            </v:line>
            <v:line id="Line 359" o:spid="_x0000_s1340" style="position:absolute;flip:x;visibility:visible" from="2493,4155" to="422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/aI8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fFn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/aI8UAAADcAAAADwAAAAAAAAAA&#10;AAAAAAChAgAAZHJzL2Rvd25yZXYueG1sUEsFBgAAAAAEAAQA+QAAAJMDAAAAAA==&#10;">
              <v:stroke endarrow="block"/>
            </v:line>
            <v:line id="Line 360" o:spid="_x0000_s1341" style="position:absolute;flip:y;visibility:visible" from="2493,3435" to="2493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/uMUAAADcAAAADwAAAGRycy9kb3ducmV2LnhtbESPQWvCQBCF74L/YZmCl6CbNlhqdBVb&#10;FQrSQ7WHHofsmIRmZ0N21PTfdwuCx8eb9715i1XvGnWhLtSeDTxOUlDEhbc1lwa+jrvxC6ggyBYb&#10;z2TglwKslsPBAnPrr/xJl4OUKkI45GigEmlzrUNRkcMw8S1x9E6+cyhRdqW2HV4j3DX6KU2ftcOa&#10;Y0OFLb1VVPwczi6+sfvgTZYlr04nyYy237JPtRgzeujXc1BCvdyPb+l3ayCbzu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N/uM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=16,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=-20,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=0.02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12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360" o:spid="_x0000_s1342" style="position:absolute;margin-left:10.8pt;margin-top:3.3pt;width:295.2pt;height:86.4pt;z-index:251658752" coordorigin="1917,6729" coordsize="590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" o:allowincell="f">
            <v:shape id="Text Box 362" o:spid="_x0000_s1343" type="#_x0000_t202" style="position:absolute;left:4221;top:6747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S/M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CWT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xL8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63" o:spid="_x0000_s1344" type="#_x0000_t202" style="position:absolute;left:3213;top:672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Mi8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Tk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WMi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64" o:spid="_x0000_s1345" type="#_x0000_t202" style="position:absolute;left:2205;top:674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pEMUA&#10;AADcAAAADwAAAGRycy9kb3ducmV2LnhtbESPQWvCQBSE7wX/w/IKXopuNCW1qauI0GJvaqW9PrLP&#10;JDT7Nu6uMf57t1DwOMzMN8x82ZtGdOR8bVnBZJyAIC6srrlUcPh6H81A+ICssbFMCq7kYbkYPMwx&#10;1/bCO+r2oRQRwj5HBVUIbS6lLyoy6Me2JY7e0TqDIUpXSu3wEuGmkdMkyaTBmuNChS2tKyp+92ej&#10;YPa86X78Z7r9LrJj8xqeXrqPk1Nq+Niv3kAE6sM9/N/eaAVplsL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SkQ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65" o:spid="_x0000_s1346" type="#_x0000_t202" style="position:absolute;left:5373;top:672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xZ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Ek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LFk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66" o:spid="_x0000_s1347" type="#_x0000_t202" style="position:absolute;left:6525;top:672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U/8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WTdAq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wU/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67" o:spid="_x0000_s1348" type="#_x0000_t202" style="position:absolute;left:4221;top:773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KiMUA&#10;AADcAAAADwAAAGRycy9kb3ducmV2LnhtbESPQWvCQBSE7wX/w/IKvRTdWCXV6Cql0GJvmopeH9ln&#10;Epp9m+5uY/z3bkHwOMzMN8xy3ZtGdOR8bVnBeJSAIC6srrlUsP/+GM5A+ICssbFMCi7kYb0aPCwx&#10;0/bMO+ryUIoIYZ+hgiqENpPSFxUZ9CPbEkfvZJ3BEKUrpXZ4jnDTyJckSaXBmuNChS29V1T85H9G&#10;wWy66Y7+a7I9FOmpmYfn1+7z1yn19Ni/LUAE6sM9fGtvtIJJmsL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oqI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368" o:spid="_x0000_s1349" style="position:absolute;visibility:visible" from="1917,7017" to="220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<v:stroke endarrow="block"/>
            </v:line>
            <v:line id="Line 369" o:spid="_x0000_s1350" style="position:absolute;visibility:visible" from="2781,7017" to="321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<v:stroke endarrow="block"/>
            </v:line>
            <v:line id="Line 370" o:spid="_x0000_s1351" style="position:absolute;visibility:visible" from="3789,7017" to="4221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yl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DylsUAAADcAAAADwAAAAAAAAAA&#10;AAAAAAChAgAAZHJzL2Rvd25yZXYueG1sUEsFBgAAAAAEAAQA+QAAAJMDAAAAAA==&#10;">
              <v:stroke endarrow="block"/>
            </v:line>
            <v:line id="Line 371" o:spid="_x0000_s1352" style="position:absolute;visibility:visible" from="4941,7017" to="537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N1sIAAADcAAAADwAAAGRycy9kb3ducmV2LnhtbERPW2vCMBR+H/gfwhH2NlMnrFqNIhZh&#10;D9vACz4fm2NTbE5Kk9Xs3y8Pgz1+fPfVJtpWDNT7xrGC6SQDQVw53XCt4Hzav8xB+ICssXVMCn7I&#10;w2Y9elphod2DDzQcQy1SCPsCFZgQukJKXxmy6CeuI07czfUWQ4J9LXWPjxRuW/maZW/SYsOpwWBH&#10;O0PV/fhtFeSmPMhclh+nr3Jopov4GS/XhVLP47hdgggUw7/4z/2uFczyND+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PN1sIAAADcAAAADwAAAAAAAAAAAAAA&#10;AAChAgAAZHJzL2Rvd25yZXYueG1sUEsFBgAAAAAEAAQA+QAAAJADAAAAAA==&#10;">
              <v:stroke endarrow="block"/>
            </v:line>
            <v:line id="Line 372" o:spid="_x0000_s1353" style="position:absolute;visibility:visible" from="6093,7017" to="652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oTcUAAADcAAAADwAAAGRycy9kb3ducmV2LnhtbESPQWvCQBSE74X+h+UVequbVDA1ukpp&#10;EHrQglp6fmZfs6HZtyG7jeu/d4VCj8PMfMMs19F2YqTBt44V5JMMBHHtdMuNgs/j5ukFhA/IGjvH&#10;pOBCHtar+7slltqdeU/jITQiQdiXqMCE0JdS+tqQRT9xPXHyvt1gMSQ5NFIPeE5w28nnLJtJiy2n&#10;BYM9vRmqfw6/VkFhqr0sZLU9flRjm8/jLn6d5ko9PsTXBYhAMfyH/9rvWsG0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9oTcUAAADcAAAADwAAAAAAAAAA&#10;AAAAAAChAgAAZHJzL2Rvd25yZXYueG1sUEsFBgAAAAAEAAQA+QAAAJMDAAAAAA==&#10;">
              <v:stroke endarrow="block"/>
            </v:line>
            <v:line id="Line 373" o:spid="_x0000_s1354" style="position:absolute;visibility:visible" from="7101,7017" to="7821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32Os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zzC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32OsUAAADcAAAADwAAAAAAAAAA&#10;AAAAAAChAgAAZHJzL2Rvd25yZXYueG1sUEsFBgAAAAAEAAQA+QAAAJMDAAAAAA==&#10;">
              <v:stroke endarrow="block"/>
            </v:line>
            <v:line id="Line 374" o:spid="_x0000_s1355" style="position:absolute;visibility:visible" from="7389,7017" to="7389,8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FTocUAAADcAAAADwAAAGRycy9kb3ducmV2LnhtbESPQWsCMRSE74X+h/AK3mpWhW5djVJc&#10;BA+1oJaeXzfPzdLNy7KJa/rvG6HgcZiZb5jlOtpWDNT7xrGCyTgDQVw53XCt4PO0fX4F4QOyxtYx&#10;KfglD+vV48MSC+2ufKDhGGqRIOwLVGBC6AopfWXIoh+7jjh5Z9dbDEn2tdQ9XhPctnKaZS/SYsNp&#10;wWBHG0PVz/FiFeSmPMhclu+nj3JoJvO4j1/fc6VGT/FtASJQDPfwf3unFczyG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FTocUAAADcAAAADwAAAAAAAAAA&#10;AAAAAAChAgAAZHJzL2Rvd25yZXYueG1sUEsFBgAAAAAEAAQA+QAAAJMDAAAAAA==&#10;">
              <v:stroke endarrow="block"/>
            </v:line>
            <v:line id="Line 375" o:spid="_x0000_s1356" style="position:absolute;flip:x;visibility:visible" from="4797,8026" to="7389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MRsYAAADcAAAADwAAAGRycy9kb3ducmV2LnhtbESPQWvCQBCF7wX/wzJCL0E3NaXa1FWq&#10;VhBKD1UPHofsmASzsyE71fTfdwuFHh9v3vfmzZe9a9SVulB7NvAwTkERF97WXBo4HrajGaggyBYb&#10;z2TgmwIsF4O7OebW3/iTrnspVYRwyNFAJdLmWoeiIodh7Fvi6J1951Ci7EptO7xFuGv0JE2ftMOa&#10;Y0OFLa0rKi77Lxff2H7wJsuSldNJ8kxvJ3lPtRhzP+xfX0AJ9fJ//JfeWQPZ9B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HjEbGAAAA3AAAAA8AAAAAAAAA&#10;AAAAAAAAoQIAAGRycy9kb3ducmV2LnhtbFBLBQYAAAAABAAEAPkAAACUAwAAAAA=&#10;">
              <v:stroke endarrow="block"/>
            </v:line>
            <v:line id="Line 376" o:spid="_x0000_s1357" style="position:absolute;flip:x;visibility:visible" from="2493,8026" to="4221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p3cYAAADcAAAADwAAAGRycy9kb3ducmV2LnhtbESPQWvCQBCF7wX/wzJCL0E3NbTa1FWq&#10;VhBKD1UPHofsmASzsyE71fTfdwuFHh9v3vfmzZe9a9SVulB7NvAwTkERF97WXBo4HrajGaggyBYb&#10;z2TgmwIsF4O7OebW3/iTrnspVYRwyNFAJdLmWoeiIodh7Fvi6J1951Ci7EptO7xFuGv0JE2ftMOa&#10;Y0OFLa0rKi77Lxff2H7wJsuSldNJ8kxvJ3lPtRhzP+xfX0AJ9fJ//JfeWQPZ9B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LKd3GAAAA3AAAAA8AAAAAAAAA&#10;AAAAAAAAoQIAAGRycy9kb3ducmV2LnhtbFBLBQYAAAAABAAEAPkAAACUAwAAAAA=&#10;">
              <v:stroke endarrow="block"/>
            </v:line>
            <v:line id="Line 377" o:spid="_x0000_s1358" style="position:absolute;flip:y;visibility:visible" from="2493,7449" to="2493,8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3qsUAAADcAAAADwAAAGRycy9kb3ducmV2LnhtbESPQWvCQBCF7wX/wzKCl6CbGrBtdJVq&#10;KxSkh2oPHofsmASzsyE71fTfu0Khx8eb9715i1XvGnWhLtSeDTxOUlDEhbc1lwa+D9vxM6ggyBYb&#10;z2TglwKsloOHBebWX/mLLnspVYRwyNFAJdLmWoeiIodh4lvi6J1851Ci7EptO7xGuGv0NE1n2mHN&#10;saHCljYVFef9j4tvbD/5LcuStdNJ8kLvR9mlWowZDfvXOSihXv6P/9If1kD2NI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m3qs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=200,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=0.0625</w:t>
      </w:r>
      <w:r>
        <w:rPr>
          <w:snapToGrid w:val="0"/>
          <w:sz w:val="28"/>
          <w:szCs w:val="28"/>
          <w:lang w:eastAsia="ru-RU"/>
        </w:rPr>
        <w:t>, Δ=1.1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CD174C">
      <w:pPr>
        <w:widowControl w:val="0"/>
        <w:spacing w:line="360" w:lineRule="auto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13.</w:t>
      </w:r>
      <w:r w:rsidRPr="00E935E7">
        <w:rPr>
          <w:snapToGrid w:val="0"/>
          <w:sz w:val="28"/>
          <w:szCs w:val="28"/>
          <w:lang w:eastAsia="ru-RU"/>
        </w:rPr>
        <w:t xml:space="preserve"> Система автоматического регулирования.</w:t>
      </w:r>
    </w:p>
    <w:p w:rsidR="000827E3" w:rsidRPr="00E935E7" w:rsidRDefault="000827E3" w:rsidP="00CD174C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377" o:spid="_x0000_s1359" style="position:absolute;margin-left:10.8pt;margin-top:4.85pt;width:302.4pt;height:86.4pt;z-index:251659776" coordorigin="2016,1951" coordsize="6048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" o:allowincell="f">
            <v:shape id="Text Box 379" o:spid="_x0000_s1360" type="#_x0000_t202" style="position:absolute;left:4320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tvM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xhP49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C28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80" o:spid="_x0000_s1361" type="#_x0000_t202" style="position:absolute;left:2304;top:195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IJ8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zx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iIJ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81" o:spid="_x0000_s1362" type="#_x0000_t202" style="position:absolute;left:3312;top:195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Rnc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kjfP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1Gd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82" o:spid="_x0000_s1363" type="#_x0000_t202" style="position:absolute;left:5472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0BsUA&#10;AADcAAAADwAAAGRycy9kb3ducmV2LnhtbESPQWvCQBSE74X+h+UVvJS6sRYbo6uUgqI3m5Z6fWSf&#10;STD7Nt1dY/z3rlDwOMzMN8x82ZtGdOR8bVnBaJiAIC6srrlU8PO9eklB+ICssbFMCi7kYbl4fJhj&#10;pu2Zv6jLQykihH2GCqoQ2kxKX1Rk0A9tSxy9g3UGQ5SulNrhOcJNI1+TZCIN1hwXKmzps6LimJ+M&#10;gvRt0+39drz7LSaHZhqe37v1n1Nq8NR/zEAE6sM9/N/eaAXjdAS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/QG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83" o:spid="_x0000_s1364" type="#_x0000_t202" style="position:absolute;left:6624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qccUA&#10;AADcAAAADwAAAGRycy9kb3ducmV2LnhtbESPQWvCQBSE74X+h+UVvJS6qRYbo6uI0KI3m5Z6fWSf&#10;STD7Nt1dY/z3rlDwOMzMN8x82ZtGdOR8bVnB6zABQVxYXXOp4Of74yUF4QOyxsYyKbiQh+Xi8WGO&#10;mbZn/qIuD6WIEPYZKqhCaDMpfVGRQT+0LXH0DtYZDFG6UmqH5wg3jRwlyUQarDkuVNjSuqLimJ+M&#10;gvRt0+39drz7LSaHZhqe37vPP6fU4KlfzUAE6sM9/N/eaAXjdAS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Wpx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84" o:spid="_x0000_s1365" type="#_x0000_t202" style="position:absolute;left:4464;top:295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P6sUA&#10;AADcAAAADwAAAGRycy9kb3ducmV2LnhtbESPQWvCQBSE7wX/w/IKXopuNMWmqasUQdGbWmmvj+wz&#10;Cc2+TXfXmP77rlDwOMzMN8x82ZtGdOR8bVnBZJyAIC6srrlUcPpYjzIQPiBrbCyTgl/ysFwMHuaY&#10;a3vlA3XHUIoIYZ+jgiqENpfSFxUZ9GPbEkfvbJ3BEKUrpXZ4jXDTyGmSzKTBmuNChS2tKiq+jxej&#10;IHvedl9+l+4/i9m5eQ1PL93mxyk1fOzf30AE6sM9/N/eagVplsLt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/q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385" o:spid="_x0000_s1366" style="position:absolute;visibility:visible" from="2016,2239" to="230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78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tu/LGAAAA3AAAAA8AAAAAAAAA&#10;AAAAAAAAoQIAAGRycy9kb3ducmV2LnhtbFBLBQYAAAAABAAEAPkAAACUAwAAAAA=&#10;">
              <v:stroke endarrow="block"/>
            </v:line>
            <v:line id="Line 386" o:spid="_x0000_s1367" style="position:absolute;visibility:visible" from="2880,2239" to="3312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e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HmnGAAAA3AAAAA8AAAAAAAAA&#10;AAAAAAAAoQIAAGRycy9kb3ducmV2LnhtbFBLBQYAAAAABAAEAPkAAACUAwAAAAA=&#10;">
              <v:stroke endarrow="block"/>
            </v:line>
            <v:line id="Line 387" o:spid="_x0000_s1368" style="position:absolute;flip:y;visibility:visible" from="3888,2239" to="4320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HjcUAAADcAAAADwAAAGRycy9kb3ducmV2LnhtbESPT2vCQBDF74LfYRmhl6CbNiAaXcX+&#10;EYTiodaDxyE7JsHsbMhONf32XaHg8fHm/d685bp3jbpSF2rPBp4nKSjiwtuaSwPH7+14BioIssXG&#10;Mxn4pQDr1XCwxNz6G3/R9SClihAOORqoRNpc61BU5DBMfEscvbPvHEqUXalth7cId41+SdOpdlhz&#10;bKiwpbeKisvhx8U3tnt+z7Lk1ekkmdPHST5TLcY8jfrNApRQL4/j//TOGshmU7iPiQT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zHjcUAAADcAAAADwAAAAAAAAAA&#10;AAAAAAChAgAAZHJzL2Rvd25yZXYueG1sUEsFBgAAAAAEAAQA+QAAAJMDAAAAAA==&#10;">
              <v:stroke endarrow="block"/>
            </v:line>
            <v:line id="Line 388" o:spid="_x0000_s1369" style="position:absolute;visibility:visible" from="5040,2239" to="5472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8lhcUAAADcAAAADwAAAGRycy9kb3ducmV2LnhtbESPzWrDMBCE74W8g9hAb42cFurEiRJC&#10;TKGHtpAfct5YG8vEWhlLddS3rwqFHIeZ+YZZrqNtxUC9bxwrmE4yEMSV0w3XCo6Ht6cZCB+QNbaO&#10;ScEPeVivRg9LLLS78Y6GfahFgrAvUIEJoSuk9JUhi37iOuLkXVxvMSTZ11L3eEtw28rnLHuVFhtO&#10;CwY72hqqrvtvqyA35U7msvw4fJVDM53Hz3g6z5V6HMfNAkSgGO7h//a7VvAyy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8lhcUAAADcAAAADwAAAAAAAAAA&#10;AAAAAAChAgAAZHJzL2Rvd25yZXYueG1sUEsFBgAAAAAEAAQA+QAAAJMDAAAAAA==&#10;">
              <v:stroke endarrow="block"/>
            </v:line>
            <v:line id="Line 389" o:spid="_x0000_s1370" style="position:absolute;visibility:visible" from="6192,2239" to="662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x98IAAADcAAAADwAAAGRycy9kb3ducmV2LnhtbERPy2oCMRTdC/5DuEJ3mlHBx2iU0kHo&#10;ohbU0vV1cjsZOrkZJnFM/94shC4P573dR9uInjpfO1YwnWQgiEuna64UfF0O4xUIH5A1No5JwR95&#10;2O+Ggy3m2t35RP05VCKFsM9RgQmhzaX0pSGLfuJa4sT9uM5iSLCrpO7wnsJtI2dZtpAWa04NBlt6&#10;M1T+nm9WwdIUJ7mUxcfls+jr6Toe4/d1rdTLKL5uQASK4V/8dL9rBfNVWpv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Cx98IAAADcAAAADwAAAAAAAAAAAAAA&#10;AAChAgAAZHJzL2Rvd25yZXYueG1sUEsFBgAAAAAEAAQA+QAAAJADAAAAAA==&#10;">
              <v:stroke endarrow="block"/>
            </v:line>
            <v:line id="Line 390" o:spid="_x0000_s1371" style="position:absolute;visibility:visible" from="7344,2239" to="806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wUbMUAAADcAAAADwAAAGRycy9kb3ducmV2LnhtbESPzWrDMBCE74W8g9hAb42cFprYiRJC&#10;TKGHtpAfct5YG8vEWhlLddS3rwqFHIeZ+YZZrqNtxUC9bxwrmE4yEMSV0w3XCo6Ht6c5CB+QNbaO&#10;ScEPeVivRg9LLLS78Y6GfahFgrAvUIEJoSuk9JUhi37iOuLkXVxvMSTZ11L3eEtw28rnLHuVFhtO&#10;CwY72hqqrvtvq2Bmyp2cyfLj8FUOzTSPn/F0zpV6HMfNAkSgGO7h//a7VvAyz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+wUbMUAAADcAAAADwAAAAAAAAAA&#10;AAAAAAChAgAAZHJzL2Rvd25yZXYueG1sUEsFBgAAAAAEAAQA+QAAAJMDAAAAAA==&#10;">
              <v:stroke endarrow="block"/>
            </v:line>
            <v:line id="Line 391" o:spid="_x0000_s1372" style="position:absolute;visibility:visible" from="7632,2239" to="763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8rLM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8rLMIAAADcAAAADwAAAAAAAAAAAAAA&#10;AAChAgAAZHJzL2Rvd25yZXYueG1sUEsFBgAAAAAEAAQA+QAAAJADAAAAAA==&#10;">
              <v:stroke endarrow="block"/>
            </v:line>
            <v:line id="Line 392" o:spid="_x0000_s1373" style="position:absolute;flip:x;visibility:visible" from="5040,3247" to="763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zJJMUAAADcAAAADwAAAGRycy9kb3ducmV2LnhtbESPQWvCQBCF7wX/wzJCL0E3NiA1uora&#10;CgXxUPXgcciOSTA7G7JTTf99t1Do8fHmfW/eYtW7Rt2pC7VnA5NxCoq48Lbm0sD5tBu9ggqCbLHx&#10;TAa+KcBqOXhaYG79gz/pfpRSRQiHHA1UIm2udSgqchjGviWO3tV3DiXKrtS2w0eEu0a/pOlUO6w5&#10;NlTY0rai4nb8cvGN3YHfsizZOJ0kM3q/yD7VYszzsF/PQQn18n/8l/6wBrLZBH7HRALo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zJJMUAAADcAAAADwAAAAAAAAAA&#10;AAAAAAChAgAAZHJzL2Rvd25yZXYueG1sUEsFBgAAAAAEAAQA+QAAAJMDAAAAAA==&#10;">
              <v:stroke endarrow="block"/>
            </v:line>
            <v:line id="Line 393" o:spid="_x0000_s1374" style="position:absolute;flip:x;visibility:visible" from="2592,3247" to="446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5XU8UAAADcAAAADwAAAGRycy9kb3ducmV2LnhtbESPQWvCQBCF7wX/wzJCL0E3GpAaXUXb&#10;CgXxUPXgcciOSTA7G7JTTf99t1Do8fHmfW/ect27Rt2pC7VnA5NxCoq48Lbm0sD5tBu9gAqCbLHx&#10;TAa+KcB6NXhaYm79gz/pfpRSRQiHHA1UIm2udSgqchjGviWO3tV3DiXKrtS2w0eEu0ZP03SmHdYc&#10;Gyps6bWi4nb8cvGN3YHfsizZOp0kc3q/yD7VYszzsN8sQAn18n/8l/6wBrL5F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5XU8UAAADcAAAADwAAAAAAAAAA&#10;AAAAAAChAgAAZHJzL2Rvd25yZXYueG1sUEsFBgAAAAAEAAQA+QAAAJMDAAAAAA==&#10;">
              <v:stroke endarrow="block"/>
            </v:line>
            <v:line id="Line 394" o:spid="_x0000_s1375" style="position:absolute;flip:y;visibility:visible" from="2592,2671" to="259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LyyMQAAADcAAAADwAAAGRycy9kb3ducmV2LnhtbESPQWvCQBCF7wX/wzKCl1A3NSCauoq2&#10;CgXxoPbQ45Adk2B2NmSnGv99t1Do8fHmfW/eYtW7Rt2oC7VnAy/jFBRx4W3NpYHP8+55BioIssXG&#10;Mxl4UIDVcvC0wNz6Ox/pdpJSRQiHHA1UIm2udSgqchjGviWO3sV3DiXKrtS2w3uEu0ZP0nSqHdYc&#10;Gyps6a2i4nr6dvGN3YHfsyzZOJ0kc9p+yT7VYsxo2K9fQQn18n/8l/6wBrJ5Br9jIgH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vLIxAAAANwAAAAPAAAAAAAAAAAA&#10;AAAAAKECAABkcnMvZG93bnJldi54bWxQSwUGAAAAAAQABAD5AAAAkgMAAAAA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=4,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=0.01,</w:t>
      </w:r>
    </w:p>
    <w:p w:rsidR="000827E3" w:rsidRPr="00E521CB" w:rsidRDefault="000827E3" w:rsidP="00CD174C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521CB">
        <w:rPr>
          <w:snapToGrid w:val="0"/>
          <w:sz w:val="28"/>
          <w:szCs w:val="28"/>
          <w:vertAlign w:val="subscript"/>
          <w:lang w:eastAsia="ru-RU"/>
        </w:rPr>
        <w:t>3</w:t>
      </w:r>
      <w:r w:rsidRPr="00E521CB">
        <w:rPr>
          <w:snapToGrid w:val="0"/>
          <w:sz w:val="28"/>
          <w:szCs w:val="28"/>
          <w:lang w:eastAsia="ru-RU"/>
        </w:rPr>
        <w:t xml:space="preserve"> =0.01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21CB">
      <w:pPr>
        <w:ind w:firstLine="567"/>
        <w:rPr>
          <w:snapToGrid w:val="0"/>
          <w:sz w:val="28"/>
          <w:szCs w:val="28"/>
          <w:vertAlign w:val="subscript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14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394" o:spid="_x0000_s1376" style="position:absolute;margin-left:18pt;margin-top:7.8pt;width:324pt;height:86.4pt;z-index:251660800" coordorigin="2160,2148" coordsize="648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" o:allowincell="f">
            <v:shape id="Text Box 396" o:spid="_x0000_s1377" type="#_x0000_t202" style="position:absolute;left:2448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k2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5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k2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97" o:spid="_x0000_s1378" type="#_x0000_t202" style="position:absolute;left:3312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6r8UA&#10;AADcAAAADwAAAGRycy9kb3ducmV2LnhtbESPQWvCQBSE74X+h+UVvBTdVEvU1FVEUPTWWrHXR/aZ&#10;hGbfxt01xn/vCoUeh5n5hpktOlOLlpyvLCt4GyQgiHOrKy4UHL7X/QkIH5A11pZJwY08LObPTzPM&#10;tL3yF7X7UIgIYZ+hgjKEJpPS5yUZ9APbEEfvZJ3BEKUrpHZ4jXBTy2GSpNJgxXGhxIZWJeW/+4tR&#10;MHnftj9+N/o85umpnobXcbs5O6V6L93yA0SgLvyH/9pbrWA0T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qv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98" o:spid="_x0000_s1379" type="#_x0000_t202" style="position:absolute;left:4176;top:214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fN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L2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dfN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399" o:spid="_x0000_s1380" type="#_x0000_t202" style="position:absolute;left:5184;top:214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LRsIA&#10;AADcAAAADwAAAGRycy9kb3ducmV2LnhtbERPz2vCMBS+D/wfwhO8jJk6xdXOKGOg6M114q6P5tkW&#10;m5cuibX+9+Yw2PHj+71c96YRHTlfW1YwGScgiAuray4VHL83LykIH5A1NpZJwZ08rFeDpyVm2t74&#10;i7o8lCKGsM9QQRVCm0npi4oM+rFtiSN3ts5giNCVUju8xXDTyNckmUuDNceGClv6rKi45FejIJ3t&#10;uh+/nx5OxfzcLMLzW7f9dUqNhv3HO4hAffgX/7l3WsF0EdfG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MtG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400" o:spid="_x0000_s1381" type="#_x0000_t202" style="position:absolute;left:6336;top:214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u3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Jpm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G7d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01" o:spid="_x0000_s1382" type="#_x0000_t202" style="position:absolute;left:4320;top:315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fosIA&#10;AADcAAAADwAAAGRycy9kb3ducmV2LnhtbERPy4rCMBTdD/gP4QpuBk11xEc1yiAouptR0e2lubbF&#10;5qaTxNr5e7MYmOXhvJfr1lSiIedLywqGgwQEcWZ1ybmC82nbn4HwAVljZZkU/JKH9arztsRU2yd/&#10;U3MMuYgh7FNUUIRQp1L6rCCDfmBr4sjdrDMYInS51A6fMdxUcpQkE2mw5NhQYE2bgrL78WEUzMb7&#10;5uoPH1+XbHKr5uF92ux+nF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p+iwgAAANwAAAAPAAAAAAAAAAAAAAAAAJgCAABkcnMvZG93&#10;bnJldi54bWxQSwUGAAAAAAQABAD1AAAAhw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02" o:spid="_x0000_s1383" type="#_x0000_t202" style="position:absolute;left:7488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6OcUA&#10;AADcAAAADwAAAGRycy9kb3ducmV2LnhtbESPT2sCMRTE7wW/Q3hCL6VmrWLtahQpKHqrf7DXx+a5&#10;u7h5WZN0Xb+9EYQeh5n5DTOdt6YSDTlfWlbQ7yUgiDOrS84VHPbL9zEIH5A1VpZJwY08zGedlymm&#10;2l55S80u5CJC2KeooAihTqX0WUEGfc/WxNE7WWcwROlyqR1eI9xU8iNJRtJgyXGhwJq+C8rOuz+j&#10;YDxcN79+M/g5ZqNT9RXePpvVxSn12m0XExCB2vAffrbXWsEw6cP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8jo5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403" o:spid="_x0000_s1384" style="position:absolute;visibility:visible" from="2160,2436" to="2448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IIs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IIsUAAADcAAAADwAAAAAAAAAA&#10;AAAAAAChAgAAZHJzL2Rvd25yZXYueG1sUEsFBgAAAAAEAAQA+QAAAJMDAAAAAA==&#10;">
              <v:stroke endarrow="block"/>
            </v:line>
            <v:line id="Line 404" o:spid="_x0000_s1385" style="position:absolute;visibility:visible" from="3024,2436" to="3312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tucUAAADc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3tucUAAADcAAAADwAAAAAAAAAA&#10;AAAAAAChAgAAZHJzL2Rvd25yZXYueG1sUEsFBgAAAAAEAAQA+QAAAJMDAAAAAA==&#10;">
              <v:stroke endarrow="block"/>
            </v:line>
            <v:line id="Line 405" o:spid="_x0000_s1386" style="position:absolute;visibility:visible" from="3888,2436" to="4176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1zcUAAADc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E0m8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1zcUAAADcAAAADwAAAAAAAAAA&#10;AAAAAAChAgAAZHJzL2Rvd25yZXYueG1sUEsFBgAAAAAEAAQA+QAAAJMDAAAAAA==&#10;">
              <v:stroke endarrow="block"/>
            </v:line>
            <v:line id="Line 406" o:spid="_x0000_s1387" style="position:absolute;visibility:visible" from="4896,2436" to="5184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jQVsUAAADc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zKf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jQVsUAAADcAAAADwAAAAAAAAAA&#10;AAAAAAChAgAAZHJzL2Rvd25yZXYueG1sUEsFBgAAAAAEAAQA+QAAAJMDAAAAAA==&#10;">
              <v:stroke endarrow="block"/>
            </v:line>
            <v:line id="Line 407" o:spid="_x0000_s1388" style="position:absolute;visibility:visible" from="6048,2436" to="6336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OIcUAAADcAAAADwAAAGRycy9kb3ducmV2LnhtbESPS2vDMBCE74X8B7GB3Bo5J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OIcUAAADcAAAADwAAAAAAAAAA&#10;AAAAAAChAgAAZHJzL2Rvd25yZXYueG1sUEsFBgAAAAAEAAQA+QAAAJMDAAAAAA==&#10;">
              <v:stroke endarrow="block"/>
            </v:line>
            <v:line id="Line 408" o:spid="_x0000_s1389" style="position:absolute;flip:y;visibility:visible" from="7200,2436" to="7488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sKcYAAADcAAAADwAAAGRycy9kb3ducmV2LnhtbESPT2vCQBDF74V+h2UEL6HuthZbo6v0&#10;j4IgPdT20OOQHZPQ7GzIjhq/vSsUeny8eb83b77sfaOO1MU6sIX7kQFFXARXc2nh+2t99wwqCrLD&#10;JjBZOFOE5eL2Zo65Cyf+pONOSpUgHHO0UIm0udaxqMhjHIWWOHn70HmUJLtSuw5PCe4b/WDMRHus&#10;OTVU2NJbRcXv7uDTG+sPfh+Ps1evs2xKqx/ZGi3WDgf9ywyUUC//x3/pjbPwaJ7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rCnGAAAA3AAAAA8AAAAAAAAA&#10;AAAAAAAAoQIAAGRycy9kb3ducmV2LnhtbFBLBQYAAAAABAAEAPkAAACUAwAAAAA=&#10;">
              <v:stroke endarrow="block"/>
            </v:line>
            <v:line id="Line 409" o:spid="_x0000_s1390" style="position:absolute;visibility:visible" from="8064,2436" to="8640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/yM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l/yMIAAADcAAAADwAAAAAAAAAAAAAA&#10;AAChAgAAZHJzL2Rvd25yZXYueG1sUEsFBgAAAAAEAAQA+QAAAJADAAAAAA==&#10;">
              <v:stroke endarrow="block"/>
            </v:line>
            <v:line id="Line 410" o:spid="_x0000_s1391" style="position:absolute;visibility:visible" from="8352,2436" to="8352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XaU8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XaU8UAAADcAAAADwAAAAAAAAAA&#10;AAAAAAChAgAAZHJzL2Rvd25yZXYueG1sUEsFBgAAAAAEAAQA+QAAAJMDAAAAAA==&#10;">
              <v:stroke endarrow="block"/>
            </v:line>
            <v:line id="Line 411" o:spid="_x0000_s1392" style="position:absolute;flip:x;visibility:visible" from="4896,3444" to="8352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igMUAAADcAAAADwAAAGRycy9kb3ducmV2LnhtbESPTWvCQBCG74X+h2UEL0E3aimaukq/&#10;hELpoerB45CdJsHsbMhONf33nUOhx+Gd95ln1tshtOZCfWoiO5hNczDEZfQNVw6Oh91kCSYJssc2&#10;Mjn4oQTbze3NGgsfr/xJl71URiGcCnRQi3SFtamsKWCaxo5Ys6/YBxQd+8r6Hq8KD62d5/m9Ddiw&#10;Xqixo+eayvP+O6jG7oNfFovsKdgsW9HrSd5zK86NR8PjAxihQf6X/9pv3sHdTPX1GSWA3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migMUAAADcAAAADwAAAAAAAAAA&#10;AAAAAAChAgAAZHJzL2Rvd25yZXYueG1sUEsFBgAAAAAEAAQA+QAAAJMDAAAAAA==&#10;">
              <v:stroke endarrow="block"/>
            </v:line>
            <v:line id="Line 412" o:spid="_x0000_s1393" style="position:absolute;flip:x y;visibility:visible" from="2736,3444" to="4320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XC8UAAADcAAAADwAAAGRycy9kb3ducmV2LnhtbESPQWvCQBSE7wX/w/KE3uomUkSjq4gg&#10;9OBFW/T6kn1mo9m3SXaN6b/vFgo9DjPzDbPaDLYWPXW+cqwgnSQgiAunKy4VfH3u3+YgfEDWWDsm&#10;Bd/kYbMevaww0+7JR+pPoRQRwj5DBSaEJpPSF4Ys+olriKN3dZ3FEGVXSt3hM8JtLadJMpMWK44L&#10;BhvaGSrup4dV0OeP9HY+HO8+v7SLfG7a3aGdKfU6HrZLEIGG8B/+a39oBe9p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yXC8UAAADcAAAADwAAAAAAAAAA&#10;AAAAAAChAgAAZHJzL2Rvd25yZXYueG1sUEsFBgAAAAAEAAQA+QAAAJMDAAAAAA==&#10;">
              <v:stroke endarrow="block"/>
            </v:line>
            <v:line id="Line 413" o:spid="_x0000_s1394" style="position:absolute;flip:y;visibility:visible" from="2736,2868" to="2736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ZbMUAAADcAAAADwAAAGRycy9kb3ducmV2LnhtbESPQWvCQBCF74L/YRnBS9CNWopNXUVt&#10;hULpoeqhxyE7TYLZ2ZAdNf57t1Dw+HjzvjdvsepcrS7Uhsqzgck4BUWce1txYeB42I3moIIgW6w9&#10;k4EbBVgt+70FZtZf+ZsueylUhHDI0EAp0mRah7wkh2HsG+Lo/frWoUTZFtq2eI1wV+tpmj5rhxXH&#10;hhIb2paUn/ZnF9/YffHbbJZsnE6SF3r/kc9UizHDQbd+BSXUyeP4P/1hDTxNpv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eZbM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х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=2.0,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А=6.0, В=0.1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15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413" o:spid="_x0000_s1395" style="position:absolute;margin-left:18pt;margin-top:2.7pt;width:316.8pt;height:86.4pt;z-index:251661824" coordorigin="2160,2046" coordsize="6336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" o:allowincell="f">
            <v:shape id="Text Box 415" o:spid="_x0000_s1396" type="#_x0000_t202" style="position:absolute;left:2592;top:204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PfMUA&#10;AADcAAAADwAAAGRycy9kb3ducmV2LnhtbESPQWvCQBSE74L/YXmCF6kbNVibukoRFHuztrTXR/aZ&#10;hGbfprtrjP/eFQoeh5n5hlmuO1OLlpyvLCuYjBMQxLnVFRcKvj63TwsQPiBrrC2Tgit5WK/6vSVm&#10;2l74g9pjKESEsM9QQRlCk0np85IM+rFtiKN3ss5giNIVUju8RLip5TRJ5tJgxXGhxIY2JeW/x7NR&#10;sEj37Y9/nx2+8/mpfgmj53b355QaDrq3VxCBuvAI/7f3WkE6Se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A98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16" o:spid="_x0000_s1397" type="#_x0000_t202" style="position:absolute;left:3456;top:204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q58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pGgze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Cq58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ЗЗ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szCs w:val="24"/>
                        <w:lang w:val="en-US"/>
                      </w:rPr>
                      <w:sym w:font="Symbol" w:char="F074"/>
                    </w:r>
                  </w:p>
                </w:txbxContent>
              </v:textbox>
            </v:shape>
            <v:shape id="Text Box 417" o:spid="_x0000_s1398" type="#_x0000_t202" style="position:absolute;left:4608;top:204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0kM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k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I0kM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18" o:spid="_x0000_s1399" type="#_x0000_t202" style="position:absolute;left:4608;top:305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RC8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QH8H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pELxQAAANwAAAAPAAAAAAAAAAAAAAAAAJgCAABkcnMv&#10;ZG93bnJldi54bWxQSwUGAAAAAAQABAD1AAAAigMAAAAA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19" o:spid="_x0000_s1400" type="#_x0000_t202" style="position:absolute;left:5616;top:204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FecMA&#10;AADcAAAADwAAAGRycy9kb3ducmV2LnhtbERPy2oCMRTdF/oP4RbciJPRyqhToxShxe6sFd1eJnce&#10;dHIzTeI4/ftmIXR5OO/1djCt6Mn5xrKCaZKCIC6sbrhScPp6myxB+ICssbVMCn7Jw3bz+LDGXNsb&#10;f1J/DJWIIexzVFCH0OVS+qImgz6xHXHkSusMhghdJbXDWww3rZylaSYNNhwbauxoV1PxfbwaBcv5&#10;vr/4j+fDucjKdhXGi/79xyk1ehpeX0AEGsK/+O7eawXza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FecMAAADcAAAADwAAAAAAAAAAAAAAAACYAgAAZHJzL2Rv&#10;d25yZXYueG1sUEsFBgAAAAAEAAQA9QAAAIg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420" o:spid="_x0000_s1401" type="#_x0000_t202" style="position:absolute;left:6912;top:204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g4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K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2g4sYAAADcAAAADwAAAAAAAAAAAAAAAACYAgAAZHJz&#10;L2Rvd25yZXYueG1sUEsFBgAAAAAEAAQA9QAAAIsDAAAAAA==&#10;">
              <v:textbox>
                <w:txbxContent>
                  <w:p w:rsidR="000827E3" w:rsidRDefault="000827E3" w:rsidP="00CD174C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CD174C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421" o:spid="_x0000_s1402" style="position:absolute;visibility:visible" from="2160,2334" to="2592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vrsIAAADcAAAADwAAAGRycy9kb3ducmV2LnhtbERPy2oCMRTdF/yHcAvuakaRqqNRpIPg&#10;wgo+6Pp2cp0MndwMk3SMf98sCi4P573aRNuInjpfO1YwHmUgiEuna64UXC+7tzkIH5A1No5JwYM8&#10;bNaDlxXm2t35RP05VCKFsM9RgQmhzaX0pSGLfuRa4sTdXGcxJNhVUnd4T+G2kZMse5cWa04NBlv6&#10;MFT+nH+tgpkpTnImi8PlWPT1eBE/49f3Qqnha9wuQQSK4Sn+d++1gukk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ovrsIAAADcAAAADwAAAAAAAAAAAAAA&#10;AAChAgAAZHJzL2Rvd25yZXYueG1sUEsFBgAAAAAEAAQA+QAAAJADAAAAAA==&#10;">
              <v:stroke endarrow="block"/>
            </v:line>
            <v:line id="Line 422" o:spid="_x0000_s1403" style="position:absolute;visibility:visible" from="3168,2334" to="345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KNc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aKNcUAAADcAAAADwAAAAAAAAAA&#10;AAAAAAChAgAAZHJzL2Rvd25yZXYueG1sUEsFBgAAAAAEAAQA+QAAAJMDAAAAAA==&#10;">
              <v:stroke endarrow="block"/>
            </v:line>
            <v:line id="Line 423" o:spid="_x0000_s1404" style="position:absolute;visibility:visible" from="4176,2334" to="4608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UQs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5jl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QUQsUAAADcAAAADwAAAAAAAAAA&#10;AAAAAAChAgAAZHJzL2Rvd25yZXYueG1sUEsFBgAAAAAEAAQA+QAAAJMDAAAAAA==&#10;">
              <v:stroke endarrow="block"/>
            </v:line>
            <v:line id="Line 424" o:spid="_x0000_s1405" style="position:absolute;visibility:visible" from="5184,2334" to="561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x2c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ix2cUAAADcAAAADwAAAAAAAAAA&#10;AAAAAAChAgAAZHJzL2Rvd25yZXYueG1sUEsFBgAAAAAEAAQA+QAAAJMDAAAAAA==&#10;">
              <v:stroke endarrow="block"/>
            </v:line>
            <v:line id="Line 425" o:spid="_x0000_s1406" style="position:absolute;flip:y;visibility:visible" from="6480,2334" to="6912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5uPsYAAADcAAAADwAAAGRycy9kb3ducmV2LnhtbESPT2vCQBDF74LfYZmCl6Ab/yA2dRW1&#10;FQqlB6OHHofsNAnNzobsVNNv3y0UPD7evN+bt972rlFX6kLt2cB0koIiLrytuTRwOR/HK1BBkC02&#10;nsnADwXYboaDNWbW3/hE11xKFSEcMjRQibSZ1qGoyGGY+JY4ep++cyhRdqW2Hd4i3DV6lqZL7bDm&#10;2FBhS4eKiq/828U3ju/8PJ8ne6eT5JFePuQt1WLM6KHfPYES6uV+/J9+tQYWswX8jYkE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ebj7GAAAA3AAAAA8AAAAAAAAA&#10;AAAAAAAAoQIAAGRycy9kb3ducmV2LnhtbFBLBQYAAAAABAAEAPkAAACUAwAAAAA=&#10;">
              <v:stroke endarrow="block"/>
            </v:line>
            <v:line id="Line 426" o:spid="_x0000_s1407" style="position:absolute;visibility:visible" from="7776,2334" to="849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2MNs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2MNsUAAADcAAAADwAAAAAAAAAA&#10;AAAAAAChAgAAZHJzL2Rvd25yZXYueG1sUEsFBgAAAAAEAAQA+QAAAJMDAAAAAA==&#10;">
              <v:stroke endarrow="block"/>
            </v:line>
            <v:line id="Line 427" o:spid="_x0000_s1408" style="position:absolute;visibility:visible" from="8064,2334" to="8064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8SQ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bzu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8SQcUAAADcAAAADwAAAAAAAAAA&#10;AAAAAAChAgAAZHJzL2Rvd25yZXYueG1sUEsFBgAAAAAEAAQA+QAAAJMDAAAAAA==&#10;">
              <v:stroke endarrow="block"/>
            </v:line>
            <v:line id="Line 428" o:spid="_x0000_s1409" style="position:absolute;flip:x;visibility:visible" from="5184,3487" to="8064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wScUAAADcAAAADwAAAGRycy9kb3ducmV2LnhtbESPT2vCQBDF7wW/wzKCl6AbtdQ2dZX+&#10;URCkB7WHHofsNAlmZ0N21PjtXaHQ4+PN+71582XnanWmNlSeDYxHKSji3NuKCwPfh/XwGVQQZIu1&#10;ZzJwpQDLRe9hjpn1F97ReS+FihAOGRooRZpM65CX5DCMfEMcvV/fOpQo20LbFi8R7mo9SdMn7bDi&#10;2FBiQx8l5cf9ycU31l/8OZ0m704nyQutfmSbajFm0O/eXkEJdfJ//JfeWAOPkx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zwScUAAADcAAAADwAAAAAAAAAA&#10;AAAAAAChAgAAZHJzL2Rvd25yZXYueG1sUEsFBgAAAAAEAAQA+QAAAJMDAAAAAA==&#10;">
              <v:stroke endarrow="block"/>
            </v:line>
            <v:line id="Line 429" o:spid="_x0000_s1410" style="position:absolute;flip:x;visibility:visible" from="2880,3487" to="4608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kO8UAAADcAAAADwAAAGRycy9kb3ducmV2LnhtbESPTUvDQBCG74L/YRnBS7Ab2yIasyl+&#10;tFAQD7Y9eByyYxLMzobs2Kb/3jkIHod33meeKVdT6M2RxtRFdnA7y8EQ19F33Dg47Dc392CSIHvs&#10;I5ODMyVYVZcXJRY+nviDjjtpjEI4FeigFRkKa1PdUsA0iwOxZl9xDCg6jo31I54UHno7z/M7G7Bj&#10;vdDiQC8t1d+7n6Aam3d+XSyy52Cz7IHWn/KWW3Hu+mp6egQjNMn/8l976x0s5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NkO8UAAADcAAAADwAAAAAAAAAA&#10;AAAAAAChAgAAZHJzL2Rvd25yZXYueG1sUEsFBgAAAAAEAAQA+QAAAJMDAAAAAA==&#10;">
              <v:stroke endarrow="block"/>
            </v:line>
            <v:line id="Line 430" o:spid="_x0000_s1411" style="position:absolute;flip:y;visibility:visible" from="2880,2766" to="2880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Bo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3Mp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fwaDGAAAA3AAAAA8AAAAAAAAA&#10;AAAAAAAAoQIAAGRycy9kb3ducmV2LnhtbFBLBQYAAAAABAAEAPkAAACUAwAAAAA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</w:t>
      </w: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=1.0,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=0.2,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sym w:font="Symbol" w:char="F074"/>
      </w:r>
      <w:r w:rsidRPr="00E935E7">
        <w:rPr>
          <w:snapToGrid w:val="0"/>
          <w:sz w:val="28"/>
          <w:szCs w:val="28"/>
          <w:lang w:eastAsia="ru-RU"/>
        </w:rPr>
        <w:t>=2.0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CD174C">
      <w:pPr>
        <w:rPr>
          <w:sz w:val="28"/>
          <w:szCs w:val="28"/>
        </w:rPr>
      </w:pPr>
    </w:p>
    <w:p w:rsidR="000827E3" w:rsidRPr="00E935E7" w:rsidRDefault="000827E3" w:rsidP="000E2230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16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430" o:spid="_x0000_s1412" style="position:absolute;margin-left:25.2pt;margin-top:3.5pt;width:295.2pt;height:86.4pt;z-index:251662848" coordorigin="2304,2062" coordsize="590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" o:allowincell="f">
            <v:shape id="Text Box 432" o:spid="_x0000_s1413" type="#_x0000_t202" style="position:absolute;left:2736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whM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T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7wh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33" o:spid="_x0000_s1414" type="#_x0000_t202" style="position:absolute;left:3600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u88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4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xu8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34" o:spid="_x0000_s1415" type="#_x0000_t202" style="position:absolute;left:4464;top:2062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LaM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sE4T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Mto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,Т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35" o:spid="_x0000_s1416" type="#_x0000_t202" style="position:absolute;left:5760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THMUA&#10;AADcAAAADwAAAGRycy9kb3ducmV2LnhtbESPQWvCQBSE7wX/w/KEXkrdtAar0VVEsOjN2lKvj+wz&#10;CWbfprtrTP+9Kwgeh5n5hpktOlOLlpyvLCt4GyQgiHOrKy4U/HyvX8cgfEDWWFsmBf/kYTHvPc0w&#10;0/bCX9TuQyEihH2GCsoQmkxKn5dk0A9sQxy9o3UGQ5SukNrhJcJNLd+TZCQNVhwXSmxoVVJ+2p+N&#10;gnG6aQ9+O9z95qNjPQkvH+3nn1Pqud8tpyACdeERvrc3WkE6TO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6VMc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О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</w:t>
                    </w:r>
                  </w:p>
                </w:txbxContent>
              </v:textbox>
            </v:shape>
            <v:shape id="Text Box 436" o:spid="_x0000_s1417" type="#_x0000_t202" style="position:absolute;left:6768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2h8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By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X2h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37" o:spid="_x0000_s1418" type="#_x0000_t202" style="position:absolute;left:4608;top:3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o8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F0k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2jw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Line 438" o:spid="_x0000_s1419" style="position:absolute;visibility:visible" from="2304,2350" to="2736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hB8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D6nM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ohB8UAAADcAAAADwAAAAAAAAAA&#10;AAAAAAChAgAAZHJzL2Rvd25yZXYueG1sUEsFBgAAAAAEAAQA+QAAAJMDAAAAAA==&#10;">
              <v:stroke endarrow="block"/>
            </v:line>
            <v:line id="Line 439" o:spid="_x0000_s1420" style="position:absolute;flip:y;visibility:visible" from="3312,2350" to="3600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y5sUAAADcAAAADwAAAGRycy9kb3ducmV2LnhtbESPTUvDQBCG74L/YRnBS2g3GhEbuy1+&#10;tCAUD6Y9eByyYxLMzobs2Kb/3jkIHod33meeWa6n0JsjjamL7OBmnoMhrqPvuHFw2G9nD2CSIHvs&#10;I5ODMyVYry4vllj6eOIPOlbSGIVwKtFBKzKU1qa6pYBpHgdizb7iGFB0HBvrRzwpPPT2Ns/vbcCO&#10;9UKLA720VH9XP0E1tu/8WhTZc7BZtqDNp+xyK85dX01Pj2CEJvlf/mu/eQd3h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ry5sUAAADcAAAADwAAAAAAAAAA&#10;AAAAAAChAgAAZHJzL2Rvd25yZXYueG1sUEsFBgAAAAAEAAQA+QAAAJMDAAAAAA==&#10;">
              <v:stroke endarrow="block"/>
            </v:line>
            <v:line id="Line 440" o:spid="_x0000_s1421" style="position:absolute;visibility:visible" from="4176,2350" to="4464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Q7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Q7sUAAADcAAAADwAAAAAAAAAA&#10;AAAAAAChAgAAZHJzL2Rvd25yZXYueG1sUEsFBgAAAAAEAAQA+QAAAJMDAAAAAA==&#10;">
              <v:stroke endarrow="block"/>
            </v:line>
            <v:line id="Line 441" o:spid="_x0000_s1422" style="position:absolute;visibility:visible" from="5472,2350" to="5760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KDsIAAADcAAAADwAAAGRycy9kb3ducmV2LnhtbERPy2oCMRTdF/yHcAvuasYi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XKDsIAAADcAAAADwAAAAAAAAAAAAAA&#10;AAChAgAAZHJzL2Rvd25yZXYueG1sUEsFBgAAAAAEAAQA+QAAAJADAAAAAA==&#10;">
              <v:stroke endarrow="block"/>
            </v:line>
            <v:line id="Line 442" o:spid="_x0000_s1423" style="position:absolute;visibility:visible" from="6336,2350" to="6768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vlcUAAADcAAAADwAAAGRycy9kb3ducmV2LnhtbESPQWsCMRSE70L/Q3gFb5rdIrWuRild&#10;BA+1oJaeXzfPzdLNy7KJa/rvG6HgcZiZb5jVJtpWDNT7xrGCfJqBIK6cbrhW8HnaTl5A+ICssXVM&#10;Cn7Jw2b9MFphod2VDzQcQy0ShH2BCkwIXSGlrwxZ9FPXESfv7HqLIcm+lrrHa4LbVj5l2bO02HBa&#10;MNjRm6Hq53ixCuamPMi5LN9PH+XQ5Iu4j1/fC6XGj/F1CSJQDPfwf3unFcx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lvlcUAAADcAAAADwAAAAAAAAAA&#10;AAAAAAChAgAAZHJzL2Rvd25yZXYueG1sUEsFBgAAAAAEAAQA+QAAAJMDAAAAAA==&#10;">
              <v:stroke endarrow="block"/>
            </v:line>
            <v:line id="Line 443" o:spid="_x0000_s1424" style="position:absolute;visibility:visible" from="7344,2350" to="8208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vx4s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/HixAAAANwAAAAPAAAAAAAAAAAA&#10;AAAAAKECAABkcnMvZG93bnJldi54bWxQSwUGAAAAAAQABAD5AAAAkgMAAAAA&#10;">
              <v:stroke endarrow="block"/>
            </v:line>
            <v:line id="Line 444" o:spid="_x0000_s1425" style="position:absolute;visibility:visible" from="7776,2350" to="7776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UecYAAADcAAAADwAAAGRycy9kb3ducmV2LnhtbESPS2vDMBCE74X8B7GB3Bo5D5rEjRJC&#10;TKGHtJAHPW+trWVirYylOuq/jwqFHoeZ+YZZb6NtRE+drx0rmIwzEMSl0zVXCi7nl8clCB+QNTaO&#10;ScEPedhuBg9rzLW78ZH6U6hEgrDPUYEJoc2l9KUhi37sWuLkfbnOYkiyq6Tu8JbgtpHTLHuSFmtO&#10;CwZb2hsqr6dvq2BhiqNcyOJwfi/6erKKb/Hjc6XUaBh3zyACxfAf/mu/agXz+Qx+z6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XVHnGAAAA3AAAAA8AAAAAAAAA&#10;AAAAAAAAoQIAAGRycy9kb3ducmV2LnhtbFBLBQYAAAAABAAEAPkAAACUAwAAAAA=&#10;">
              <v:stroke endarrow="block"/>
            </v:line>
            <v:line id="Line 445" o:spid="_x0000_s1426" style="position:absolute;flip:x;visibility:visible" from="5184,3358" to="7776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LnsUAAADcAAAADwAAAGRycy9kb3ducmV2LnhtbESPQWvCQBCF7wX/wzKCl6CbaihtdJVq&#10;KxSkh2oPHofsmASzsyE71fTfu0Khx8eb9715i1XvGnWhLtSeDTxOUlDEhbc1lwa+D9vxM6ggyBYb&#10;z2TglwKsloOHBebWX/mLLnspVYRwyNFAJdLmWoeiIodh4lvi6J1851Ci7EptO7xGuGv0NE2ftMOa&#10;Y0OFLW0qKs77Hxff2H7y22yWrJ1Okhd6P8ou1WLMaNi/zkEJ9fJ//Jf+sAayLI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GLnsUAAADcAAAADwAAAAAAAAAA&#10;AAAAAAChAgAAZHJzL2Rvd25yZXYueG1sUEsFBgAAAAAEAAQA+QAAAJMDAAAAAA==&#10;">
              <v:stroke endarrow="block"/>
            </v:line>
            <v:line id="Line 446" o:spid="_x0000_s1427" style="position:absolute;flip:x;visibility:visible" from="3024,3358" to="4608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0uBcUAAADcAAAADwAAAGRycy9kb3ducmV2LnhtbESPT2vCQBDF70K/wzKFXoJuWq20qav4&#10;FwTpQe2hxyE7TUKzsyE7avz2XaHg8fHm/d68yaxztTpTGyrPBp4HKSji3NuKCwNfx03/DVQQZIu1&#10;ZzJwpQCz6UNvgpn1F97T+SCFihAOGRooRZpM65CX5DAMfEMcvR/fOpQo20LbFi8R7mr9kqZj7bDi&#10;2FBiQ8uS8t/DycU3Np+8Gg6ThdNJ8k7rb9mlWox5euzmH6CEOrkf/6e31sBo9Aq3MZEAe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0uBcUAAADcAAAADwAAAAAAAAAA&#10;AAAAAAChAgAAZHJzL2Rvd25yZXYueG1sUEsFBgAAAAAEAAQA+QAAAJMDAAAAAA==&#10;">
              <v:stroke endarrow="block"/>
            </v:line>
            <v:line id="Line 447" o:spid="_x0000_s1428" style="position:absolute;flip:y;visibility:visible" from="3024,2782" to="3024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+wcsUAAADcAAAADwAAAGRycy9kb3ducmV2LnhtbESPT2vCQBDF70K/wzIFL6FuqiJtdJX6&#10;DwriobYHj0N2TILZ2ZAdNX77bqHg8fHm/d682aJztbpSGyrPBl4HKSji3NuKCwM/39uXN1BBkC3W&#10;nsnAnQIs5k+9GWbW3/iLrgcpVIRwyNBAKdJkWoe8JIdh4Bvi6J1861CibAttW7xFuKv1ME0n2mHF&#10;saHEhlYl5efDxcU3tntej0bJ0ukkeafNUXapFmP6z93HFJRQJ4/j//SnNTAeT+B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+wcs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=-0.02,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=2.0,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lang w:eastAsia="ru-RU"/>
        </w:rPr>
        <w:t>=10</w:t>
      </w:r>
      <w:r>
        <w:rPr>
          <w:snapToGrid w:val="0"/>
          <w:sz w:val="28"/>
          <w:szCs w:val="28"/>
          <w:lang w:eastAsia="ru-RU"/>
        </w:rPr>
        <w:t>, Δ=1.2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17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447" o:spid="_x0000_s1429" style="position:absolute;margin-left:18pt;margin-top:8.4pt;width:324pt;height:86.4pt;z-index:251663872" coordorigin="2160,2160" coordsize="648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" o:allowincell="f">
            <v:shape id="Text Box 449" o:spid="_x0000_s1430" type="#_x0000_t202" style="position:absolute;left:2592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qZMIA&#10;AADcAAAADwAAAGRycy9kb3ducmV2LnhtbERPy2rCQBTdF/yH4QrdFJ2owUd0lCK06K5V0e0lc02C&#10;mTvpzDTGv3cWhS4P573adKYWLTlfWVYwGiYgiHOrKy4UnI4fgzkIH5A11pZJwYM8bNa9lxVm2t75&#10;m9pDKEQMYZ+hgjKEJpPS5yUZ9EPbEEfuap3BEKErpHZ4j+GmluMkmUqDFceGEhvalpTfDr9GwTzd&#10;tRe/n3yd8+m1XoS3Wfv545R67XfvSxCBuvAv/nPvtII0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ipkwgAAANwAAAAPAAAAAAAAAAAAAAAAAJgCAABkcnMvZG93&#10;bnJldi54bWxQSwUGAAAAAAQABAD1AAAAhw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50" o:spid="_x0000_s1431" type="#_x0000_t202" style="position:absolute;left:3600;top:2160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P/8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Wk6Qz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6P/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,Т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51" o:spid="_x0000_s1432" type="#_x0000_t202" style="position:absolute;left:5040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2wv8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2wv8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452" o:spid="_x0000_s1433" type="#_x0000_t202" style="position:absolute;left:5904;top:216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VJ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pGbw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EVJ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53" o:spid="_x0000_s1434" type="#_x0000_t202" style="position:absolute;left:7200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LU8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CejO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4tT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54" o:spid="_x0000_s1435" type="#_x0000_t202" style="position:absolute;left:5040;top:316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8uyM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Rw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8uy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455" o:spid="_x0000_s1436" style="position:absolute;visibility:visible" from="2160,2448" to="259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a0MUAAADcAAAADwAAAGRycy9kb3ducmV2LnhtbESPT2sCMRTE7wW/Q3iCt5pVtO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da0MUAAADcAAAADwAAAAAAAAAA&#10;AAAAAAChAgAAZHJzL2Rvd25yZXYueG1sUEsFBgAAAAAEAAQA+QAAAJMDAAAAAA==&#10;">
              <v:stroke endarrow="block"/>
            </v:line>
            <v:line id="Line 456" o:spid="_x0000_s1437" style="position:absolute;visibility:visible" from="3168,2448" to="360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/S8UAAADcAAAADwAAAGRycy9kb3ducmV2LnhtbESPT2sCMRTE7wW/Q3iCt5pVtO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v/S8UAAADcAAAADwAAAAAAAAAA&#10;AAAAAAChAgAAZHJzL2Rvd25yZXYueG1sUEsFBgAAAAAEAAQA+QAAAJMDAAAAAA==&#10;">
              <v:stroke endarrow="block"/>
            </v:line>
            <v:line id="Line 457" o:spid="_x0000_s1438" style="position:absolute;visibility:visible" from="4608,2448" to="504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hPM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5YTzGAAAA3AAAAA8AAAAAAAAA&#10;AAAAAAAAoQIAAGRycy9kb3ducmV2LnhtbFBLBQYAAAAABAAEAPkAAACUAwAAAAA=&#10;">
              <v:stroke endarrow="block"/>
            </v:line>
            <v:line id="Line 458" o:spid="_x0000_s1439" style="position:absolute;visibility:visible" from="5616,2448" to="590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Ep8UAAADcAAAADwAAAGRycy9kb3ducmV2LnhtbESPQWsCMRSE74X+h/AK3mrWUru6GqV0&#10;KfRgBbX0/Ny8bpZuXpZNXOO/N4WCx2FmvmGW62hbMVDvG8cKJuMMBHHldMO1gq/D++MMhA/IGlvH&#10;pOBCHtar+7slFtqdeUfDPtQiQdgXqMCE0BVS+sqQRT92HXHyflxvMSTZ11L3eE5w28qnLHuRFhtO&#10;CwY7ejNU/e5PVkFuyp3MZbk5bMuhmczjZ/w+zpUaPcTXBYhAMdzC/+0PreB5ms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Ep8UAAADcAAAADwAAAAAAAAAA&#10;AAAAAAChAgAAZHJzL2Rvd25yZXYueG1sUEsFBgAAAAAEAAQA+QAAAJMDAAAAAA==&#10;">
              <v:stroke endarrow="block"/>
            </v:line>
            <v:line id="Line 459" o:spid="_x0000_s1440" style="position:absolute;visibility:visible" from="6768,2448" to="720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Q1cIAAADcAAAADwAAAGRycy9kb3ducmV2LnhtbERPz2vCMBS+C/4P4Q1201TZ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pQ1cIAAADcAAAADwAAAAAAAAAAAAAA&#10;AAChAgAAZHJzL2Rvd25yZXYueG1sUEsFBgAAAAAEAAQA+QAAAJADAAAAAA==&#10;">
              <v:stroke endarrow="block"/>
            </v:line>
            <v:line id="Line 460" o:spid="_x0000_s1441" style="position:absolute;visibility:visible" from="7776,2448" to="864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1Ts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b1TsUAAADcAAAADwAAAAAAAAAA&#10;AAAAAAChAgAAZHJzL2Rvd25yZXYueG1sUEsFBgAAAAAEAAQA+QAAAJMDAAAAAA==&#10;">
              <v:stroke endarrow="block"/>
            </v:line>
            <v:line id="Line 461" o:spid="_x0000_s1442" style="position:absolute;visibility:visible" from="8208,2448" to="820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CWbsIAAADcAAAADwAAAGRycy9kb3ducmV2LnhtbERPy2oCMRTdC/5DuEJ3mrEU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CWbsIAAADcAAAADwAAAAAAAAAAAAAA&#10;AAChAgAAZHJzL2Rvd25yZXYueG1sUEsFBgAAAAAEAAQA+QAAAJADAAAAAA==&#10;">
              <v:stroke endarrow="block"/>
            </v:line>
            <v:line id="Line 462" o:spid="_x0000_s1443" style="position:absolute;flip:x;visibility:visible" from="5616,3456" to="820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N0ZsUAAADcAAAADwAAAGRycy9kb3ducmV2LnhtbESPT2vCQBDF74LfYRmhl6AbaxFNXUXb&#10;CkLpwT+HHofsNAnNzobsVOO3d4WCx8eb93vzFqvO1epMbag8GxiPUlDEubcVFwZOx+1wBioIssXa&#10;Mxm4UoDVst9bYGb9hfd0PkihIoRDhgZKkSbTOuQlOQwj3xBH78e3DiXKttC2xUuEu1o/p+lUO6w4&#10;NpTY0FtJ+e/hz8U3tl/8PpkkG6eTZE4f3/KZajHmadCtX0EJdfI4/k/vrIGX6R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N0ZsUAAADcAAAADwAAAAAAAAAA&#10;AAAAAAChAgAAZHJzL2Rvd25yZXYueG1sUEsFBgAAAAAEAAQA+QAAAJMDAAAAAA==&#10;">
              <v:stroke endarrow="block"/>
            </v:line>
            <v:line id="Line 463" o:spid="_x0000_s1444" style="position:absolute;flip:x;visibility:visible" from="2880,3456" to="504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HqEc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HqEcUAAADcAAAADwAAAAAAAAAA&#10;AAAAAAChAgAAZHJzL2Rvd25yZXYueG1sUEsFBgAAAAAEAAQA+QAAAJMDAAAAAA==&#10;">
              <v:stroke endarrow="block"/>
            </v:line>
            <v:line id="Line 464" o:spid="_x0000_s1445" style="position:absolute;flip:y;visibility:visible" from="2880,2880" to="288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1PisUAAADcAAAADwAAAGRycy9kb3ducmV2LnhtbESPQWvCQBCF74L/YZmCl1A3bUTa6Cq2&#10;KhSkh6qHHofsmIRmZ0N21PTfdwuCx8eb971582XvGnWhLtSeDTyNU1DEhbc1lwaOh+3jC6ggyBYb&#10;z2TglwIsF8PBHHPrr/xFl72UKkI45GigEmlzrUNRkcMw9i1x9E6+cyhRdqW2HV4j3DX6OU2n2mHN&#10;saHClt4rKn72Zxff2H7yOsuSN6eT5JU237JLtRgzeuhXM1BCvdyPb+kPa2Ayz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1Pis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=3.0,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=0.1,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=0.05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18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464" o:spid="_x0000_s1446" style="position:absolute;margin-left:25.2pt;margin-top:3.9pt;width:367.2pt;height:93.65pt;z-index:251664896" coordorigin="2304,2070" coordsize="7344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" o:allowincell="f">
            <v:shape id="Text Box 466" o:spid="_x0000_s1447" type="#_x0000_t202" style="position:absolute;left:2736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Zms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F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bZm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67" o:spid="_x0000_s1448" type="#_x0000_t202" style="position:absolute;left:3600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H7cUA&#10;AADcAAAADwAAAGRycy9kb3ducmV2LnhtbESPQWvCQBSE70L/w/KEXqRuWiXa1FWkoNibjaW9PrLP&#10;JJh9G3e3Mf57Vyj0OMzMN8xi1ZtGdOR8bVnB8zgBQVxYXXOp4OuweZqD8AFZY2OZFFzJw2r5MFhg&#10;pu2FP6nLQykihH2GCqoQ2kxKX1Rk0I9tSxy9o3UGQ5SulNrhJcJNI1+SJJUGa44LFbb0XlFxyn+N&#10;gvl01/34j8n+u0iPzWsYzbrt2Sn1OOzXbyAC9eE//NfeaQXTNI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Eft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68" o:spid="_x0000_s1449" type="#_x0000_t202" style="position:absolute;left:8640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ids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om6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jid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69" o:spid="_x0000_s1450" type="#_x0000_t202" style="position:absolute;left:4752;top:32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470" o:spid="_x0000_s1451" type="#_x0000_t202" style="position:absolute;left:4464;top:207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Tn8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WCcz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9Of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Н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А,В </w:t>
                    </w:r>
                  </w:p>
                </w:txbxContent>
              </v:textbox>
            </v:shape>
            <v:shape id="Text Box 471" o:spid="_x0000_s1452" type="#_x0000_t202" style="position:absolute;left:5472;top:207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s38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h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OzfwgAAANwAAAAPAAAAAAAAAAAAAAAAAJgCAABkcnMvZG93&#10;bnJldi54bWxQSwUGAAAAAAQABAD1AAAAhw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72" o:spid="_x0000_s1453" type="#_x0000_t202" style="position:absolute;left:6624;top:207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RJRM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Aw6sP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9ElE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73" o:spid="_x0000_s1454" type="#_x0000_t202" style="position:absolute;left:7776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XM8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bXM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474" o:spid="_x0000_s1455" style="position:absolute;visibility:visible" from="2304,2358" to="2736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uexM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CaP8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uexMUAAADcAAAADwAAAAAAAAAA&#10;AAAAAAChAgAAZHJzL2Rvd25yZXYueG1sUEsFBgAAAAAEAAQA+QAAAJMDAAAAAA==&#10;">
              <v:stroke endarrow="block"/>
            </v:line>
            <v:line id="Line 475" o:spid="_x0000_s1456" style="position:absolute;visibility:visible" from="3312,2358" to="360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GsMUAAADcAAAADwAAAGRycy9kb3ducmV2LnhtbESPQWsCMRSE74X+h/AK3mpWkW5djVJc&#10;BA+1oJaeXzfPzdLNy7KJa/rvG6HgcZiZb5jlOtpWDNT7xrGCyTgDQVw53XCt4PO0fX4F4QOyxtYx&#10;KfglD+vV48MSC+2ufKDhGGqRIOwLVGBC6AopfWXIoh+7jjh5Z9dbDEn2tdQ9XhPctnKaZS/SYsNp&#10;wWBHG0PVz/FiFeSmPMhclu+nj3JoJvO4j1/fc6VGT/FtASJQDPfwf3unFczyG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IGsMUAAADcAAAADwAAAAAAAAAA&#10;AAAAAAChAgAAZHJzL2Rvd25yZXYueG1sUEsFBgAAAAAEAAQA+QAAAJMDAAAAAA==&#10;">
              <v:stroke endarrow="block"/>
            </v:line>
            <v:line id="Line 476" o:spid="_x0000_s1457" style="position:absolute;visibility:visible" from="4176,2358" to="446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6jK8UAAADcAAAADwAAAGRycy9kb3ducmV2LnhtbESPQWsCMRSE74X+h/AK3mrWU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6jK8UAAADcAAAADwAAAAAAAAAA&#10;AAAAAAChAgAAZHJzL2Rvd25yZXYueG1sUEsFBgAAAAAEAAQA+QAAAJMDAAAAAA==&#10;">
              <v:stroke endarrow="block"/>
            </v:line>
            <v:line id="Line 477" o:spid="_x0000_s1458" style="position:absolute;visibility:visible" from="5184,2358" to="5472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9XMUAAADcAAAADwAAAGRycy9kb3ducmV2LnhtbESPQWsCMRSE70L/Q3gFb5pVxK2rUYqL&#10;0ENbUEvPr5vnZunmZdnENf33TaHgcZiZb5jNLtpWDNT7xrGC2TQDQVw53XCt4ON8mDyB8AFZY+uY&#10;FPyQh932YbTBQrsbH2k4hVokCPsCFZgQukJKXxmy6KeuI07exfUWQ5J9LXWPtwS3rZxn2VJabDgt&#10;GOxob6j6Pl2tgtyUR5nL8vX8Xg7NbBXf4ufXSqnxY3xegwgUwz38337RChb5Ev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w9XMUAAADcAAAADwAAAAAAAAAA&#10;AAAAAAChAgAAZHJzL2Rvd25yZXYueG1sUEsFBgAAAAAEAAQA+QAAAJMDAAAAAA==&#10;">
              <v:stroke endarrow="block"/>
            </v:line>
            <v:line id="Line 478" o:spid="_x0000_s1459" style="position:absolute;visibility:visible" from="6336,2358" to="662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CYx8UAAADcAAAADwAAAGRycy9kb3ducmV2LnhtbESPQWsCMRSE70L/Q3iF3jRrKV3dGkVc&#10;Cj1UQS09v26em8XNy7JJ1/TfN4LgcZiZb5jFKtpWDNT7xrGC6SQDQVw53XCt4Ov4Pp6B8AFZY+uY&#10;FPyRh9XyYbTAQrsL72k4hFokCPsCFZgQukJKXxmy6CeuI07eyfUWQ5J9LXWPlwS3rXzOsldpseG0&#10;YLCjjaHqfPi1CnJT7mUuy8/jrhya6Txu4/fPXKmnx7h+AxEohnv41v7QCl7y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CYx8UAAADcAAAADwAAAAAAAAAA&#10;AAAAAAChAgAAZHJzL2Rvd25yZXYueG1sUEsFBgAAAAAEAAQA+QAAAJMDAAAAAA==&#10;">
              <v:stroke endarrow="block"/>
            </v:line>
            <v:line id="Line 479" o:spid="_x0000_s1460" style="position:absolute;visibility:visible" from="7488,2358" to="7776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8MtcIAAADcAAAADwAAAGRycy9kb3ducmV2LnhtbERPW2vCMBR+H/gfwhH2NlOHrFqNIhZh&#10;D9vACz4fm2NTbE5Kk9Xs3y8Pgz1+fPfVJtpWDNT7xrGC6SQDQVw53XCt4Hzav8xB+ICssXVMCn7I&#10;w2Y9elphod2DDzQcQy1SCPsCFZgQukJKXxmy6CeuI07czfUWQ4J9LXWPjxRuW/maZW/SYsOpwWBH&#10;O0PV/fhtFeSmPMhclh+nr3Jopov4GS/XhVLP47hdgggUw7/4z/2uFczytDa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8MtcIAAADcAAAADwAAAAAAAAAAAAAA&#10;AAChAgAAZHJzL2Rvd25yZXYueG1sUEsFBgAAAAAEAAQA+QAAAJADAAAAAA==&#10;">
              <v:stroke endarrow="block"/>
            </v:line>
            <v:line id="Line 480" o:spid="_x0000_s1461" style="position:absolute;visibility:visible" from="8352,2358" to="864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pLs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OpLsUAAADcAAAADwAAAAAAAAAA&#10;AAAAAAChAgAAZHJzL2Rvd25yZXYueG1sUEsFBgAAAAAEAAQA+QAAAJMDAAAAAA==&#10;">
              <v:stroke endarrow="block"/>
            </v:line>
            <v:line id="Line 481" o:spid="_x0000_s1462" style="position:absolute;visibility:visible" from="9216,2358" to="9648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xwlMIAAADcAAAADwAAAGRycy9kb3ducmV2LnhtbERPy2oCMRTdC/5DuEJ3mlHEx2iU0kHo&#10;ohbU0vV1cjsZOrkZJnFM/94shC4P573dR9uInjpfO1YwnWQgiEuna64UfF0O4xUIH5A1No5JwR95&#10;2O+Ggy3m2t35RP05VCKFsM9RgQmhzaX0pSGLfuJa4sT9uM5iSLCrpO7wnsJtI2dZtpAWa04NBlt6&#10;M1T+nm9WwdIUJ7mUxcfls+jr6Toe4/d1rdTLKL5uQASK4V/8dL9rBfNVmp/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xwlMIAAADcAAAADwAAAAAAAAAAAAAA&#10;AAChAgAAZHJzL2Rvd25yZXYueG1sUEsFBgAAAAAEAAQA+QAAAJADAAAAAA==&#10;">
              <v:stroke endarrow="block"/>
            </v:line>
            <v:line id="Line 482" o:spid="_x0000_s1463" style="position:absolute;visibility:visible" from="9360,2358" to="9360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DVD8UAAADcAAAADwAAAGRycy9kb3ducmV2LnhtbESPzWrDMBCE74W8g9hAb43sUvLjRAml&#10;ptBDU0hSet5YG8vEWhlLddS3jwKFHIeZ+YZZbaJtxUC9bxwryCcZCOLK6YZrBd+H96c5CB+QNbaO&#10;ScEfedisRw8rLLS78I6GfahFgrAvUIEJoSuk9JUhi37iOuLknVxvMSTZ11L3eElw28rnLJtKiw2n&#10;BYMdvRmqzvtfq2Bmyp2cyfLz8FUOTb6I2/hzXCj1OI6vSxCBYriH/9sfWsHLPI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DVD8UAAADcAAAADwAAAAAAAAAA&#10;AAAAAAChAgAAZHJzL2Rvd25yZXYueG1sUEsFBgAAAAAEAAQA+QAAAJMDAAAAAA==&#10;">
              <v:stroke endarrow="block"/>
            </v:line>
            <v:line id="Line 483" o:spid="_x0000_s1464" style="position:absolute;flip:x;visibility:visible" from="5328,3511" to="9360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0M68UAAADcAAAADwAAAGRycy9kb3ducmV2LnhtbESPT2vCQBDF70K/wzIFL6FuqqXY6Cr1&#10;HxTEQ20PHofsmASzsyE7avz2bqHg8fHm/d686bxztbpQGyrPBl4HKSji3NuKCwO/P5uXMaggyBZr&#10;z2TgRgHms6feFDPrr/xNl70UKkI4ZGigFGkyrUNeksMw8A1x9I6+dShRtoW2LV4j3NV6mKbv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0M68UAAADcAAAADwAAAAAAAAAA&#10;AAAAAAChAgAAZHJzL2Rvd25yZXYueG1sUEsFBgAAAAAEAAQA+QAAAJMDAAAAAA==&#10;">
              <v:stroke endarrow="block"/>
            </v:line>
            <v:line id="Line 484" o:spid="_x0000_s1465" style="position:absolute;flip:x;visibility:visible" from="3024,3511" to="475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pcMUAAADcAAAADwAAAGRycy9kb3ducmV2LnhtbESPQWvCQBCF70L/wzIFL6Fu2ojY1FXa&#10;qiCIh6qHHofsNAnNzobsqOm/7wqCx8eb9715s0XvGnWmLtSeDTyPUlDEhbc1lwaOh/XTFFQQZIuN&#10;ZzLwRwEW84fBDHPrL/xF572UKkI45GigEmlzrUNRkcMw8i1x9H5851Ci7EptO7xEuGv0S5pOtMOa&#10;Y0OFLX1WVPzuTy6+sd7xMsuSD6eT5JVW37JNtRgzfOzf30AJ9XI/vqU31sB4msF1TCSA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GpcMUAAADcAAAADwAAAAAAAAAA&#10;AAAAAAChAgAAZHJzL2Rvd25yZXYueG1sUEsFBgAAAAAEAAQA+QAAAJMDAAAAAA==&#10;">
              <v:stroke endarrow="block"/>
            </v:line>
            <v:line id="Line 485" o:spid="_x0000_s1466" style="position:absolute;flip:y;visibility:visible" from="3024,2790" to="3024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xBMUAAADcAAAADwAAAGRycy9kb3ducmV2LnhtbESPT2vCQBDF70K/wzIFL6FuqlJsdJX6&#10;DwriobYHj0N2TILZ2ZAdNX77bqHg8fHm/d682aJztbpSGyrPBl4HKSji3NuKCwM/39uXCaggyBZr&#10;z2TgTgEW86feDDPrb/xF14MUKkI4ZGigFGkyrUNeksMw8A1x9E6+dShRtoW2Ld4i3NV6mKZv2mHF&#10;saHEhlYl5efDxcU3tntej0bJ0ukkeafNUXapFmP6z93HFJRQJ4/j//SnNTCe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gxBM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х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=0.8,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=-0.05,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=1.0, А=5.0, В=75.0</w:t>
      </w:r>
      <w:r>
        <w:rPr>
          <w:snapToGrid w:val="0"/>
          <w:sz w:val="28"/>
          <w:szCs w:val="28"/>
          <w:lang w:eastAsia="ru-RU"/>
        </w:rPr>
        <w:t>, Δ=0.9с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, А.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19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485" o:spid="_x0000_s1467" style="position:absolute;margin-left:18pt;margin-top:13.25pt;width:331.2pt;height:86.4pt;z-index:251665920" coordorigin="2160,1982" coordsize="662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" o:allowincell="f">
            <v:shape id="Text Box 487" o:spid="_x0000_s1468" type="#_x0000_t202" style="position:absolute;left:2592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hF8YA&#10;AADcAAAADwAAAGRycy9kb3ducmV2LnhtbESPT2vCQBTE7wW/w/IKvRTd+Ic0TV2lCC16Uyvt9ZF9&#10;JqHZt+nuNsZv7wqCx2FmfsPMl71pREfO15YVjEcJCOLC6ppLBYevj2EGwgdkjY1lUnAmD8vF4GGO&#10;ubYn3lG3D6WIEPY5KqhCaHMpfVGRQT+yLXH0jtYZDFG6UmqHpwg3jZwkSSoN1hwXKmxpVVHxu/83&#10;CrLZuvvxm+n2u0iPzWt4fuk+/5xST4/9+xuIQH24h2/ttVYwy1K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hF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88" o:spid="_x0000_s1469" type="#_x0000_t202" style="position:absolute;left:3600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QEjMUA&#10;AADcAAAADwAAAGRycy9kb3ducmV2LnhtbESPQWvCQBSE70L/w/IKXkQ3bUXT1FWkoNibTUWvj+wz&#10;Cc2+jbtrTP99t1DwOMzMN8xi1ZtGdOR8bVnB0yQBQVxYXXOp4PC1GacgfEDW2FgmBT/kYbV8GCww&#10;0/bGn9TloRQRwj5DBVUIbSalLyoy6Ce2JY7e2TqDIUpXSu3wFuGmkc9JMpMGa44LFbb0XlHxnV+N&#10;gnS6607+42V/LGbn5jWM5t324pQaPvbrNxCB+nAP/7d3WsE0ncP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ASM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89" o:spid="_x0000_s1470" type="#_x0000_t202" style="position:absolute;left:4608;top:198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Q/s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0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5D+wgAAANwAAAAPAAAAAAAAAAAAAAAAAJgCAABkcnMvZG93&#10;bnJldi54bWxQSwUGAAAAAAQABAD1AAAAhw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90" o:spid="_x0000_s1471" type="#_x0000_t202" style="position:absolute;left:5904;top:198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1ZcUA&#10;AADcAAAADwAAAGRycy9kb3ducmV2LnhtbESPQWvCQBSE70L/w/IKXkQ3bUVj6ipSUOzNpmKvj+wz&#10;Cc2+jbtrTP99t1DwOMzMN8xy3ZtGdOR8bVnB0yQBQVxYXXOp4Pi5HacgfEDW2FgmBT/kYb16GCwx&#10;0/bGH9TloRQRwj5DBVUIbSalLyoy6Ce2JY7e2TqDIUpXSu3wFuGmkc9JMpMGa44LFbb0VlHxnV+N&#10;gnS67778+8vhVMzOzSKM5t3u4pQaPvabVxCB+nAP/7f3WsE0Xc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zVl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Pr="005177E5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</w:rPr>
                      <w:t xml:space="preserve"> Т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491" o:spid="_x0000_s1472" type="#_x0000_t202" style="position:absolute;left:7200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492" o:spid="_x0000_s1473" type="#_x0000_t202" style="position:absolute;left:4752;top:299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493" o:spid="_x0000_s1474" style="position:absolute;visibility:visible" from="2160,2270" to="2592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dpc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c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vdpcUAAADcAAAADwAAAAAAAAAA&#10;AAAAAAChAgAAZHJzL2Rvd25yZXYueG1sUEsFBgAAAAAEAAQA+QAAAJMDAAAAAA==&#10;">
              <v:stroke endarrow="block"/>
            </v:line>
            <v:line id="Line 494" o:spid="_x0000_s1475" style="position:absolute;visibility:visible" from="3168,2270" to="3600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d4P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vBQ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d4PsUAAADcAAAADwAAAAAAAAAA&#10;AAAAAAChAgAAZHJzL2Rvd25yZXYueG1sUEsFBgAAAAAEAAQA+QAAAJMDAAAAAA==&#10;">
              <v:stroke endarrow="block"/>
            </v:line>
            <v:line id="Line 495" o:spid="_x0000_s1476" style="position:absolute;visibility:visible" from="4176,2270" to="4608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7gSsUAAADcAAAADwAAAGRycy9kb3ducmV2LnhtbESPQWsCMRSE70L/Q3gFb5q1SO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7gSsUAAADcAAAADwAAAAAAAAAA&#10;AAAAAAChAgAAZHJzL2Rvd25yZXYueG1sUEsFBgAAAAAEAAQA+QAAAJMDAAAAAA==&#10;">
              <v:stroke endarrow="block"/>
            </v:line>
            <v:line id="Line 496" o:spid="_x0000_s1477" style="position:absolute;visibility:visible" from="5472,2270" to="5904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JF0c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JF0cUAAADcAAAADwAAAAAAAAAA&#10;AAAAAAChAgAAZHJzL2Rvd25yZXYueG1sUEsFBgAAAAAEAAQA+QAAAJMDAAAAAA==&#10;">
              <v:stroke endarrow="block"/>
            </v:line>
            <v:line id="Line 497" o:spid="_x0000_s1478" style="position:absolute;visibility:visible" from="6768,2270" to="7200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Dbp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DbpsUAAADcAAAADwAAAAAAAAAA&#10;AAAAAAChAgAAZHJzL2Rvd25yZXYueG1sUEsFBgAAAAAEAAQA+QAAAJMDAAAAAA==&#10;">
              <v:stroke endarrow="block"/>
            </v:line>
            <v:line id="Line 498" o:spid="_x0000_s1479" style="position:absolute;visibility:visible" from="7776,2270" to="8784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+P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x+PcUAAADcAAAADwAAAAAAAAAA&#10;AAAAAAChAgAAZHJzL2Rvd25yZXYueG1sUEsFBgAAAAAEAAQA+QAAAJMDAAAAAA==&#10;">
              <v:stroke endarrow="block"/>
            </v:line>
            <v:line id="Line 499" o:spid="_x0000_s1480" style="position:absolute;visibility:visible" from="8208,2270" to="8208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PqT8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PqT8IAAADcAAAADwAAAAAAAAAAAAAA&#10;AAChAgAAZHJzL2Rvd25yZXYueG1sUEsFBgAAAAAEAAQA+QAAAJADAAAAAA==&#10;">
              <v:stroke endarrow="block"/>
            </v:line>
            <v:line id="Line 500" o:spid="_x0000_s1481" style="position:absolute;flip:x;visibility:visible" from="5328,3422" to="8208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AIR8YAAADcAAAADwAAAGRycy9kb3ducmV2LnhtbESPT2vCQBDF7wW/wzIFL0E31lJMdBVt&#10;KxSkB/8cPA7ZMQnNzobsqOm37xYKPT7evN+bt1j1rlE36kLt2cBknIIiLrytuTRwOm5HM1BBkC02&#10;nsnANwVYLQcPC8ytv/OebgcpVYRwyNFAJdLmWoeiIodh7Fvi6F1851Ci7EptO7xHuGv0U5q+aIc1&#10;x4YKW3qtqPg6XF18Y/vJb9NpsnE6STJ6P8su1WLM8LFfz0EJ9fJ//Jf+sAaeswx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gCEfGAAAA3AAAAA8AAAAAAAAA&#10;AAAAAAAAoQIAAGRycy9kb3ducmV2LnhtbFBLBQYAAAAABAAEAPkAAACUAwAAAAA=&#10;">
              <v:stroke endarrow="block"/>
            </v:line>
            <v:line id="Line 501" o:spid="_x0000_s1482" style="position:absolute;flip:x;visibility:visible" from="2880,3422" to="4752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E7wMUAAADcAAAADwAAAGRycy9kb3ducmV2LnhtbESPTUsDQQyG74L/YYjgZWlntCi67bT4&#10;VRCKB1sPPYaddHfpTmbZie36781B8BjevE+eLFZj7MyJhtwm9nAzdWCIqxRarj187daTBzBZkAN2&#10;icnDD2VYLS8vFliGdOZPOm2lNgrhXKKHRqQvrc1VQxHzNPXEmh3SEFF0HGobBjwrPHb21rl7G7Fl&#10;vdBgTy8NVcftd1SN9Qe/zmbFc7RF8Uhve9k4K95fX41PczBCo/wv/7Xfg4c7p/r6jBL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E7wMUAAADcAAAADwAAAAAAAAAA&#10;AAAAAAChAgAAZHJzL2Rvd25yZXYueG1sUEsFBgAAAAAEAAQA+QAAAJMDAAAAAA==&#10;">
              <v:stroke endarrow="block"/>
            </v:line>
            <v:line id="Line 502" o:spid="_x0000_s1483" style="position:absolute;flip:y;visibility:visible" from="2880,2702" to="288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eW8UAAADcAAAADwAAAGRycy9kb3ducmV2LnhtbESPQWvCQBCF7wX/wzJCL0F3VVpqdJXW&#10;VhCkh6oHj0N2moRmZ0N2qum/7wqFHh9v3vfmLde9b9SFulgHtjAZG1DERXA1lxZOx+3oCVQUZIdN&#10;YLLwQxHWq8HdEnMXrvxBl4OUKkE45mihEmlzrWNRkcc4Di1x8j5D51GS7ErtOrwmuG/01JhH7bHm&#10;1FBhS5uKiq/Dt09vbN/5dTbLXrzOsjm9nWVvtFh7P+yfF6CEevk//kvvnIUHM4HbmEQA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2eW8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=0.0655,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=0.15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523093" w:rsidRDefault="000827E3" w:rsidP="00523093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20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502" o:spid="_x0000_s1484" style="position:absolute;margin-left:25.5pt;margin-top:1.55pt;width:396pt;height:158.4pt;z-index:251666944" coordorigin="2304,2028" coordsize="792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" o:allowincell="f">
            <v:shape id="Text Box 504" o:spid="_x0000_s1485" type="#_x0000_t202" style="position:absolute;left:2736;top:202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OSMYA&#10;AADcAAAADwAAAGRycy9kb3ducmV2LnhtbESPT2sCMRTE70K/Q3gFL6LZauuf1SgitNhbq9JeH5vn&#10;7tLNy5rEdf32piB4HGbmN8xi1ZpKNOR8aVnByyABQZxZXXKu4LB/709B+ICssbJMCq7kYbV86iww&#10;1fbC39TsQi4ihH2KCooQ6lRKnxVk0A9sTRy9o3UGQ5Qul9rhJcJNJYdJMpYGS44LBda0KSj7252N&#10;gunrtvn1n6Ovn2x8rGahN2k+Tk6p7nO7noMI1IZH+N7eagVvyQj+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0OS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05" o:spid="_x0000_s1486" type="#_x0000_t202" style="position:absolute;left:3600;top:202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WPMUA&#10;AADc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hNxv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JY8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506" o:spid="_x0000_s1487" type="#_x0000_t202" style="position:absolute;left:4608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zp8UA&#10;AADcAAAADwAAAGRycy9kb3ducmV2LnhtbESPT2sCMRTE70K/Q3gFL6LZ2vpvNYoIFXtrVdrrY/Pc&#10;Xbp5WZO4rt/eCIUeh5n5DbNYtaYSDTlfWlbwMkhAEGdWl5wrOB7e+1MQPiBrrCyTght5WC2fOgtM&#10;tb3yFzX7kIsIYZ+igiKEOpXSZwUZ9ANbE0fvZJ3BEKXLpXZ4jXBTyWGSjKXBkuNCgTVtCsp+9xej&#10;YPq2a378x+vndzY+VbPQmzTbs1Oq+9yu5yACteE//NfeaQWjZAS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DOn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07" o:spid="_x0000_s1488" type="#_x0000_t202" style="position:absolute;left:5904;top:202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t0MUA&#10;AADcAAAADwAAAGRycy9kb3ducmV2LnhtbESPQWvCQBSE7wX/w/IKvUjdWG3U1FVKoaK3VkWvj+wz&#10;CWbfxt1tTP99VxB6HGbmG2a+7EwtWnK+sqxgOEhAEOdWV1wo2O8+n6cgfEDWWFsmBb/kYbnoPcwx&#10;0/bK39RuQyEihH2GCsoQmkxKn5dk0A9sQxy9k3UGQ5SukNrhNcJNLV+SJJUGK44LJTb0UVJ+3v4Y&#10;BdPxuj36zejrkKenehb6k3Z1cUo9PXbvbyACdeE/fG+vtYLXJ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q3Q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08" o:spid="_x0000_s1489" type="#_x0000_t202" style="position:absolute;left:5904;top:289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IS8YA&#10;AADcAAAADwAAAGRycy9kb3ducmV2LnhtbESPQWvCQBSE74X+h+UVvEjdWG20qasUQdGbtWKvj+wz&#10;Cc2+jbtrTP99VxB6HGbmG2a26EwtWnK+sqxgOEhAEOdWV1woOHytnqcgfEDWWFsmBb/kYTF/fJhh&#10;pu2VP6ndh0JECPsMFZQhNJmUPi/JoB/Yhjh6J+sMhihdIbXDa4SbWr4kSSoNVhwXSmxoWVL+s78Y&#10;BdPxpv3229HumKen+i30J+367JTqPXUf7yACdeE/fG9vtILXZAK3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YIS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509" o:spid="_x0000_s1490" type="#_x0000_t202" style="position:absolute;left:5904;top:375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cOcMA&#10;AADcAAAADwAAAGRycy9kb3ducmV2LnhtbERPy2oCMRTdC/5DuEI3UjOtj9rpRCmCRXdqS7u9TO48&#10;6ORmmsRx+vdmIbg8nHe27k0jOnK+tqzgaZKAIM6trrlU8PW5fVyC8AFZY2OZFPyTh/VqOMgw1fbC&#10;R+pOoRQxhH2KCqoQ2lRKn1dk0E9sSxy5wjqDIUJXSu3wEsNNI5+TZCEN1hwbKmxpU1H+ezobBcvZ&#10;rvvx++nhO18UzWsYv3Qff06ph1H//gYiUB/u4pt7pxXMk7g2nolH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mcOc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510" o:spid="_x0000_s1491" type="#_x0000_t202" style="position:absolute;left:6912;top:447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5osYA&#10;AADcAAAADwAAAGRycy9kb3ducmV2LnhtbESPQWvCQBSE74X+h+UVvEjdWG3U1FWKoOjNWmmvj+wz&#10;Cc2+jbtrTP99VxB6HGbmG2a+7EwtWnK+sqxgOEhAEOdWV1woOH6un6cgfEDWWFsmBb/kYbl4fJhj&#10;pu2VP6g9hEJECPsMFZQhNJmUPi/JoB/Yhjh6J+sMhihdIbXDa4SbWr4kSSoNVhwXSmxoVVL+c7gY&#10;BdPxtv32u9H+K09P9Sz0J+3m7JTqPXXvbyACdeE/fG9vtYLXZAa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U5o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511" o:spid="_x0000_s1492" type="#_x0000_t202" style="position:absolute;left:6912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G4sMA&#10;AADcAAAADwAAAGRycy9kb3ducmV2LnhtbERPy2oCMRTdF/yHcIVuSs1YH9XRKEVQdGdV6vYyuc4M&#10;Tm6mSRzHvzeLQpeH854vW1OJhpwvLSvo9xIQxJnVJecKTsf1+wSED8gaK8uk4EEelovOyxxTbe/8&#10;Tc0h5CKGsE9RQRFCnUrps4IM+p6tiSN3sc5giNDlUju8x3BTyY8kGUuDJceGAmtaFZRdDzejYDLc&#10;Nme/G+x/svGlmoa3z2bz65R67bZfMxCB2vAv/nNvtYJRP8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YG4s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2" o:spid="_x0000_s1493" type="#_x0000_t202" style="position:absolute;left:8064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jecYA&#10;AADcAAAADwAAAGRycy9kb3ducmV2LnhtbESPQWvCQBSE70L/w/IKXopuYlu1qauIYLG3VqW9PrLP&#10;JJh9G3fXGP+9Wyh4HGbmG2a26EwtWnK+sqwgHSYgiHOrKy4U7HfrwRSED8gaa8uk4EoeFvOH3gwz&#10;bS/8Te02FCJC2GeooAyhyaT0eUkG/dA2xNE7WGcwROkKqR1eItzUcpQkY2mw4rhQYkOrkvLj9mwU&#10;TF827a//fP76yceH+i08TdqPk1Oq/9gt30EE6sI9/N/eaAWvaQ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qjec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3" o:spid="_x0000_s1494" type="#_x0000_t202" style="position:absolute;left:4608;top:375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9Ds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vwx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9D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Д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4" o:spid="_x0000_s1495" type="#_x0000_t202" style="position:absolute;left:3744;top:375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Ylc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JcA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SYlc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15" o:spid="_x0000_s1496" type="#_x0000_t202" style="position:absolute;left:9216;top:202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0A4c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reBi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0A4c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516" o:spid="_x0000_s1497" style="position:absolute;visibility:visible" from="2304,2460" to="2736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<v:stroke endarrow="block"/>
            </v:line>
            <v:line id="Line 517" o:spid="_x0000_s1498" style="position:absolute;visibility:visible" from="3312,2460" to="3600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LXYc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k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LXYcUAAADcAAAADwAAAAAAAAAA&#10;AAAAAAChAgAAZHJzL2Rvd25yZXYueG1sUEsFBgAAAAAEAAQA+QAAAJMDAAAAAA==&#10;">
              <v:stroke endarrow="block"/>
            </v:line>
            <v:line id="Line 518" o:spid="_x0000_s1499" style="position:absolute;visibility:visible" from="4320,2460" to="4608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<v:stroke endarrow="block"/>
            </v:line>
            <v:line id="Line 519" o:spid="_x0000_s1500" style="position:absolute;visibility:visible" from="5472,2460" to="590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miM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W0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HmiMIAAADcAAAADwAAAAAAAAAAAAAA&#10;AAChAgAAZHJzL2Rvd25yZXYueG1sUEsFBgAAAAAEAAQA+QAAAJADAAAAAA==&#10;">
              <v:stroke endarrow="block"/>
            </v:line>
            <v:line id="Line 520" o:spid="_x0000_s1501" style="position:absolute;visibility:visible" from="6624,2460" to="6912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DE8UAAADcAAAADwAAAGRycy9kb3ducmV2LnhtbESPQUvDQBSE74L/YXlCb3aTg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1DE8UAAADcAAAADwAAAAAAAAAA&#10;AAAAAAChAgAAZHJzL2Rvd25yZXYueG1sUEsFBgAAAAAEAAQA+QAAAJMDAAAAAA==&#10;">
              <v:stroke endarrow="block"/>
            </v:line>
            <v:line id="Line 521" o:spid="_x0000_s1502" style="position:absolute;visibility:visible" from="7776,2460" to="806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sgM8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ukk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sgM8IAAADcAAAADwAAAAAAAAAAAAAA&#10;AAChAgAAZHJzL2Rvd25yZXYueG1sUEsFBgAAAAAEAAQA+QAAAJADAAAAAA==&#10;">
              <v:stroke endarrow="block"/>
            </v:line>
            <v:line id="Line 522" o:spid="_x0000_s1503" style="position:absolute;visibility:visible" from="8928,2460" to="9216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FqM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eFqMUAAADcAAAADwAAAAAAAAAA&#10;AAAAAAChAgAAZHJzL2Rvd25yZXYueG1sUEsFBgAAAAAEAAQA+QAAAJMDAAAAAA==&#10;">
              <v:stroke endarrow="block"/>
            </v:line>
            <v:line id="Line 523" o:spid="_x0000_s1504" style="position:absolute;visibility:visible" from="9792,2460" to="1022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b38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5jl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Ub38UAAADcAAAADwAAAAAAAAAA&#10;AAAAAAChAgAAZHJzL2Rvd25yZXYueG1sUEsFBgAAAAAEAAQA+QAAAJMDAAAAAA==&#10;">
              <v:stroke endarrow="block"/>
            </v:line>
            <v:line id="Line 524" o:spid="_x0000_s1505" style="position:absolute;visibility:visible" from="5616,2460" to="5616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+R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m+RMUAAADcAAAADwAAAAAAAAAA&#10;AAAAAAChAgAAZHJzL2Rvd25yZXYueG1sUEsFBgAAAAAEAAQA+QAAAJMDAAAAAA==&#10;">
              <v:stroke endarrow="block"/>
            </v:line>
            <v:line id="Line 525" o:spid="_x0000_s1506" style="position:absolute;visibility:visible" from="5616,3180" to="5904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mMM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AmMMUAAADcAAAADwAAAAAAAAAA&#10;AAAAAAChAgAAZHJzL2Rvd25yZXYueG1sUEsFBgAAAAAEAAQA+QAAAJMDAAAAAA==&#10;">
              <v:stroke endarrow="block"/>
            </v:line>
            <v:line id="Line 526" o:spid="_x0000_s1507" style="position:absolute;visibility:visible" from="6624,3324" to="9504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yDq8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IOrxAAAANwAAAAPAAAAAAAAAAAA&#10;AAAAAKECAABkcnMvZG93bnJldi54bWxQSwUGAAAAAAQABAD5AAAAkgMAAAAA&#10;">
              <v:stroke endarrow="block"/>
            </v:line>
            <v:line id="Line 527" o:spid="_x0000_s1508" style="position:absolute;flip:y;visibility:visible" from="9504,2748" to="9504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aT8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fA2HM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FaT8UAAADcAAAADwAAAAAAAAAA&#10;AAAAAAChAgAAZHJzL2Rvd25yZXYueG1sUEsFBgAAAAAEAAQA+QAAAJMDAAAAAA==&#10;">
              <v:stroke endarrow="block"/>
            </v:line>
            <v:line id="Line 528" o:spid="_x0000_s1509" style="position:absolute;visibility:visible" from="9936,2460" to="9936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K4R8UAAADcAAAADwAAAGRycy9kb3ducmV2LnhtbESPQWsCMRSE74X+h/AKvdWsgt26GqW4&#10;CD1oQS09v26em6Wbl2UT1/jvG6HgcZiZb5jFKtpWDNT7xrGC8SgDQVw53XCt4Ou4eXkD4QOyxtYx&#10;KbiSh9Xy8WGBhXYX3tNwCLVIEPYFKjAhdIWUvjJk0Y9cR5y8k+sthiT7WuoeLwluWznJsldpseG0&#10;YLCjtaHq93C2CnJT7mUuy+3xsxya8Szu4vfPTKnnp/g+BxEohnv4v/2hFUwn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K4R8UAAADcAAAADwAAAAAAAAAA&#10;AAAAAAChAgAAZHJzL2Rvd25yZXYueG1sUEsFBgAAAAAEAAQA+QAAAJMDAAAAAA==&#10;">
              <v:stroke endarrow="block"/>
            </v:line>
            <v:line id="Line 529" o:spid="_x0000_s1510" style="position:absolute;flip:x;visibility:visible" from="6624,4188" to="9936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JrpsUAAADcAAAADwAAAGRycy9kb3ducmV2LnhtbESPTUvDQBCG74L/YRnBS7AbWyoasyl+&#10;tFAQD7Y9eByyYxLMzobs2Kb/3jkIHod33meeKVdT6M2RxtRFdnA7y8EQ19F33Dg47Dc392CSIHvs&#10;I5ODMyVYVZcXJRY+nviDjjtpjEI4FeigFRkKa1PdUsA0iwOxZl9xDCg6jo31I54UHno7z/M7G7Bj&#10;vdDiQC8t1d+7n6Aam3d+XSyy52Cz7IHWn/KWW3Hu+mp6egQjNMn/8l976x0s5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JrpsUAAADcAAAADwAAAAAAAAAA&#10;AAAAAAChAgAAZHJzL2Rvd25yZXYueG1sUEsFBgAAAAAEAAQA+QAAAJMDAAAAAA==&#10;">
              <v:stroke endarrow="block"/>
            </v:line>
            <v:line id="Line 530" o:spid="_x0000_s1511" style="position:absolute;flip:x;visibility:visible" from="7632,4908" to="9936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7OPc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5dAW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7OPcUAAADcAAAADwAAAAAAAAAA&#10;AAAAAAChAgAAZHJzL2Rvd25yZXYueG1sUEsFBgAAAAAEAAQA+QAAAJMDAAAAAA==&#10;">
              <v:stroke endarrow="block"/>
            </v:line>
            <v:line id="Line 531" o:spid="_x0000_s1512" style="position:absolute;flip:x;visibility:visible" from="5472,4188" to="590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xfc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d3h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3xfcUAAADcAAAADwAAAAAAAAAA&#10;AAAAAAChAgAAZHJzL2Rvd25yZXYueG1sUEsFBgAAAAAEAAQA+QAAAJMDAAAAAA==&#10;">
              <v:stroke endarrow="block"/>
            </v:line>
            <v:line id="Line 532" o:spid="_x0000_s1513" style="position:absolute;flip:x;visibility:visible" from="4320,4188" to="4608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U5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2CaT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FU5sUAAADcAAAADwAAAAAAAAAA&#10;AAAAAAChAgAAZHJzL2Rvd25yZXYueG1sUEsFBgAAAAAEAAQA+QAAAJMDAAAAAA==&#10;">
              <v:stroke endarrow="block"/>
            </v:line>
            <v:line id="Line 533" o:spid="_x0000_s1514" style="position:absolute;flip:x y;visibility:visible" from="3024,4188" to="374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pagcYAAADcAAAADwAAAGRycy9kb3ducmV2LnhtbESPT2vCQBTE70K/w/IKvelGi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WoHGAAAA3AAAAA8AAAAAAAAA&#10;AAAAAAAAoQIAAGRycy9kb3ducmV2LnhtbFBLBQYAAAAABAAEAPkAAACUAwAAAAA=&#10;">
              <v:stroke endarrow="block"/>
            </v:line>
            <v:line id="Line 534" o:spid="_x0000_s1515" style="position:absolute;flip:y;visibility:visible" from="3024,2748" to="302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9vCs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sA0y+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9vCsUAAADcAAAADwAAAAAAAAAA&#10;AAAAAAChAgAAZHJzL2Rvd25yZXYueG1sUEsFBgAAAAAEAAQA+QAAAJMDAAAAAA==&#10;">
              <v:stroke endarrow="block"/>
            </v:line>
            <v:line id="Line 535" o:spid="_x0000_s1516" style="position:absolute;flip:x;visibility:visible" from="4032,4908" to="6912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3fsYAAADcAAAADwAAAGRycy9kb3ducmV2LnhtbESPQWvCQBCF7wX/wzJCL0E3Na3Y1FWq&#10;VhBKD1UPHofsmASzsyE71fTfdwuFHh9v3vfmzZe9a9SVulB7NvAwTkERF97WXBo4HrajGaggyBYb&#10;z2TgmwIsF4O7OebW3/iTrnspVYRwyNFAJdLmWoeiIodh7Fvi6J1951Ci7EptO7xFuGv0JE2n2mHN&#10;saHCltYVFZf9l4tvbD94k2XJyukkeaa3k7ynWoy5H/avL6CEevk//kvvrIGn7B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m937GAAAA3AAAAA8AAAAAAAAA&#10;AAAAAAAAoQIAAGRycy9kb3ducmV2LnhtbFBLBQYAAAAABAAEAPkAAACUAwAAAAA=&#10;">
              <v:stroke endarrow="block"/>
            </v:line>
            <v:line id="Line 536" o:spid="_x0000_s1517" style="position:absolute;flip:y;visibility:visible" from="4032,4476" to="4032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S5cUAAADcAAAADwAAAGRycy9kb3ducmV2LnhtbESPQWvCQBCF7wX/wzKCl6CbGixtdJVq&#10;KxSkh2oPHofsmASzsyE71fTfu0Khx8eb9715i1XvGnWhLtSeDTxOUlDEhbc1lwa+D9vxM6ggyBYb&#10;z2TglwKsloOHBebWX/mLLnspVYRwyNFAJdLmWoeiIodh4lvi6J1851Ci7EptO7xGuGv0NE2ftMOa&#10;Y0OFLW0qKs77Hxff2H7yW5Yla6eT5IXej7JLtRgzGvavc1BCvfwf/6U/rIFZNo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pS5c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х                                                                                                                     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=20.0,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=0.7,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=-0.6,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=-1.0,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=0.3,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 =0.5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21</w:t>
      </w:r>
      <w:r w:rsidRPr="00E935E7">
        <w:rPr>
          <w:snapToGrid w:val="0"/>
          <w:sz w:val="28"/>
          <w:szCs w:val="28"/>
          <w:lang w:eastAsia="ru-RU"/>
        </w:rPr>
        <w:t>.  Система автоматического регулирования.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536" o:spid="_x0000_s1518" style="position:absolute;margin-left:10.8pt;margin-top:7.55pt;width:367.2pt;height:187.2pt;z-index:251667968" coordorigin="1917,2121" coordsize="7344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" o:allowincell="f">
            <v:shape id="Text Box 538" o:spid="_x0000_s1519" type="#_x0000_t202" style="position:absolute;left:4077;top:212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rC9s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pGwwn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rC9s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Д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539" o:spid="_x0000_s1520" type="#_x0000_t202" style="position:absolute;left:4077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WhMMA&#10;AADcAAAADwAAAGRycy9kb3ducmV2LnhtbERPy2rCQBTdC/2H4Ra6EZ1YW7Wpk1AKFd3VB3Z7yVyT&#10;0MydODON8e87C8Hl4byXeW8a0ZHztWUFk3ECgriwuuZSwWH/NVqA8AFZY2OZFFzJQ549DJaYanvh&#10;LXW7UIoYwj5FBVUIbSqlLyoy6Me2JY7cyTqDIUJXSu3wEsNNI5+TZCYN1hwbKmzps6Lid/dnFCxe&#10;1t2P30y/j8Xs1LyF4bxbnZ1ST4/9xzuIQH24i2/utVbwOo1r45l4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VWhM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540" o:spid="_x0000_s1521" type="#_x0000_t202" style="position:absolute;left:220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zH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VMx3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nzH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1" o:spid="_x0000_s1522" type="#_x0000_t202" style="position:absolute;left:3069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p/8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RM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Up/8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2" o:spid="_x0000_s1523" type="#_x0000_t202" style="position:absolute;left:4941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MZ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reR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mMZ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3" o:spid="_x0000_s1524" type="#_x0000_t202" style="position:absolute;left:580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SE8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AZj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xITxQAAANwAAAAPAAAAAAAAAAAAAAAAAJgCAABkcnMv&#10;ZG93bnJldi54bWxQSwUGAAAAAAQABAD1AAAAigMAAAAA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44" o:spid="_x0000_s1525" type="#_x0000_t202" style="position:absolute;left:5805;top:38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3iM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WMh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e3i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545" o:spid="_x0000_s1526" type="#_x0000_t202" style="position:absolute;left:4941;top:442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v/MYA&#10;AADcAAAADwAAAGRycy9kb3ducmV2LnhtbESPQWvCQBSE70L/w/IKvYhuWlO1qasUwaI3q9JeH9ln&#10;Epp9m+6uMf33riB4HGbmG2a26EwtWnK+sqzgeZiAIM6trrhQcNivBlMQPiBrrC2Tgn/ysJg/9GaY&#10;aXvmL2p3oRARwj5DBWUITSalz0sy6Ie2IY7e0TqDIUpXSO3wHOGmli9JMpYGK44LJTa0LCn/3Z2M&#10;gmm6bn/8ZrT9zsfH+i30J+3nn1Pq6bH7eAcRqAv38K291gpe0xS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4v/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546" o:spid="_x0000_s1527" type="#_x0000_t202" style="position:absolute;left:5805;top:514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KZ8YA&#10;AADcAAAADwAAAGRycy9kb3ducmV2LnhtbESPT2vCQBTE70K/w/IEL1I3/os2uooIFb21ttjrI/tM&#10;QrNv4+42pt++Wyj0OMzMb5j1tjO1aMn5yrKC8SgBQZxbXXGh4P3t+XEJwgdkjbVlUvBNHrabh94a&#10;M23v/ErtORQiQthnqKAMocmk9HlJBv3INsTRu1pnMETpCqkd3iPc1HKSJKk0WHFcKLGhfUn55/nL&#10;KFjOju2HP01fLnl6rZ/CcNEebk6pQb/brUAE6sJ/+K991Armsz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KKZ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547" o:spid="_x0000_s1528" type="#_x0000_t202" style="position:absolute;left:3933;top:4425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UE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lL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AUEM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548" o:spid="_x0000_s1529" type="#_x0000_t202" style="position:absolute;left:6669;top:2985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yxi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reRh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yxi8YAAADcAAAADwAAAAAAAAAAAAAAAACYAgAAZHJz&#10;L2Rvd25yZXYueG1sUEsFBgAAAAAEAAQA9QAAAIs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>,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549" o:spid="_x0000_s1530" type="#_x0000_t202" style="position:absolute;left:796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l+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RM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Ml+cMAAADcAAAADwAAAAAAAAAAAAAAAACYAgAAZHJzL2Rv&#10;d25yZXYueG1sUEsFBgAAAAAEAAQA9QAAAIgDAAAAAA==&#10;">
              <v:textbox>
                <w:txbxContent>
                  <w:p w:rsidR="000827E3" w:rsidRDefault="000827E3" w:rsidP="000E2230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550" o:spid="_x0000_s1531" style="position:absolute;visibility:visible" from="1917,3273" to="220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sDs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sDsUAAADcAAAADwAAAAAAAAAA&#10;AAAAAAChAgAAZHJzL2Rvd25yZXYueG1sUEsFBgAAAAAEAAQA+QAAAJMDAAAAAA==&#10;">
              <v:stroke endarrow="block"/>
            </v:line>
            <v:line id="Line 551" o:spid="_x0000_s1532" style="position:absolute;visibility:visible" from="2781,3273" to="3069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<v:stroke endarrow="block"/>
            </v:line>
            <v:line id="Line 552" o:spid="_x0000_s1533" style="position:absolute;visibility:visible" from="3645,3273" to="4077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H21c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x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H21cUAAADcAAAADwAAAAAAAAAA&#10;AAAAAAChAgAAZHJzL2Rvd25yZXYueG1sUEsFBgAAAAAEAAQA+QAAAJMDAAAAAA==&#10;">
              <v:stroke endarrow="block"/>
            </v:line>
            <v:line id="Line 553" o:spid="_x0000_s1534" style="position:absolute;visibility:visible" from="4653,3273" to="4941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<v:stroke endarrow="block"/>
            </v:line>
            <v:line id="Line 554" o:spid="_x0000_s1535" style="position:absolute;visibility:visible" from="5517,3273" to="580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<v:stroke endarrow="block"/>
            </v:line>
            <v:line id="Line 555" o:spid="_x0000_s1536" style="position:absolute;visibility:visible" from="6381,3273" to="6669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ZVTcUAAADcAAAADwAAAGRycy9kb3ducmV2LnhtbESPT2sCMRTE7wW/Q3iCt5pVtO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ZVTcUAAADcAAAADwAAAAAAAAAA&#10;AAAAAAChAgAAZHJzL2Rvd25yZXYueG1sUEsFBgAAAAAEAAQA+QAAAJMDAAAAAA==&#10;">
              <v:stroke endarrow="block"/>
            </v:line>
            <v:line id="Line 556" o:spid="_x0000_s1537" style="position:absolute;visibility:visible" from="7677,3273" to="796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w1sUAAADcAAAADwAAAGRycy9kb3ducmV2LnhtbESPQWsCMRSE70L/Q3gFb5q1sLWuRild&#10;BA+1oJaeXzfPzdLNy7KJa/rvG6HgcZiZb5jVJtpWDNT7xrGC2TQDQVw53XCt4PO0nbyA8AFZY+uY&#10;FPySh836YbTCQrsrH2g4hlokCPsCFZgQukJKXxmy6KeuI07e2fUWQ5J9LXWP1wS3rXzKsmdpseG0&#10;YLCjN0PVz/FiFcxNeZBzWb6fPsqhmS3iPn59L5QaP8bXJYhAMdzD/+2dVpD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rw1sUAAADcAAAADwAAAAAAAAAA&#10;AAAAAAChAgAAZHJzL2Rvd25yZXYueG1sUEsFBgAAAAAEAAQA+QAAAJMDAAAAAA==&#10;">
              <v:stroke endarrow="block"/>
            </v:line>
            <v:line id="Line 557" o:spid="_x0000_s1538" style="position:absolute;visibility:visible" from="8541,3273" to="9261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uocQAAADcAAAADwAAAGRycy9kb3ducmV2LnhtbESPQWsCMRSE74L/ITzBm2Ytq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G6hxAAAANwAAAAPAAAAAAAAAAAA&#10;AAAAAKECAABkcnMvZG93bnJldi54bWxQSwUGAAAAAAQABAD5AAAAkgMAAAAA&#10;">
              <v:stroke endarrow="block"/>
            </v:line>
            <v:line id="Line 558" o:spid="_x0000_s1539" style="position:absolute;flip:y;visibility:visible" from="3789,2553" to="4077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uMqcUAAADcAAAADwAAAGRycy9kb3ducmV2LnhtbESPT2vCQBDF70K/wzKFXoJuWrG2qav4&#10;FwTpQe2hxyE7TUKzsyE7avz2XaHg8fHm/d68yaxztTpTGyrPBp4HKSji3NuKCwNfx03/DVQQZIu1&#10;ZzJwpQCz6UNvgpn1F97T+SCFihAOGRooRZpM65CX5DAMfEMcvR/fOpQo20LbFi8R7mr9kqav2mHF&#10;saHEhpYl5b+Hk4tvbD55NRwmC6eT5J3W37JLtRjz9NjNP0AJdXI//k9vrYHRaAy3MZEAe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uMqcUAAADcAAAADwAAAAAAAAAA&#10;AAAAAAChAgAAZHJzL2Rvd25yZXYueG1sUEsFBgAAAAAEAAQA+QAAAJMDAAAAAA==&#10;">
              <v:stroke endarrow="block"/>
            </v:line>
            <v:line id="Line 559" o:spid="_x0000_s1540" style="position:absolute;visibility:visible" from="4797,2409" to="5229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tfSM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rU1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tfSMIAAADcAAAADwAAAAAAAAAAAAAA&#10;AAChAgAAZHJzL2Rvd25yZXYueG1sUEsFBgAAAAAEAAQA+QAAAJADAAAAAA==&#10;">
              <v:stroke endarrow="block"/>
            </v:line>
            <v:line id="Line 560" o:spid="_x0000_s1541" style="position:absolute;visibility:visible" from="4797,3273" to="4797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f608UAAADcAAAADwAAAGRycy9kb3ducmV2LnhtbESPQWsCMRSE70L/Q3gFb5q1YO2uRild&#10;BA+1oJaeXzfPzdLNy7KJa/rvG6HgcZiZb5jVJtpWDNT7xrGC2TQDQVw53XCt4PO0nbyA8AFZY+uY&#10;FPySh836YbTCQrsrH2g4hlokCPsCFZgQukJKXxmy6KeuI07e2fUWQ5J9LXWP1wS3rXzKsmdpseG0&#10;YLCjN0PVz/FiFSxMeZALWb6fPsqhmeVxH7++c6XGj/F1CSJQDPfwf3unFcz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f608UAAADcAAAADwAAAAAAAAAA&#10;AAAAAAChAgAAZHJzL2Rvd25yZXYueG1sUEsFBgAAAAAEAAQA+QAAAJMDAAAAAA==&#10;">
              <v:stroke endarrow="block"/>
            </v:line>
            <v:line id="Line 561" o:spid="_x0000_s1542" style="position:absolute;visibility:visible" from="4797,4137" to="5805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Z88IAAADcAAAADwAAAGRycy9kb3ducmV2LnhtbERPy2oCMRTdC/5DuEJ3mrFQ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GZ88IAAADcAAAADwAAAAAAAAAAAAAA&#10;AAChAgAAZHJzL2Rvd25yZXYueG1sUEsFBgAAAAAEAAQA+QAAAJADAAAAAA==&#10;">
              <v:stroke endarrow="block"/>
            </v:line>
            <v:line id="Line 562" o:spid="_x0000_s1543" style="position:absolute;visibility:visible" from="6381,4137" to="8253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08aM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08aMUAAADcAAAADwAAAAAAAAAA&#10;AAAAAAChAgAAZHJzL2Rvd25yZXYueG1sUEsFBgAAAAAEAAQA+QAAAJMDAAAAAA==&#10;">
              <v:stroke endarrow="block"/>
            </v:line>
            <v:line id="Line 563" o:spid="_x0000_s1544" style="position:absolute;flip:y;visibility:visible" from="8253,3705" to="8253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ljM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DljMUAAADcAAAADwAAAAAAAAAA&#10;AAAAAAChAgAAZHJzL2Rvd25yZXYueG1sUEsFBgAAAAAEAAQA+QAAAJMDAAAAAA==&#10;">
              <v:stroke endarrow="block"/>
            </v:line>
            <v:line id="Line 564" o:spid="_x0000_s1545" style="position:absolute;visibility:visible" from="8829,3273" to="8829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HhM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L9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DB4TGAAAA3AAAAA8AAAAAAAAA&#10;AAAAAAAAoQIAAGRycy9kb3ducmV2LnhtbFBLBQYAAAAABAAEAPkAAACUAwAAAAA=&#10;">
              <v:stroke endarrow="block"/>
            </v:line>
            <v:line id="Line 565" o:spid="_x0000_s1546" style="position:absolute;visibility:visible" from="5517,4857" to="882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0WL8YAAADcAAAADwAAAGRycy9kb3ducmV2LnhtbESPQWvCQBSE74L/YXlCb7pRYkhTV5FA&#10;oSgUTCv0+Jp9TUKzb0N2qzG/vlsoeBxm5htmsxtMKy7Uu8ayguUiAkFcWt1wpeD97XmegnAeWWNr&#10;mRTcyMFuO51sMNP2yie6FL4SAcIuQwW1910mpStrMugWtiMO3pftDfog+0rqHq8Bblq5iqJEGmw4&#10;LNTYUV5T+V38GAUo89Gnp+EYP56N/HjdJ+fP8aDUw2zYP4HwNPh7+L/9ohWskxj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dFi/GAAAA3AAAAA8AAAAAAAAA&#10;AAAAAAAAoQIAAGRycy9kb3ducmV2LnhtbFBLBQYAAAAABAAEAPkAAACUAwAAAAA=&#10;">
              <v:stroke startarrow="block"/>
            </v:line>
            <v:line id="Line 566" o:spid="_x0000_s1547" style="position:absolute;flip:x;visibility:visible" from="6381,5577" to="8829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l9+MUAAADcAAAADwAAAGRycy9kb3ducmV2LnhtbESPT2vCQBDF70K/wzIFL6FuqihtdJX6&#10;DwriobYHj0N2TILZ2ZAdNX77bqHg8fHm/d682aJztbpSGyrPBl4HKSji3NuKCwM/39uXN1BBkC3W&#10;nsnAnQIs5k+9GWbW3/iLrgcpVIRwyNBAKdJkWoe8JIdh4Bvi6J1861CibAttW7xFuKv1ME0n2mHF&#10;saHEhlYl5efDxcU3tntej0bJ0ukkeafNUXapFmP6z93HFJRQJ4/j//SnNTCe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l9+MUAAADcAAAADwAAAAAAAAAA&#10;AAAAAAChAgAAZHJzL2Rvd25yZXYueG1sUEsFBgAAAAAEAAQA+QAAAJMDAAAAAA==&#10;">
              <v:stroke endarrow="block"/>
            </v:line>
            <v:line id="Line 567" o:spid="_x0000_s1548" style="position:absolute;flip:x;visibility:visible" from="4653,4857" to="494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vjj8UAAADcAAAADwAAAGRycy9kb3ducmV2LnhtbESPQWvCQBCF7wX/wzIFL0E3Vho0uoq2&#10;FQrSQ9WDxyE7JqHZ2ZAdNf333UKhx8eb9715y3XvGnWjLtSeDUzGKSjiwtuaSwOn4240AxUE2WLj&#10;mQx8U4D1avCwxNz6O3/S7SClihAOORqoRNpc61BU5DCMfUscvYvvHEqUXalth/cId41+StNMO6w5&#10;NlTY0ktFxdfh6uIbuw9+nU6TrdNJMqe3s+xTLcYMH/vNApRQL//Hf+l3a+A5y+B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vjj8UAAADcAAAADwAAAAAAAAAA&#10;AAAAAAChAgAAZHJzL2Rvd25yZXYueG1sUEsFBgAAAAAEAAQA+QAAAJMDAAAAAA==&#10;">
              <v:stroke endarrow="block"/>
            </v:line>
            <v:line id="Line 568" o:spid="_x0000_s1549" style="position:absolute;flip:x;visibility:visible" from="3357,4713" to="3933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dGFMUAAADcAAAADwAAAGRycy9kb3ducmV2LnhtbESPT2vCQBDF7wW/wzKCl6AblWpNXaV/&#10;FITSg9qDxyE7TYLZ2ZCdavrtu0LB4+PN+715y3XnanWhNlSeDYxHKSji3NuKCwNfx+3wCVQQZIu1&#10;ZzLwSwHWq97DEjPrr7yny0EKFSEcMjRQijSZ1iEvyWEY+YY4et++dShRtoW2LV4j3NV6kqYz7bDi&#10;2FBiQ28l5efDj4tvbD/5fTpNXp1OkgVtTvKRajFm0O9enkEJdXI//k/vrIHH2Rx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dGFMUAAADcAAAADwAAAAAAAAAA&#10;AAAAAAChAgAAZHJzL2Rvd25yZXYueG1sUEsFBgAAAAAEAAQA+QAAAJMDAAAAAA==&#10;">
              <v:stroke endarrow="block"/>
            </v:line>
            <v:line id="Line 569" o:spid="_x0000_s1550" style="position:absolute;flip:y;visibility:visible" from="3357,3705" to="3357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SZsUAAADcAAAADwAAAGRycy9kb3ducmV2LnhtbESPwUrDQBCG74LvsIzQS2g3tlhs7LbY&#10;akEQD7Y9eByy0yQ0OxuyYxvf3jkIHod//m++Wa6H0JoL9amJ7OB+koMhLqNvuHJwPOzGj2CSIHts&#10;I5ODH0qwXt3eLLHw8cqfdNlLZRTCqUAHtUhXWJvKmgKmSeyINTvFPqDo2FfW93hVeGjtNM/nNmDD&#10;eqHGjrY1lef9d1CN3Qe/zGbZJtgsW9Drl7znVpwb3Q3PT2CEBvlf/mu/eQcP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jSZsUAAADcAAAADwAAAAAAAAAA&#10;AAAAAAChAgAAZHJzL2Rvd25yZXYueG1sUEsFBgAAAAAEAAQA+QAAAJMDAAAAAA==&#10;">
              <v:stroke endarrow="block"/>
            </v:line>
            <v:line id="Line 570" o:spid="_x0000_s1551" style="position:absolute;flip:x;visibility:visible" from="2493,5577" to="5805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R3/cUAAADcAAAADwAAAGRycy9kb3ducmV2LnhtbESPQWvCQBCF70L/wzKFXoJurBhq6iq1&#10;KhRKD1UPHofsNAnNzobsVOO/dwuCx8eb971582XvGnWiLtSeDYxHKSjiwtuaSwOH/Xb4AioIssXG&#10;Mxm4UIDl4mEwx9z6M3/TaSelihAOORqoRNpc61BU5DCMfEscvR/fOZQou1LbDs8R7hr9nKaZdlhz&#10;bKiwpfeKit/dn4tvbL94PZkkK6eTZEabo3ymWox5euzfXkEJ9XI/vqU/rIFpNo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R3/cUAAADcAAAADwAAAAAAAAAA&#10;AAAAAAChAgAAZHJzL2Rvd25yZXYueG1sUEsFBgAAAAAEAAQA+QAAAJMDAAAAAA==&#10;">
              <v:stroke endarrow="block"/>
            </v:line>
            <v:line id="Line 571" o:spid="_x0000_s1552" style="position:absolute;flip:y;visibility:visible" from="2493,3705" to="2493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dIvcUAAADcAAAADwAAAGRycy9kb3ducmV2LnhtbESPTUvDQBCG74L/YRnBS2g3WvyK3Ra1&#10;LRSKB1MPHofsmASzsyE7tum/7xwEj8M77zPPzJdj6MyBhtRGdnAzzcEQV9G3XDv43G8mj2CSIHvs&#10;IpODEyVYLi4v5lj4eOQPOpRSG4VwKtBBI9IX1qaqoYBpGntizb7jEFB0HGrrBzwqPHT2Ns/vbcCW&#10;9UKDPb01VP2Uv0E1Nu+8ms2y12Cz7InWX7LLrTh3fTW+PIMRGuV/+a+99Q7uHlRfn1EC2M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dIvc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х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=1.5,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=-0.1,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=-0.05,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 =0.03</w:t>
      </w:r>
      <w:r>
        <w:rPr>
          <w:snapToGrid w:val="0"/>
          <w:sz w:val="28"/>
          <w:szCs w:val="28"/>
          <w:lang w:eastAsia="ru-RU"/>
        </w:rPr>
        <w:t>, Δ=0.8с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0E2230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E2230">
      <w:pPr>
        <w:rPr>
          <w:sz w:val="28"/>
          <w:szCs w:val="28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z w:val="28"/>
          <w:szCs w:val="28"/>
        </w:rPr>
      </w:pPr>
      <w:r w:rsidRPr="00E935E7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22</w:t>
      </w:r>
      <w:r w:rsidRPr="00E935E7">
        <w:rPr>
          <w:sz w:val="28"/>
          <w:szCs w:val="28"/>
        </w:rPr>
        <w:t>. Система стабилизации лентопротяжного механизма.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71" o:spid="_x0000_s1553" style="position:absolute;margin-left:45.9pt;margin-top:1.5pt;width:6in;height:181.8pt;z-index:251668992" coordorigin="1296,2118" coordsize="8640,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" o:allowincell="f">
            <v:shape id="Text Box 32" o:spid="_x0000_s1554" type="#_x0000_t202" style="position:absolute;left:1728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3" o:spid="_x0000_s1555" type="#_x0000_t202" style="position:absolute;left:3456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3Ac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ZG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cBxQAAANs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4" o:spid="_x0000_s1556" type="#_x0000_t202" style="position:absolute;left:5184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</w:p>
                </w:txbxContent>
              </v:textbox>
            </v:shape>
            <v:shape id="Text Box 35" o:spid="_x0000_s1557" type="#_x0000_t202" style="position:absolute;left:4320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6" o:spid="_x0000_s1558" type="#_x0000_t202" style="position:absolute;left:6048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Umc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VJnEAAAA2w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7" o:spid="_x0000_s1559" type="#_x0000_t202" style="position:absolute;left:6912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xAsQA&#10;AADbAAAADwAAAGRycy9kb3ducmV2LnhtbESPQWvCQBSE7wX/w/IEL6VuqsVo6ioiVPRmrej1kX0m&#10;odm36e42xn/vCoUeh5n5hpkvO1OLlpyvLCt4HSYgiHOrKy4UHL8+XqYgfEDWWFsmBTfysFz0nuaY&#10;aXvlT2oPoRARwj5DBWUITSalz0sy6Ie2IY7exTqDIUpXSO3wGuGmlqMkmUiDFceFEhtal5R/H36N&#10;gunbtj373Xh/yieXehae0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B8QLEAAAA2w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8" o:spid="_x0000_s1560" type="#_x0000_t202" style="position:absolute;left:7776;top:31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39" o:spid="_x0000_s1561" type="#_x0000_t202" style="position:absolute;left:8640;top:312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ИЗ  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 xml:space="preserve"> Т</w:t>
                    </w:r>
                  </w:p>
                </w:txbxContent>
              </v:textbox>
            </v:shape>
            <v:shape id="Text Box 40" o:spid="_x0000_s1562" type="#_x0000_t202" style="position:absolute;left:4320;top:211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shape>
            <v:shape id="Text Box 41" o:spid="_x0000_s1563" type="#_x0000_t202" style="position:absolute;left:4320;top:41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8ysMA&#10;AADbAAAADwAAAGRycy9kb3ducmV2LnhtbESPQWsCMRSE70L/Q3gFL6JZtajdGqUUFL1ZFb0+Ns/d&#10;pZuXbRLX9d8bodDjMPPNMPNlayrRkPOlZQXDQQKCOLO65FzB8bDqz0D4gKyxskwK7uRhuXjpzDHV&#10;9sbf1OxDLmIJ+xQVFCHUqZQ+K8igH9iaOHoX6wyGKF0utcNbLDeVHCXJRBosOS4UWNNXQdnP/moU&#10;zN42zdlvx7tTNrlU76E3bda/Tqnua/v5ASJQG/7Df/RGR24I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G8ysMAAADb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42" o:spid="_x0000_s1564" type="#_x0000_t202" style="position:absolute;left:6048;top:503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ivcMA&#10;AADbAAAADwAAAGRycy9kb3ducmV2LnhtbESPQWsCMRSE7wX/Q3hCL0WzarG6GqUUFL2plfb62Dx3&#10;Fzcv2ySu6783QsHjMPPNMPNlayrRkPOlZQWDfgKCOLO65FzB8XvVm4DwAVljZZkU3MjDctF5mWOq&#10;7ZX31BxCLmIJ+xQVFCHUqZQ+K8ig79uaOHon6wyGKF0utcNrLDeVHCbJWBosOS4UWNNXQdn5cDEK&#10;Ju+b5tdvR7ufbHyqpuHto1n/OaVeu+3nDESgNjzD//RGR24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MivcMAAADb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K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line id="Line 43" o:spid="_x0000_s1565" style="position:absolute;visibility:visible" from="1296,3450" to="1728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<v:stroke endarrow="block"/>
            </v:line>
            <v:line id="Line 44" o:spid="_x0000_s1566" style="position:absolute;visibility:visible" from="2304,3450" to="2592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<v:stroke endarrow="block"/>
            </v:line>
            <v:line id="Line 45" o:spid="_x0000_s1567" style="position:absolute;visibility:visible" from="3168,3450" to="345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<v:stroke endarrow="block"/>
            </v:line>
            <v:line id="Line 46" o:spid="_x0000_s1568" style="position:absolute;visibility:visible" from="4032,3450" to="432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gVMQAAADbAAAADwAAAGRycy9kb3ducmV2LnhtbESPS2vDMBCE74X8B7GB3hrZOeThRjEl&#10;ptBDE8iDnrfW1jK1VsZSHfXfR4FCj8PMfMNsymg7MdLgW8cK8lkGgrh2uuVGweX8+rQC4QOyxs4x&#10;KfglD+V28rDBQrsrH2k8hUYkCPsCFZgQ+kJKXxuy6GeuJ07elxsshiSHRuoBrwluOznPsoW02HJa&#10;MNjTzlD9ffqxCpamOsqlrN7Ph2ps83Xcx4/PtVKP0/jyDCJQDP/hv/abVrBawP1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FqBUxAAAANsAAAAPAAAAAAAAAAAA&#10;AAAAAKECAABkcnMvZG93bnJldi54bWxQSwUGAAAAAAQABAD5AAAAkgMAAAAA&#10;">
              <v:stroke endarrow="block"/>
            </v:line>
            <v:line id="Line 47" o:spid="_x0000_s1569" style="position:absolute;visibility:visible" from="4896,3450" to="5184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<v:stroke endarrow="block"/>
            </v:line>
            <v:line id="Line 48" o:spid="_x0000_s1570" style="position:absolute;visibility:visible" from="5760,3450" to="6048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<v:stroke endarrow="block"/>
            </v:line>
            <v:line id="Line 49" o:spid="_x0000_s1571" style="position:absolute;visibility:visible" from="6624,3450" to="6912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<v:stroke endarrow="block"/>
            </v:line>
            <v:line id="Line 50" o:spid="_x0000_s1572" style="position:absolute;visibility:visible" from="7488,3450" to="777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<v:stroke endarrow="block"/>
            </v:line>
            <v:line id="Line 51" o:spid="_x0000_s1573" style="position:absolute;visibility:visible" from="8352,3450" to="864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<v:stroke endarrow="block"/>
            </v:line>
            <v:line id="Line 52" o:spid="_x0000_s1574" style="position:absolute;visibility:visible" from="9360,3450" to="9936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<v:stroke endarrow="block"/>
            </v:line>
            <v:line id="Line 53" o:spid="_x0000_s1575" style="position:absolute;visibility:visible" from="1440,2586" to="4320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<v:stroke endarrow="block"/>
            </v:line>
            <v:line id="Line 54" o:spid="_x0000_s1576" style="position:absolute;flip:y;visibility:visible" from="1440,2586" to="1440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<v:stroke endarrow="block"/>
            </v:line>
            <v:line id="Line 55" o:spid="_x0000_s1577" style="position:absolute;visibility:visible" from="4896,2586" to="7200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<v:stroke endarrow="block"/>
            </v:line>
            <v:line id="Line 56" o:spid="_x0000_s1578" style="position:absolute;visibility:visible" from="7200,2586" to="7200,3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<v:stroke endarrow="block"/>
            </v:line>
            <v:line id="Line 57" o:spid="_x0000_s1579" style="position:absolute;visibility:visible" from="5904,3450" to="590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<v:stroke endarrow="block"/>
            </v:line>
            <v:line id="Line 58" o:spid="_x0000_s1580" style="position:absolute;flip:x;visibility:visible" from="4896,4458" to="590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HLs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Z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ocuxAAAANsAAAAPAAAAAAAAAAAA&#10;AAAAAKECAABkcnMvZG93bnJldi54bWxQSwUGAAAAAAQABAD5AAAAkgMAAAAA&#10;">
              <v:stroke endarrow="block"/>
            </v:line>
            <v:line id="Line 59" o:spid="_x0000_s1581" style="position:absolute;flip:x;visibility:visible" from="3744,4458" to="4320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<v:stroke endarrow="block"/>
            </v:line>
            <v:line id="Line 60" o:spid="_x0000_s1582" style="position:absolute;flip:y;visibility:visible" from="3744,3882" to="3744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3ZS8UAAADcAAAADwAAAGRycy9kb3ducmV2LnhtbESPT2vCQBDF74V+h2UKvQTdtILV6Cr9&#10;JwjSg9GDxyE7JsHsbMhONf32riD0NsN7vzdv5sveNepMXag9G3gZpqCIC29rLg3sd6vBBFQQZIuN&#10;ZzLwRwGWi8eHOWbWX3hL51xKFUM4ZGigEmkzrUNRkcMw9C1x1I6+cyhx7UptO7zEcNfo1zQda4c1&#10;xwsVtvRZUXHKf12ssfrhr9Eo+XA6Sab0fZBNqsWY56f+fQZKqJd/851e28i9je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3ZS8UAAADcAAAADwAAAAAAAAAA&#10;AAAAAAChAgAAZHJzL2Rvd25yZXYueG1sUEsFBgAAAAAEAAQA+QAAAJMDAAAAAA==&#10;">
              <v:stroke endarrow="block"/>
            </v:line>
            <v:line id="Line 61" o:spid="_x0000_s1583" style="position:absolute;visibility:visible" from="9504,3450" to="9504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47Q8IAAADcAAAADwAAAGRycy9kb3ducmV2LnhtbERPTWvCQBC9F/wPywje6kYPjaauUgyF&#10;HmzBKD1Ps9NsaHY2ZLdx/fduoeBtHu9zNrtoOzHS4FvHChbzDARx7XTLjYLz6fVxBcIHZI2dY1Jw&#10;JQ+77eRhg4V2Fz7SWIVGpBD2BSowIfSFlL42ZNHPXU+cuG83WAwJDo3UA15SuO3kMsuepMWWU4PB&#10;nvaG6p/q1yrITXmUuSwPp49ybBfr+B4/v9ZKzabx5RlEoBju4n/3m07z8xz+nkkX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47Q8IAAADcAAAADwAAAAAAAAAAAAAA&#10;AAChAgAAZHJzL2Rvd25yZXYueG1sUEsFBgAAAAAEAAQA+QAAAJADAAAAAA==&#10;">
              <v:stroke endarrow="block"/>
            </v:line>
            <v:line id="Line 62" o:spid="_x0000_s1584" style="position:absolute;flip:x;visibility:visible" from="6624,5322" to="9504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7oosUAAADcAAAADwAAAGRycy9kb3ducmV2LnhtbESPT0vDQBDF74LfYRnBS2g3WvBPzKbY&#10;1oJQPNh68DhkxySYnQ3ZaRu/vXMQvM1j3u/Nm3I5hd6caExdZAc38xwMcR19x42Dj8N29gAmCbLH&#10;PjI5+KEEy+ryosTCxzO/02kvjdEQTgU6aEWGwtpUtxQwzeNArLuvOAYUlWNj/YhnDQ+9vc3zOxuw&#10;Y73Q4kDrlurv/TFoje0bbxaLbBVslj3Sy6fscivOXV9Nz09ghCb5N//Rr165e22rz+gEt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7oosUAAADcAAAADwAAAAAAAAAA&#10;AAAAAAChAgAAZHJzL2Rvd25yZXYueG1sUEsFBgAAAAAEAAQA+QAAAJMDAAAAAA==&#10;">
              <v:stroke endarrow="block"/>
            </v:line>
            <v:line id="Line 63" o:spid="_x0000_s1585" style="position:absolute;flip:x;visibility:visible" from="2880,5322" to="6048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+lWMUAAADcAAAADwAAAGRycy9kb3ducmV2LnhtbESPwUrDQBCG74LvsIzQS7AbG5Aauy2t&#10;bUGQHlo9eByyYxLMzobstI1v7xwEj8M//zffLFZj6MyFhtRGdvAwzcEQV9G3XDv4eN/fz8EkQfbY&#10;RSYHP5Rgtby9WWDp45WPdDlJbRTCqUQHjUhfWpuqhgKmaeyJNfuKQ0DRcaitH/Cq8NDZWZ4/2oAt&#10;64UGe3ppqPo+nYNq7A+8LYpsE2yWPdHuU95yK85N7sb1MxihUf6X/9qv3kExU319Rgl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+lWMUAAADcAAAADwAAAAAAAAAA&#10;AAAAAAChAgAAZHJzL2Rvd25yZXYueG1sUEsFBgAAAAAEAAQA+QAAAJMDAAAAAA==&#10;">
              <v:stroke endarrow="block"/>
            </v:line>
            <v:line id="Line 64" o:spid="_x0000_s1586" style="position:absolute;flip:y;visibility:visible" from="2880,3882" to="2880,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07L8UAAADcAAAADwAAAGRycy9kb3ducmV2LnhtbESPzWvCQBDF7wX/h2WEXoJuakA0uor9&#10;EAriwY+DxyE7JsHsbMhONf3vu4VCj4837/fmLde9a9SdulB7NvAyTkERF97WXBo4n7ajGaggyBYb&#10;z2TgmwKsV4OnJebWP/hA96OUKkI45GigEmlzrUNRkcMw9i1x9K6+cyhRdqW2HT4i3DV6kqZT7bDm&#10;2FBhS28VFbfjl4tvbPf8nmXJq9NJMqePi+xSLcY8D/vNApRQL//Hf+lPayCbZPA7JhJ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07L8UAAADcAAAADwAAAAAAAAAA&#10;AAAAAAChAgAAZHJzL2Rvd25yZXYueG1sUEsFBgAAAAAEAAQA+QAAAJMDAAAAAA==&#10;">
              <v:stroke endarrow="block"/>
            </v:line>
            <v:shape id="Text Box 65" o:spid="_x0000_s1587" type="#_x0000_t202" style="position:absolute;left:2592;top:318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G2cYA&#10;AADcAAAADwAAAGRycy9kb3ducmV2LnhtbESPW2sCMRSE34X+h3AKvhTNauulW6OIYNE3b7Svh81x&#10;d+nmZJvEdf33plDwcZiZb5jZojWVaMj50rKCQT8BQZxZXXKu4HRc96YgfEDWWFkmBTfysJg/dWaY&#10;anvlPTWHkIsIYZ+igiKEOpXSZwUZ9H1bE0fvbJ3BEKXLpXZ4jXBTyWGSjKXBkuNCgTWtCsp+Dhej&#10;YPq2ab799nX3lY3P1Xt4mTSfv06p7nO7/AARqA2P8H97oxWMJg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VG2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rPr>
          <w:sz w:val="28"/>
          <w:szCs w:val="28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left="-709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=7.3,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=0.3,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=0.69,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=0.075, 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=-1.0,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6</w:t>
      </w:r>
      <w:r w:rsidRPr="00E935E7">
        <w:rPr>
          <w:snapToGrid w:val="0"/>
          <w:sz w:val="28"/>
          <w:szCs w:val="28"/>
          <w:lang w:eastAsia="ru-RU"/>
        </w:rPr>
        <w:t>=-5.0,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7</w:t>
      </w:r>
      <w:r w:rsidRPr="00E935E7">
        <w:rPr>
          <w:snapToGrid w:val="0"/>
          <w:sz w:val="28"/>
          <w:szCs w:val="28"/>
          <w:lang w:eastAsia="ru-RU"/>
        </w:rPr>
        <w:t>=0.31, Т=0.2</w:t>
      </w:r>
      <w:r>
        <w:rPr>
          <w:snapToGrid w:val="0"/>
          <w:sz w:val="28"/>
          <w:szCs w:val="28"/>
          <w:lang w:eastAsia="ru-RU"/>
        </w:rPr>
        <w:t>с,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6</w:t>
      </w:r>
      <w:r w:rsidRPr="00E935E7">
        <w:rPr>
          <w:snapToGrid w:val="0"/>
          <w:sz w:val="28"/>
          <w:szCs w:val="28"/>
          <w:lang w:eastAsia="ru-RU"/>
        </w:rPr>
        <w:t xml:space="preserve">  .</w:t>
      </w:r>
    </w:p>
    <w:p w:rsidR="000827E3" w:rsidRPr="00E935E7" w:rsidRDefault="000827E3" w:rsidP="00E541A4">
      <w:pPr>
        <w:rPr>
          <w:sz w:val="28"/>
          <w:szCs w:val="28"/>
        </w:rPr>
      </w:pP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 2</w:t>
      </w:r>
      <w:r>
        <w:rPr>
          <w:b/>
          <w:snapToGrid w:val="0"/>
          <w:sz w:val="28"/>
          <w:szCs w:val="28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. Система регулирования копировально-фрезерного станка.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572" o:spid="_x0000_s1588" style="position:absolute;margin-left:25.2pt;margin-top:1.8pt;width:381.6pt;height:2in;z-index:251670016" coordorigin="2304,2449" coordsize="763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" o:allowincell="f">
            <v:shape id="Text Box 102" o:spid="_x0000_s1589" type="#_x0000_t202" style="position:absolute;left:4320;top:2449;width:1152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9Nc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pGky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t9NcYAAADcAAAADwAAAAAAAAAAAAAAAACYAgAAZHJz&#10;L2Rvd25yZXYueG1sUEsFBgAAAAAEAAQA9QAAAIsDAAAAAA==&#10;">
              <v:textbox>
                <w:txbxContent>
                  <w:p w:rsidR="000827E3" w:rsidRDefault="000827E3" w:rsidP="00E541A4">
                    <w:r w:rsidRPr="002D0C5B">
                      <w:rPr>
                        <w:lang w:val="en-US"/>
                      </w:rPr>
                      <w:t>УЗ</w:t>
                    </w:r>
                  </w:p>
                  <w:p w:rsidR="000827E3" w:rsidRDefault="000827E3" w:rsidP="00E541A4">
                    <w:pPr>
                      <w:rPr>
                        <w:lang w:val="en-US"/>
                      </w:rPr>
                    </w:pPr>
                    <w:r w:rsidRPr="002D0C5B">
                      <w:rPr>
                        <w:b/>
                        <w:lang w:val="en-US"/>
                      </w:rPr>
                      <w:t>Т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, Т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03" o:spid="_x0000_s1590" type="#_x0000_t202" style="position:absolute;left:3456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lQc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reJi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lQ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04" o:spid="_x0000_s1591" type="#_x0000_t202" style="position:absolute;left:6192;top:360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5A2sYA&#10;AADcAAAADwAAAGRycy9kb3ducmV2LnhtbESPT2sCMRTE70K/Q3gFL1Kztf7r1igiVPRmbWmvj81z&#10;d+nmZU3iun57Iwgeh5n5DTNbtKYSDTlfWlbw2k9AEGdWl5wr+Pn+fJmC8AFZY2WZFFzIw2L+1Jlh&#10;qu2Zv6jZh1xECPsUFRQh1KmUPivIoO/bmjh6B+sMhihdLrXDc4SbSg6SZCwNlhwXCqxpVVD2vz8Z&#10;BdPhpvnz27fdbzY+VO+hN2nWR6dU97ldfoAI1IZH+N7eaAWjyQh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5A2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05" o:spid="_x0000_s1592" type="#_x0000_t202" style="position:absolute;left:7200;top:460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ercYA&#10;AADcAAAADwAAAGRycy9kb3ducmV2LnhtbESPQWvCQBSE74L/YXmCl1I3tTVqdBURLPZWbanXR/aZ&#10;BLNv0901pv++Wyh4HGbmG2a57kwtWnK+sqzgaZSAIM6trrhQ8Pmxe5yB8AFZY22ZFPyQh/Wq31ti&#10;pu2ND9QeQyEihH2GCsoQmkxKn5dk0I9sQxy9s3UGQ5SukNrhLcJNLcdJkkqDFceFEhvalpRfjlej&#10;YPayb0/+7fn9K0/P9Tw8TNvXb6fUcNBtFiACdeEe/m/vtYLJN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zer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06" o:spid="_x0000_s1593" type="#_x0000_t202" style="position:absolute;left:7056;top:360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7Ns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WvaQ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B7N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ДЗ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107" o:spid="_x0000_s1594" type="#_x0000_t202" style="position:absolute;left:7056;top:244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vRM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zR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/vRM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08" o:spid="_x0000_s1595" type="#_x0000_t202" style="position:absolute;left:8064;top:244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K38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RZ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K3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109" o:spid="_x0000_s1596" type="#_x0000_t202" style="position:absolute;left:5760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yTZcMA&#10;AADcAAAADwAAAGRycy9kb3ducmV2LnhtbERPz2vCMBS+C/sfwht4EU2nW63VKGPg0JtT2a6P5tmW&#10;NS9dktXuv18OgseP7/dq05tGdOR8bVnB0yQBQVxYXXOp4HzajjMQPiBrbCyTgj/ysFk/DFaYa3vl&#10;D+qOoRQxhH2OCqoQ2lxKX1Rk0E9sSxy5i3UGQ4SulNrhNYabRk6TJJUGa44NFbb0VlHxffw1CrLn&#10;Xffl97PDZ5FemkUYzbv3H6fU8LF/XYII1Ie7+ObeaQUvWZwf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yTZc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10" o:spid="_x0000_s1597" type="#_x0000_t202" style="position:absolute;left:9072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2/sYA&#10;AADcAAAADwAAAGRycy9kb3ducmV2LnhtbESPQWvCQBSE70L/w/IKvZS60Vobo6tIwaI3a4teH9ln&#10;Epp9m+6uMf57Vyh4HGbmG2a26EwtWnK+sqxg0E9AEOdWV1wo+PlevaQgfEDWWFsmBRfysJg/9GaY&#10;aXvmL2p3oRARwj5DBWUITSalz0sy6Pu2IY7e0TqDIUpXSO3wHOGmlsMkGUuDFceFEhv6KCn/3Z2M&#10;gnS0bg9+87rd5+NjPQnP7+3nn1Pq6bFbTkEE6sI9/N9eawVv6QB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A2/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111" o:spid="_x0000_s1598" style="position:absolute;visibility:visible" from="2304,2737" to="259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E5c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ZP5G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NE5cUAAADcAAAADwAAAAAAAAAA&#10;AAAAAAChAgAAZHJzL2Rvd25yZXYueG1sUEsFBgAAAAAEAAQA+QAAAJMDAAAAAA==&#10;">
              <v:stroke endarrow="block"/>
            </v:line>
            <v:line id="Line 112" o:spid="_x0000_s1599" style="position:absolute;visibility:visible" from="3168,2737" to="345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hfs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L/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P4X7GAAAA3AAAAA8AAAAAAAAA&#10;AAAAAAAAoQIAAGRycy9kb3ducmV2LnhtbFBLBQYAAAAABAAEAPkAAACUAwAAAAA=&#10;">
              <v:stroke endarrow="block"/>
            </v:line>
            <v:line id="Line 113" o:spid="_x0000_s1600" style="position:absolute;visibility:visible" from="4032,2737" to="4320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Z5C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L/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meQrGAAAA3AAAAA8AAAAAAAAA&#10;AAAAAAAAoQIAAGRycy9kb3ducmV2LnhtbFBLBQYAAAAABAAEAPkAAACUAwAAAAA=&#10;">
              <v:stroke endarrow="block"/>
            </v:line>
            <v:line id="Line 114" o:spid="_x0000_s1601" style="position:absolute;visibility:visible" from="5472,2737" to="5760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ckcUAAADcAAAADwAAAGRycy9kb3ducmV2LnhtbESPT2sCMRTE7wW/Q3iCt5q1YN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rckcUAAADcAAAADwAAAAAAAAAA&#10;AAAAAAChAgAAZHJzL2Rvd25yZXYueG1sUEsFBgAAAAAEAAQA+QAAAJMDAAAAAA==&#10;">
              <v:stroke endarrow="block"/>
            </v:line>
            <v:line id="Line 115" o:spid="_x0000_s1602" style="position:absolute;visibility:visible" from="6336,2737" to="705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C5sUAAADcAAAADwAAAGRycy9kb3ducmV2LnhtbESPT2sCMRTE70K/Q3gFb5q14L+tUUoX&#10;wYMV1NLz6+Z1s3TzsmziGr+9KQg9DjPzG2a1ibYRPXW+dqxgMs5AEJdO11wp+DxvRwsQPiBrbByT&#10;ght52KyfBivMtbvykfpTqESCsM9RgQmhzaX0pSGLfuxa4uT9uM5iSLKrpO7wmuC2kS9ZNpMWa04L&#10;Blt6N1T+ni5WwdwURzmXxf58KPp6sowf8et7qdTwOb69gggUw3/40d5pBdPFDP7Op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hC5sUAAADcAAAADwAAAAAAAAAA&#10;AAAAAAChAgAAZHJzL2Rvd25yZXYueG1sUEsFBgAAAAAEAAQA+QAAAJMDAAAAAA==&#10;">
              <v:stroke endarrow="block"/>
            </v:line>
            <v:line id="Line 116" o:spid="_x0000_s1603" style="position:absolute;visibility:visible" from="7776,2737" to="8064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TnfcUAAADcAAAADwAAAGRycy9kb3ducmV2LnhtbESPzWrDMBCE74W8g9hAb42cQuvEiRJC&#10;TKGHtpAfct5YG8vEWhlLddS3rwqFHIeZ+YZZrqNtxUC9bxwrmE4yEMSV0w3XCo6Ht6cZCB+QNbaO&#10;ScEPeVivRg9LLLS78Y6GfahFgrAvUIEJoSuk9JUhi37iOuLkXVxvMSTZ11L3eEtw28rnLHuVFhtO&#10;CwY72hqqrvtvqyA35U7msvw4fJVDM53Hz3g6z5V6HMfNAkSgGO7h//a7VvAyy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TnfcUAAADcAAAADwAAAAAAAAAA&#10;AAAAAAChAgAAZHJzL2Rvd25yZXYueG1sUEsFBgAAAAAEAAQA+QAAAJMDAAAAAA==&#10;">
              <v:stroke endarrow="block"/>
            </v:line>
            <v:line id="Line 117" o:spid="_x0000_s1604" style="position:absolute;visibility:visible" from="8784,2737" to="907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zD8EAAADcAAAADwAAAGRycy9kb3ducmV2LnhtbERPy2oCMRTdC/5DuEJ3mlHwNRqldBC6&#10;qAW1dH2d3E6GTm6GSRzTvzcLocvDeW/30Taip87XjhVMJxkI4tLpmisFX5fDeAXCB2SNjWNS8Ece&#10;9rvhYIu5dnc+UX8OlUgh7HNUYEJocyl9aciin7iWOHE/rrMYEuwqqTu8p3DbyFmWLaTFmlODwZbe&#10;DJW/55tVsDTFSS5l8XH5LPp6uo7H+H1dK/Uyiq8bEIFi+Bc/3e9awXyV1qY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63MPwQAAANwAAAAPAAAAAAAAAAAAAAAA&#10;AKECAABkcnMvZG93bnJldi54bWxQSwUGAAAAAAQABAD5AAAAjwMAAAAA&#10;">
              <v:stroke endarrow="block"/>
            </v:line>
            <v:line id="Line 118" o:spid="_x0000_s1605" style="position:absolute;visibility:visible" from="9648,2737" to="9936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WlMUAAADcAAAADwAAAGRycy9kb3ducmV2LnhtbESPzWrDMBCE74W8g9hAb42cQpvYiRJC&#10;TKGHtpAfct5YG8vEWhlLddS3rwqFHIeZ+YZZrqNtxUC9bxwrmE4yEMSV0w3XCo6Ht6c5CB+QNbaO&#10;ScEPeVivRg9LLLS78Y6GfahFgrAvUIEJoSuk9JUhi37iOuLkXVxvMSTZ11L3eEtw28rnLHuVFhtO&#10;CwY72hqqrvtvq2Bmyp2cyfLj8FUOzTSPn/F0zpV6HMfNAkSgGO7h//a7VvAyz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fWlMUAAADcAAAADwAAAAAAAAAA&#10;AAAAAAChAgAAZHJzL2Rvd25yZXYueG1sUEsFBgAAAAAEAAQA+QAAAJMDAAAAAA==&#10;">
              <v:stroke endarrow="block"/>
            </v:line>
            <v:line id="Line 119" o:spid="_x0000_s1606" style="position:absolute;visibility:visible" from="7920,2737" to="7920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Tp1MIAAADcAAAADwAAAGRycy9kb3ducmV2LnhtbERPW2vCMBR+H+w/hDPY20wVprYaRSyD&#10;PWwDL/h8bI5NsTkpTazZvzcPgz1+fPflOtpWDNT7xrGC8SgDQVw53XCt4Hj4eJuD8AFZY+uYFPyS&#10;h/Xq+WmJhXZ33tGwD7VIIewLVGBC6AopfWXIoh+5jjhxF9dbDAn2tdQ93lO4beUky6bSYsOpwWBH&#10;W0PVdX+zCmam3MmZLL8OP+XQjPP4HU/nXKnXl7hZgAgUw7/4z/2pFbzn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Tp1MIAAADcAAAADwAAAAAAAAAAAAAA&#10;AAChAgAAZHJzL2Rvd25yZXYueG1sUEsFBgAAAAAEAAQA+QAAAJADAAAAAA==&#10;">
              <v:stroke endarrow="block"/>
            </v:line>
            <v:line id="Line 120" o:spid="_x0000_s1607" style="position:absolute;flip:x;visibility:visible" from="7776,3889" to="7920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L3MUAAADcAAAADwAAAGRycy9kb3ducmV2LnhtbESPT2vCQBDF70K/wzIFL6FurFhqdJX+&#10;EwrioWkPHofsmASzsyE7avz2bkHw+Hjzfm/eYtW7Rp2oC7VnA+NRCoq48Lbm0sDf7/rpFVQQZIuN&#10;ZzJwoQCr5cNggZn1Z/6hUy6lihAOGRqoRNpM61BU5DCMfEscvb3vHEqUXalth+cId41+TtMX7bDm&#10;2FBhSx8VFYf86OIb6y1/TibJu9NJMqOvnWxSLcYMH/u3OSihXu7Ht/S3NTCdjeF/TCS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cL3MUAAADcAAAADwAAAAAAAAAA&#10;AAAAAAChAgAAZHJzL2Rvd25yZXYueG1sUEsFBgAAAAAEAAQA+QAAAJMDAAAAAA==&#10;">
              <v:stroke endarrow="block"/>
            </v:line>
            <v:line id="Line 121" o:spid="_x0000_s1608" style="position:absolute;flip:x;visibility:visible" from="6768,3889" to="7056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Vq8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5agq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WVq8UAAADcAAAADwAAAAAAAAAA&#10;AAAAAAChAgAAZHJzL2Rvd25yZXYueG1sUEsFBgAAAAAEAAQA+QAAAJMDAAAAAA==&#10;">
              <v:stroke endarrow="block"/>
            </v:line>
            <v:line id="Line 122" o:spid="_x0000_s1609" style="position:absolute;flip:y;visibility:visible" from="5904,3169" to="5904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wMMUAAADcAAAADwAAAGRycy9kb3ducmV2LnhtbESPQWvCQBCF74L/YZmCl6CbNlhqdBVb&#10;FQrSQ7WHHofsmIRmZ0N21PTfdwuCx8eb9715i1XvGnWhLtSeDTxOUlDEhbc1lwa+jrvxC6ggyBYb&#10;z2TglwKslsPBAnPrr/xJl4OUKkI45GigEmlzrUNRkcMw8S1x9E6+cyhRdqW2HV4j3DX6KU2ftcOa&#10;Y0OFLb1VVPwczi6+sfvgTZYlr04nyYy237JPtRgzeujXc1BCvdyPb+l3a2A6y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kwMMUAAADcAAAADwAAAAAAAAAA&#10;AAAAAAChAgAAZHJzL2Rvd25yZXYueG1sUEsFBgAAAAAEAAQA+QAAAJMDAAAAAA==&#10;">
              <v:stroke endarrow="block"/>
            </v:line>
            <v:line id="Line 123" o:spid="_x0000_s1610" style="position:absolute;flip:x;visibility:visible" from="5904,3889" to="6192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<v:stroke endarrow="block"/>
            </v:line>
            <v:line id="Line 124" o:spid="_x0000_s1611" style="position:absolute;visibility:visible" from="9792,2737" to="9792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NKTMUAAADcAAAADwAAAGRycy9kb3ducmV2LnhtbESPQWsCMRSE70L/Q3gFb5q1YO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NKTMUAAADcAAAADwAAAAAAAAAA&#10;AAAAAAChAgAAZHJzL2Rvd25yZXYueG1sUEsFBgAAAAAEAAQA+QAAAJMDAAAAAA==&#10;">
              <v:stroke endarrow="block"/>
            </v:line>
            <v:line id="Line 125" o:spid="_x0000_s1612" style="position:absolute;flip:x;visibility:visible" from="7776,4897" to="9792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TqMUAAADcAAAADwAAAGRycy9kb3ducmV2LnhtbESPQWvCQBCF70L/wzKFXoJurBhq6iq1&#10;KhRKD1UPHofsNAnNzobsVOO/dwuCx8eb971582XvGnWiLtSeDYxHKSjiwtuaSwOH/Xb4AioIssXG&#10;Mxm4UIDl4mEwx9z6M3/TaSelihAOORqoRNpc61BU5DCMfEscvR/fOZQou1LbDs8R7hr9nKaZdlhz&#10;bKiwpfeKit/dn4tvbL94PZkkK6eTZEabo3ymWox5euzfXkEJ9XI/vqU/rIHpLI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TqMUAAADcAAAADwAAAAAAAAAA&#10;AAAAAAChAgAAZHJzL2Rvd25yZXYueG1sUEsFBgAAAAAEAAQA+QAAAJMDAAAAAA==&#10;">
              <v:stroke endarrow="block"/>
            </v:line>
            <v:line id="Line 126" o:spid="_x0000_s1613" style="position:absolute;flip:x;visibility:visible" from="2880,4897" to="720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I2M8UAAADcAAAADwAAAGRycy9kb3ducmV2LnhtbESPQWvCQBCF70L/wzIFL0E3rVhr6iqt&#10;VhCkB7WHHofsNAnNzobsqOm/dwXB4+PN+9682aJztTpRGyrPBp6GKSji3NuKCwPfh/XgFVQQZIu1&#10;ZzLwTwEW84feDDPrz7yj014KFSEcMjRQijSZ1iEvyWEY+oY4er++dShRtoW2LZ4j3NX6OU1ftMOK&#10;Y0OJDS1Lyv/2RxffWH/xajRKPpxOkil9/sg21WJM/7F7fwMl1Mn9+JbeWAPj6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I2M8UAAADcAAAADwAAAAAAAAAA&#10;AAAAAAChAgAAZHJzL2Rvd25yZXYueG1sUEsFBgAAAAAEAAQA+QAAAJMDAAAAAA==&#10;">
              <v:stroke endarrow="block"/>
            </v:line>
            <v:line id="Line 127" o:spid="_x0000_s1614" style="position:absolute;flip:y;visibility:visible" from="2880,3169" to="288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iQc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lm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2iQcUAAADcAAAADwAAAAAAAAAA&#10;AAAAAAChAgAAZHJzL2Rvd25yZXYueG1sUEsFBgAAAAAEAAQA+QAAAJMDAAAAAA==&#10;">
              <v:stroke endarrow="block"/>
            </v:line>
            <v:shape id="Text Box 128" o:spid="_x0000_s1615" type="#_x0000_t202" style="position:absolute;left:2592;top:24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+sJcYA&#10;AADcAAAADwAAAGRycy9kb3ducmV2LnhtbESPQWvCQBSE70L/w/IKXqRutNaa1FVEsOjN2tJeH9ln&#10;Epp9G3fXmP77riB4HGbmG2a+7EwtWnK+sqxgNExAEOdWV1wo+PrcPM1A+ICssbZMCv7Iw3Lx0Jtj&#10;pu2FP6g9hEJECPsMFZQhNJmUPi/JoB/ahjh6R+sMhihdIbXDS4SbWo6TZCoNVhwXSmxoXVL+ezgb&#10;BbPJtv3xu+f9dz491mkYvLbvJ6dU/7FbvYEI1IV7+NbeagUvaQr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+sJ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=11.9,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=-1.0,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=0.134,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=0.0303,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=0.0616,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=0.134,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=0.150</w:t>
      </w:r>
      <w:r>
        <w:rPr>
          <w:snapToGrid w:val="0"/>
          <w:sz w:val="28"/>
          <w:szCs w:val="28"/>
          <w:lang w:eastAsia="ru-RU"/>
        </w:rPr>
        <w:t>, Δ=0.8с</w:t>
      </w:r>
      <w:r w:rsidRPr="00E935E7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z w:val="28"/>
          <w:szCs w:val="28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 .</w:t>
      </w:r>
    </w:p>
    <w:p w:rsidR="000827E3" w:rsidRPr="00E935E7" w:rsidRDefault="000827E3" w:rsidP="00E541A4">
      <w:pPr>
        <w:rPr>
          <w:sz w:val="28"/>
          <w:szCs w:val="28"/>
        </w:rPr>
      </w:pPr>
    </w:p>
    <w:p w:rsidR="000827E3" w:rsidRPr="00955C73" w:rsidRDefault="000827E3" w:rsidP="00E541A4">
      <w:pPr>
        <w:pStyle w:val="BodyText"/>
        <w:ind w:left="567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  </w:t>
      </w:r>
      <w:r w:rsidRPr="00E935E7">
        <w:rPr>
          <w:rFonts w:ascii="Times New Roman" w:hAnsi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/>
          <w:b/>
          <w:sz w:val="28"/>
          <w:szCs w:val="28"/>
        </w:rPr>
        <w:t>24</w:t>
      </w:r>
      <w:r w:rsidRPr="00E935E7">
        <w:rPr>
          <w:rFonts w:ascii="Times New Roman" w:hAnsi="Times New Roman"/>
          <w:sz w:val="28"/>
          <w:szCs w:val="28"/>
        </w:rPr>
        <w:t>. Система автоматической стабилизации напряжения генерат</w:t>
      </w:r>
      <w:r w:rsidRPr="00E935E7">
        <w:rPr>
          <w:rFonts w:ascii="Times New Roman" w:hAnsi="Times New Roman"/>
          <w:sz w:val="28"/>
          <w:szCs w:val="28"/>
        </w:rPr>
        <w:t>о</w:t>
      </w:r>
      <w:r w:rsidRPr="00E935E7">
        <w:rPr>
          <w:rFonts w:ascii="Times New Roman" w:hAnsi="Times New Roman"/>
          <w:sz w:val="28"/>
          <w:szCs w:val="28"/>
        </w:rPr>
        <w:t>ра.</w:t>
      </w:r>
    </w:p>
    <w:p w:rsidR="000827E3" w:rsidRPr="00E935E7" w:rsidRDefault="000827E3" w:rsidP="00E541A4">
      <w:pPr>
        <w:pStyle w:val="BodyText"/>
        <w:ind w:left="567"/>
        <w:rPr>
          <w:sz w:val="28"/>
          <w:szCs w:val="28"/>
        </w:rPr>
      </w:pPr>
      <w:r>
        <w:rPr>
          <w:noProof/>
        </w:rPr>
        <w:pict>
          <v:group id="Группа 600" o:spid="_x0000_s1616" style="position:absolute;left:0;text-align:left;margin-left:39.6pt;margin-top:16.2pt;width:273.6pt;height:92.7pt;z-index:251671040" coordorigin="2592,2592" coordsize="5472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" o:allowincell="f">
            <v:shape id="Text Box 130" o:spid="_x0000_s1617" type="#_x0000_t202" style="position:absolute;left:5328;top:259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U2MUA&#10;AADc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BNx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lTY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31" o:spid="_x0000_s1618" type="#_x0000_t202" style="position:absolute;left:4032;top:372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TKr8UA&#10;AADcAAAADwAAAGRycy9kb3ducmV2LnhtbESPQWvCQBSE70L/w/KEXqRuaiXa1FWkYNGb1dJeH9ln&#10;Esy+jbtrjP/eFYQeh5n5hpktOlOLlpyvLCt4HSYgiHOrKy4U/OxXL1MQPiBrrC2Tgit5WMyfejPM&#10;tL3wN7W7UIgIYZ+hgjKEJpPS5yUZ9EPbEEfvYJ3BEKUrpHZ4iXBTy1GSpNJgxXGhxIY+S8qPu7NR&#10;MB2v2z+/edv+5umhfg+DSft1cko997vlB4hAXfgPP9prrSBNR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5Mqv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32" o:spid="_x0000_s1619" type="#_x0000_t202" style="position:absolute;left:5328;top:372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vN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ky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hvN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33" o:spid="_x0000_s1620" type="#_x0000_t202" style="position:absolute;left:4176;top:259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3QMUA&#10;AADc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GaTO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fdA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34" o:spid="_x0000_s1621" type="#_x0000_t202" style="position:absolute;left:6480;top:37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S28UA&#10;AADcAAAADwAAAGRycy9kb3ducmV2LnhtbESPQWvCQBSE7wX/w/IKvUjdWG3U1FVKoaK3VkWvj+wz&#10;CWbfxt1tTP99VxB6HGbmG2a+7EwtWnK+sqxgOEhAEOdWV1wo2O8+n6cgfEDWWFsmBb/kYbnoPcwx&#10;0/bK39RuQyEihH2GCsoQmkxKn5dk0A9sQxy9k3UGQ5SukNrhNcJNLV+SJJUGK44LJTb0UVJ+3v4Y&#10;BdPxuj36zejrkKenehb6k3Z1cUo9PXbvbyACdeE/fG+vtYI0eY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VLb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135" o:spid="_x0000_s1622" style="position:absolute;visibility:visible" from="2592,3006" to="3168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gwMUAAADc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RZDv9n0hG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4gwMUAAADcAAAADwAAAAAAAAAA&#10;AAAAAAChAgAAZHJzL2Rvd25yZXYueG1sUEsFBgAAAAAEAAQA+QAAAJMDAAAAAA==&#10;">
              <v:stroke endarrow="block"/>
            </v:line>
            <v:line id="Line 136" o:spid="_x0000_s1623" style="position:absolute;visibility:visible" from="3744,3006" to="4176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FW8UAAADc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ZZDn9n0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KFW8UAAADcAAAADwAAAAAAAAAA&#10;AAAAAAChAgAAZHJzL2Rvd25yZXYueG1sUEsFBgAAAAAEAAQA+QAAAJMDAAAAAA==&#10;">
              <v:stroke endarrow="block"/>
            </v:line>
            <v:line id="Line 137" o:spid="_x0000_s1624" style="position:absolute;visibility:visible" from="4752,3006" to="5328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0RKc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2n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HREpwQAAANwAAAAPAAAAAAAAAAAAAAAA&#10;AKECAABkcnMvZG93bnJldi54bWxQSwUGAAAAAAQABAD5AAAAjwMAAAAA&#10;">
              <v:stroke endarrow="block"/>
            </v:line>
            <v:line id="Line 138" o:spid="_x0000_s1625" style="position:absolute;visibility:visible" from="6192,3006" to="8064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G0s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kWWw+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bSyxAAAANwAAAAPAAAAAAAAAAAA&#10;AAAAAKECAABkcnMvZG93bnJldi54bWxQSwUGAAAAAAQABAD5AAAAkgMAAAAA&#10;">
              <v:stroke endarrow="block"/>
            </v:line>
            <v:line id="Line 139" o:spid="_x0000_s1626" style="position:absolute;visibility:visible" from="7488,3006" to="748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L8sIAAADcAAAADwAAAGRycy9kb3ducmV2LnhtbERPyWrDMBC9F/oPYgq5NbJzyOJECSEm&#10;kENbyELPU2timVgjYymO+vfVoZDj4+2rTbStGKj3jWMF+TgDQVw53XCt4HLev89B+ICssXVMCn7J&#10;w2b9+rLCQrsHH2k4hVqkEPYFKjAhdIWUvjJk0Y9dR5y4q+sthgT7WuoeHynctnKSZVNpseHUYLCj&#10;naHqdrpbBTNTHuVMlh/nr3Jo8kX8jN8/C6VGb3G7BBEohqf4333QCqZ5mp/Op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KL8sIAAADcAAAADwAAAAAAAAAAAAAA&#10;AAChAgAAZHJzL2Rvd25yZXYueG1sUEsFBgAAAAAEAAQA+QAAAJADAAAAAA==&#10;">
              <v:stroke endarrow="block"/>
            </v:line>
            <v:line id="Line 140" o:spid="_x0000_s1627" style="position:absolute;flip:x;visibility:visible" from="7056,4014" to="748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Fp+sQAAADcAAAADwAAAGRycy9kb3ducmV2LnhtbESPT2vCQBDF7wW/wzJCL0E3qSA1ukr/&#10;CULxUPXgcciOSTA7G7JTjd/eFQo9Pt6835u3WPWuURfqQu3ZQDZOQREX3tZcGjjs16NXUEGQLTae&#10;ycCNAqyWg6cF5tZf+YcuOylVhHDI0UAl0uZah6Iih2HsW+LonXznUKLsSm07vEa4a/RLmk61w5pj&#10;Q4UtfVRUnHe/Lr6x3vLnZJK8O50kM/o6yneqxZjnYf82ByXUy//xX3pjDUyzDB5jIgH0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Wn6xAAAANwAAAAPAAAAAAAAAAAA&#10;AAAAAKECAABkcnMvZG93bnJldi54bWxQSwUGAAAAAAQABAD5AAAAkgMAAAAA&#10;">
              <v:stroke endarrow="block"/>
            </v:line>
            <v:line id="Line 141" o:spid="_x0000_s1628" style="position:absolute;flip:x;visibility:visible" from="6192,4014" to="6480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P3jcUAAADcAAAADwAAAGRycy9kb3ducmV2LnhtbESPQWvCQBCF74L/YZlCL6FuEkFs6iq2&#10;VhCkh2oPPQ7ZaRKanQ3ZUdN/3xUEj48373vzFqvBtepMfWg8G8gmKSji0tuGKwNfx+3THFQQZIut&#10;ZzLwRwFWy/FogYX1F/6k80EqFSEcCjRQi3SF1qGsyWGY+I44ej++dyhR9pW2PV4i3LU6T9OZdthw&#10;bKixo7eayt/DycU3th+8mU6TV6eT5Jnev2WfajHm8WFYv4ASGuR+fEvvrIFZlsN1TCSA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P3jcUAAADcAAAADwAAAAAAAAAA&#10;AAAAAAChAgAAZHJzL2Rvd25yZXYueG1sUEsFBgAAAAAEAAQA+QAAAJMDAAAAAA==&#10;">
              <v:stroke endarrow="block"/>
            </v:line>
            <v:line id="Line 142" o:spid="_x0000_s1629" style="position:absolute;flip:x;visibility:visible" from="4896,4014" to="5328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9SFsQAAADcAAAADwAAAGRycy9kb3ducmV2LnhtbESPT2vCQBDF74LfYRmhl6AbG5AaXaX/&#10;BKF4qHrwOGTHJJidDdmppt++KxQ8Pt6835u3XPeuUVfqQu3ZwHSSgiIuvK25NHA8bMYvoIIgW2w8&#10;k4FfCrBeDQdLzK2/8Tdd91KqCOGQo4FKpM21DkVFDsPEt8TRO/vOoUTZldp2eItw1+jnNJ1phzXH&#10;hgpbeq+ouOx/XHxjs+OPLEvenE6SOX2e5CvVYszTqH9dgBLq5XH8n95aA7NpBvcxkQ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1IWxAAAANwAAAAPAAAAAAAAAAAA&#10;AAAAAKECAABkcnMvZG93bnJldi54bWxQSwUGAAAAAAQABAD5AAAAkgMAAAAA&#10;">
              <v:stroke endarrow="block"/>
            </v:line>
            <v:line id="Line 143" o:spid="_x0000_s1630" style="position:absolute;flip:x;visibility:visible" from="3456,4014" to="4032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bKYsUAAADcAAAADwAAAGRycy9kb3ducmV2LnhtbESPT2vCQBDF74LfYRmhl6AbaxFNXUXb&#10;CkLpwT+HHofsNAnNzobsVOO3d4WCx8eb93vzFqvO1epMbag8GxiPUlDEubcVFwZOx+1wBioIssXa&#10;Mxm4UoDVst9bYGb9hfd0PkihIoRDhgZKkSbTOuQlOQwj3xBH78e3DiXKttC2xUuEu1o/p+lUO6w4&#10;NpTY0FtJ+e/hz8U3tl/8PpkkG6eTZE4f3/KZajHmadCtX0EJdfI4/k/vrIHp+AX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bKYsUAAADcAAAADwAAAAAAAAAA&#10;AAAAAAChAgAAZHJzL2Rvd25yZXYueG1sUEsFBgAAAAAEAAQA+QAAAJMDAAAAAA==&#10;">
              <v:stroke endarrow="block"/>
            </v:line>
            <v:line id="Line 144" o:spid="_x0000_s1631" style="position:absolute;flip:y;visibility:visible" from="3456,3294" to="3456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pv+cUAAADcAAAADwAAAGRycy9kb3ducmV2LnhtbESPT2vCQBDF74LfYRmhl6AbKxVNXUXb&#10;CkLpwT+HHofsNAnNzobsVOO3d4WCx8eb93vzFqvO1epMbag8GxiPUlDEubcVFwZOx+1wBioIssXa&#10;Mxm4UoDVst9bYGb9hfd0PkihIoRDhgZKkSbTOuQlOQwj3xBH78e3DiXKttC2xUuEu1o/p+lUO6w4&#10;NpTY0FtJ+e/hz8U3tl/8PpkkG6eTZE4f3/KZajHmadCtX0EJdfI4/k/vrIHp+AX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pv+cUAAADcAAAADwAAAAAAAAAA&#10;AAAAAAChAgAAZHJzL2Rvd25yZXYueG1sUEsFBgAAAAAEAAQA+QAAAJMDAAAAAA==&#10;">
              <v:stroke endarrow="block"/>
            </v:line>
            <v:shape id="Text Box 145" o:spid="_x0000_s1632" type="#_x0000_t202" style="position:absolute;left:3168;top:259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accUA&#10;AADcAAAADwAAAGRycy9kb3ducmV2LnhtbESPQWvCQBSE70L/w/IEL6IbbYk2dZVSaNGbVdHrI/tM&#10;gtm36e42xn/vCoUeh5n5hlmsOlOLlpyvLCuYjBMQxLnVFRcKDvvP0RyED8gaa8uk4EYeVsun3gIz&#10;ba/8Te0uFCJC2GeooAyhyaT0eUkG/dg2xNE7W2cwROkKqR1eI9zUcpokqTRYcVwosaGPkvLL7tco&#10;mL+s25PfPG+PeXquX8Nw1n79OKUG/e79DUSgLvyH/9prrSCdpP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lpx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=20.0,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=-0.05,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=0.2,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=0.1,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=0.02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rPr>
          <w:sz w:val="28"/>
          <w:szCs w:val="28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25</w:t>
      </w:r>
      <w:r w:rsidRPr="00E935E7">
        <w:rPr>
          <w:snapToGrid w:val="0"/>
          <w:sz w:val="28"/>
          <w:szCs w:val="28"/>
          <w:lang w:eastAsia="ru-RU"/>
        </w:rPr>
        <w:t>. Система регулирования скорости двигателя.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617" o:spid="_x0000_s1633" style="position:absolute;margin-left:18pt;margin-top:1.8pt;width:367.2pt;height:122.45pt;z-index:251672064" coordorigin="2160,2214" coordsize="7344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" o:allowincell="f">
            <v:shape id="Text Box 147" o:spid="_x0000_s1634" type="#_x0000_t202" style="position:absolute;left:3312;top:22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rmMIA&#10;AADcAAAADwAAAGRycy9kb3ducmV2LnhtbERPy2rCQBTdF/yH4Ra6KTqxStToKCIouvNFu71krklo&#10;5k6cGWP6951FocvDeS9WnalFS85XlhUMBwkI4tzqigsF18u2PwXhA7LG2jIp+CEPq2XvZYGZtk8+&#10;UXsOhYgh7DNUUIbQZFL6vCSDfmAb4sjdrDMYInSF1A6fMdzU8iNJUmmw4thQYkObkvLv88MomI73&#10;7Zc/jI6feXqrZ+F90u7uTqm31249BxGoC//iP/deK0iHcW08E4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WuY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48" o:spid="_x0000_s1635" type="#_x0000_t202" style="position:absolute;left:4176;top:22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OA8YA&#10;AADcAAAADwAAAGRycy9kb3ducmV2LnhtbESPT2vCQBTE70K/w/IKXqRu/EOqqauIoOittaW9PrLP&#10;JDT7Nt1dY/z2riD0OMzMb5jFqjO1aMn5yrKC0TABQZxbXXGh4Otz+zID4QOyxtoyKbiSh9XyqbfA&#10;TNsLf1B7DIWIEPYZKihDaDIpfV6SQT+0DXH0TtYZDFG6QmqHlwg3tRwnSSoNVhwXSmxoU1L+ezwb&#10;BbPpvv3xh8n7d56e6nkYvLa7P6dU/7lbv4EI1IX/8KO91wrS0Rz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nOA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49" o:spid="_x0000_s1636" type="#_x0000_t202" style="position:absolute;left:6048;top:221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tI8IA&#10;AADcAAAADwAAAGRycy9kb3ducmV2LnhtbERPy2rCQBTdF/yH4RbcFJ2oJWp0lCIodueLdnvJXJPQ&#10;zJ10Zozx751FocvDeS/XnalFS85XlhWMhgkI4tzqigsFl/N2MAPhA7LG2jIpeJCH9ar3ssRM2zsf&#10;qT2FQsQQ9hkqKENoMil9XpJBP7QNceSu1hkMEbpCaof3GG5qOU6SVBqsODaU2NCmpPzndDMKZu/7&#10;9tt/Tg5feXqt5+Ft2u5+nVL91+5jASJQF/7Ff+69VpCO4/x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60j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50" o:spid="_x0000_s1637" type="#_x0000_t202" style="position:absolute;left:7920;top:2214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Iu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WkkzH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MIu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  <w:r>
                      <w:rPr>
                        <w:rFonts w:ascii="Arial" w:hAnsi="Arial"/>
                        <w:lang w:val="en-US"/>
                      </w:rPr>
                      <w:t>, Т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  <w:r>
                      <w:rPr>
                        <w:rFonts w:ascii="Arial" w:hAnsi="Arial"/>
                        <w:lang w:val="en-US"/>
                      </w:rPr>
                      <w:t>,</w:t>
                    </w:r>
                  </w:p>
                </w:txbxContent>
              </v:textbox>
            </v:shape>
            <v:shape id="Text Box 151" o:spid="_x0000_s1638" type="#_x0000_t202" style="position:absolute;left:5040;top:223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Wz8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qyN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GWz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52" o:spid="_x0000_s1639" type="#_x0000_t202" style="position:absolute;left:4176;top:3223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0zV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aQjs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0zV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Pr="009207CB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153" o:spid="_x0000_s1640" type="#_x0000_t202" style="position:absolute;left:7056;top:223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SrI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aQji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SrI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54" o:spid="_x0000_s1641" type="#_x0000_t202" style="position:absolute;left:5472;top:32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Ou8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J08gz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gOu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55" o:spid="_x0000_s1642" type="#_x0000_t202" style="position:absolute;left:6624;top:394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QzMUA&#10;AADcAAAADwAAAGRycy9kb3ducmV2LnhtbESPQWvCQBSE70L/w/KEXkQ3tSXa1FVKwaI3q6LXR/aZ&#10;BLNv0901xn/vCoUeh5n5hpktOlOLlpyvLCt4GSUgiHOrKy4U7HfL4RSED8gaa8uk4EYeFvOn3gwz&#10;ba/8Q+02FCJC2GeooAyhyaT0eUkG/cg2xNE7WWcwROkKqR1eI9zUcpwkqTRYcVwosaGvkvLz9mIU&#10;TN9W7dGvXzeHPD3V72Ewab9/nVLP/e7zA0SgLvyH/9orrSAdp/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pDM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156" o:spid="_x0000_s1643" style="position:absolute;visibility:visible" from="2160,2502" to="2448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fZO8UAAADcAAAADwAAAGRycy9kb3ducmV2LnhtbESPQWvCQBSE74X+h+UVeqsbPRiNrlIa&#10;Ch5qwSg9v2af2dDs25Bd4/bfd4WCx2FmvmHW22g7MdLgW8cKppMMBHHtdMuNgtPx/WUBwgdkjZ1j&#10;UvBLHrabx4c1Ftpd+UBjFRqRIOwLVGBC6AspfW3Iop+4njh5ZzdYDEkOjdQDXhPcdnKWZXNpseW0&#10;YLCnN0P1T3WxCnJTHmQuy4/jZzm202Xcx6/vpVLPT/F1BSJQDPfwf3unFcx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fZO8UAAADcAAAADwAAAAAAAAAA&#10;AAAAAAChAgAAZHJzL2Rvd25yZXYueG1sUEsFBgAAAAAEAAQA+QAAAJMDAAAAAA==&#10;">
              <v:stroke endarrow="block"/>
            </v:line>
            <v:line id="Line 157" o:spid="_x0000_s1644" style="position:absolute;visibility:visible" from="3024,2502" to="3312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hNScEAAADcAAAADwAAAGRycy9kb3ducmV2LnhtbERPy4rCMBTdD/gP4QruxlQXPqpRxCK4&#10;mBlQh1lfm2tTbG5KE2vm7yeLAZeH815vo21ET52vHSuYjDMQxKXTNVcKvi+H9wUIH5A1No5JwS95&#10;2G4Gb2vMtXvyifpzqEQKYZ+jAhNCm0vpS0MW/di1xIm7uc5iSLCrpO7wmcJtI6dZNpMWa04NBlva&#10;Gyrv54dVMDfFSc5l8XH5Kvp6soyf8ee6VGo0jLsViEAxvMT/7qNWMJumtel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qE1JwQAAANwAAAAPAAAAAAAAAAAAAAAA&#10;AKECAABkcnMvZG93bnJldi54bWxQSwUGAAAAAAQABAD5AAAAjwMAAAAA&#10;">
              <v:stroke endarrow="block"/>
            </v:line>
            <v:line id="Line 158" o:spid="_x0000_s1645" style="position:absolute;visibility:visible" from="3888,2502" to="4176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o0s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paLHP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o0sUAAADcAAAADwAAAAAAAAAA&#10;AAAAAAChAgAAZHJzL2Rvd25yZXYueG1sUEsFBgAAAAAEAAQA+QAAAJMDAAAAAA==&#10;">
              <v:stroke endarrow="block"/>
            </v:line>
            <v:line id="Line 159" o:spid="_x0000_s1646" style="position:absolute;visibility:visible" from="4752,2502" to="5040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Xks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tlb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fXksIAAADcAAAADwAAAAAAAAAAAAAA&#10;AAChAgAAZHJzL2Rvd25yZXYueG1sUEsFBgAAAAAEAAQA+QAAAJADAAAAAA==&#10;">
              <v:stroke endarrow="block"/>
            </v:line>
            <v:line id="Line 160" o:spid="_x0000_s1647" style="position:absolute;visibility:visible" from="5760,2502" to="6048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tyCc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tyCcUAAADcAAAADwAAAAAAAAAA&#10;AAAAAAChAgAAZHJzL2Rvd25yZXYueG1sUEsFBgAAAAAEAAQA+QAAAJMDAAAAAA==&#10;">
              <v:stroke endarrow="block"/>
            </v:line>
            <v:line id="Line 161" o:spid="_x0000_s1648" style="position:absolute;visibility:visible" from="6768,2502" to="7056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sfs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fT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nsfsUAAADcAAAADwAAAAAAAAAA&#10;AAAAAAChAgAAZHJzL2Rvd25yZXYueG1sUEsFBgAAAAAEAAQA+QAAAJMDAAAAAA==&#10;">
              <v:stroke endarrow="block"/>
            </v:line>
            <v:line id="Line 162" o:spid="_x0000_s1649" style="position:absolute;visibility:visible" from="7632,2502" to="7920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J5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Gf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UnlxAAAANwAAAAPAAAAAAAAAAAA&#10;AAAAAKECAABkcnMvZG93bnJldi54bWxQSwUGAAAAAAQABAD5AAAAkgMAAAAA&#10;">
              <v:stroke endarrow="block"/>
            </v:line>
            <v:line id="Line 163" o:spid="_x0000_s1650" style="position:absolute;visibility:visible" from="8928,2502" to="9504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Rkc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0+Q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0ZHGAAAA3AAAAA8AAAAAAAAA&#10;AAAAAAAAoQIAAGRycy9kb3ducmV2LnhtbFBLBQYAAAAABAAEAPkAAACUAwAAAAA=&#10;">
              <v:stroke endarrow="block"/>
            </v:line>
            <v:line id="Line 164" o:spid="_x0000_s1651" style="position:absolute;visibility:visible" from="6912,2502" to="6912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0Cs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0+Q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dArGAAAA3AAAAA8AAAAAAAAA&#10;AAAAAAAAoQIAAGRycy9kb3ducmV2LnhtbFBLBQYAAAAABAAEAPkAAACUAwAAAAA=&#10;">
              <v:stroke endarrow="block"/>
            </v:line>
            <v:line id="Line 165" o:spid="_x0000_s1652" style="position:absolute;flip:x;visibility:visible" from="6048,3511" to="691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2t7sUAAADcAAAADwAAAGRycy9kb3ducmV2LnhtbESPQWvCQBCF7wX/wzKFXkLdaCC0qato&#10;rSAUD1oPHofsNAnNzobsVOO/d4VCj48373vzZovBtepMfWg8G5iMU1DEpbcNVwaOX5vnF1BBkC22&#10;nsnAlQIs5qOHGRbWX3hP54NUKkI4FGigFukKrUNZk8Mw9h1x9L5971Ci7Ctte7xEuGv1NE1z7bDh&#10;2FBjR+81lT+HXxff2Ox4nWXJyukkeaWPk3ymWox5ehyWb6CEBvk//ktvrYE8y+E+Jh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2t7sUAAADcAAAADwAAAAAAAAAA&#10;AAAAAAChAgAAZHJzL2Rvd25yZXYueG1sUEsFBgAAAAAEAAQA+QAAAJMDAAAAAA==&#10;">
              <v:stroke endarrow="block"/>
            </v:line>
            <v:line id="Line 166" o:spid="_x0000_s1653" style="position:absolute;flip:x;visibility:visible" from="4896,3511" to="54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EIdcUAAADcAAAADwAAAGRycy9kb3ducmV2LnhtbESPQWvCQBCF7wX/wzKCl6CbGrBtdJVq&#10;KxSkh2oPHofsmASzsyE71fTfu0Khx8eb9715i1XvGnWhLtSeDTxOUlDEhbc1lwa+D9vxM6ggyBYb&#10;z2TglwKsloOHBebWX/mLLnspVYRwyNFAJdLmWoeiIodh4lvi6J1851Ci7EptO7xGuGv0NE1n2mHN&#10;saHCljYVFef9j4tvbD/5LcuStdNJ8kLvR9mlWowZDfvXOSihXv6P/9If1sAse4L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EIdcUAAADcAAAADwAAAAAAAAAA&#10;AAAAAAChAgAAZHJzL2Rvd25yZXYueG1sUEsFBgAAAAAEAAQA+QAAAJMDAAAAAA==&#10;">
              <v:stroke endarrow="block"/>
            </v:line>
            <v:line id="Line 167" o:spid="_x0000_s1654" style="position:absolute;flip:x;visibility:visible" from="3600,3655" to="4176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cB8UAAADcAAAADwAAAGRycy9kb3ducmV2LnhtbESPwUrDQBCG74LvsIzQS7CbNlBq7LZo&#10;a0GQHlo9eByyYxLMzobstI1v7xwEj8M//zffrDZj6MyFhtRGdjCb5mCIq+hbrh18vO/vl2CSIHvs&#10;IpODH0qwWd/erLD08cpHupykNgrhVKKDRqQvrU1VQwHTNPbEmn3FIaDoONTWD3hVeOjsPM8XNmDL&#10;eqHBnrYNVd+nc1CN/YF3RZE9B5tlD/TyKW+5Fecmd+PTIxihUf6X/9qv3sGiUFt9Rgl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6cB8UAAADcAAAADwAAAAAAAAAA&#10;AAAAAAChAgAAZHJzL2Rvd25yZXYueG1sUEsFBgAAAAAEAAQA+QAAAJMDAAAAAA==&#10;">
              <v:stroke endarrow="block"/>
            </v:line>
            <v:line id="Line 168" o:spid="_x0000_s1655" style="position:absolute;flip:y;visibility:visible" from="3600,2934" to="360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5nMUAAADcAAAADwAAAGRycy9kb3ducmV2LnhtbESPT2vCQBDF74LfYRmhl6CbNiA1uor9&#10;IwjFQ9WDxyE7JsHsbMhONf32XaHg8fHm/d68xap3jbpSF2rPBp4nKSjiwtuaSwPHw2b8CioIssXG&#10;Mxn4pQCr5XCwwNz6G3/TdS+lihAOORqoRNpc61BU5DBMfEscvbPvHEqUXalth7cId41+SdOpdlhz&#10;bKiwpfeKisv+x8U3Njv+yLLkzekkmdHnSb5SLcY8jfr1HJRQL4/j//TWGphmM7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I5nMUAAADcAAAADwAAAAAAAAAA&#10;AAAAAAChAgAAZHJzL2Rvd25yZXYueG1sUEsFBgAAAAAEAAQA+QAAAJMDAAAAAA==&#10;">
              <v:stroke endarrow="block"/>
            </v:line>
            <v:line id="Line 169" o:spid="_x0000_s1656" style="position:absolute;visibility:visible" from="9072,2502" to="9072,4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k78IAAADcAAAADwAAAGRycy9kb3ducmV2LnhtbERPy2oCMRTdC/5DuEJ3mrEUH6NRpEOh&#10;i1rwgevr5DoZnNwMk3RM/75ZCF0eznu9jbYRPXW+dqxgOslAEJdO11wpOJ8+xgsQPiBrbByTgl/y&#10;sN0MB2vMtXvwgfpjqEQKYZ+jAhNCm0vpS0MW/cS1xIm7uc5iSLCrpO7wkcJtI1+zbCYt1pwaDLb0&#10;bqi8H3+sgrkpDnIui6/Td9HX02Xcx8t1qdTLKO5WIALF8C9+uj+1gtlb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Gk78IAAADcAAAADwAAAAAAAAAAAAAA&#10;AAChAgAAZHJzL2Rvd25yZXYueG1sUEsFBgAAAAAEAAQA+QAAAJADAAAAAA==&#10;">
              <v:stroke endarrow="block"/>
            </v:line>
            <v:line id="Line 170" o:spid="_x0000_s1657" style="position:absolute;flip:x;visibility:visible" from="7200,4231" to="9072,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G58UAAADcAAAADwAAAGRycy9kb3ducmV2LnhtbESPT2vCQBDF74LfYRmhl6AbaxFNXUXb&#10;CkLpwT+HHofsNAnNzobsVOO3d4WCx8eb93vzFqvO1epMbag8GxiPUlDEubcVFwZOx+1wBioIssXa&#10;Mxm4UoDVst9bYGb9hfd0PkihIoRDhgZKkSbTOuQlOQwj3xBH78e3DiXKttC2xUuEu1o/p+lUO6w4&#10;NpTY0FtJ+e/hz8U3tl/8PpkkG6eTZE4f3/KZajHmadCtX0EJdfI4/k/vrIHpyx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JG58UAAADcAAAADwAAAAAAAAAA&#10;AAAAAAChAgAAZHJzL2Rvd25yZXYueG1sUEsFBgAAAAAEAAQA+QAAAJMDAAAAAA==&#10;">
              <v:stroke endarrow="block"/>
            </v:line>
            <v:line id="Line 171" o:spid="_x0000_s1658" style="position:absolute;flip:x;visibility:visible" from="2736,4231" to="6624,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YkM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TB+G8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DYkMUAAADcAAAADwAAAAAAAAAA&#10;AAAAAAChAgAAZHJzL2Rvd25yZXYueG1sUEsFBgAAAAAEAAQA+QAAAJMDAAAAAA==&#10;">
              <v:stroke endarrow="block"/>
            </v:line>
            <v:line id="Line 172" o:spid="_x0000_s1659" style="position:absolute;flip:y;visibility:visible" from="2736,2934" to="2736,4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9C8UAAADcAAAADwAAAGRycy9kb3ducmV2LnhtbESPQWvCQBCF74L/YZmCl1A3bUTa6Cq2&#10;KhSkh6qHHofsmIRmZ0N21PTfdwuCx8eb971582XvGnWhLtSeDTyNU1DEhbc1lwaOh+3jC6ggyBYb&#10;z2TglwIsF8PBHHPrr/xFl72UKkI45GigEmlzrUNRkcMw9i1x9E6+cyhRdqW2HV4j3DX6OU2n2mHN&#10;saHClt4rKn72Zxff2H7yOsuSN6eT5JU237JLtRgzeuhXM1BCvdyPb+kPa2A6y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x9C8UAAADcAAAADwAAAAAAAAAA&#10;AAAAAAChAgAAZHJzL2Rvd25yZXYueG1sUEsFBgAAAAAEAAQA+QAAAJMDAAAAAA==&#10;">
              <v:stroke endarrow="block"/>
            </v:line>
            <v:shape id="Text Box 173" o:spid="_x0000_s1660" type="#_x0000_t202" style="position:absolute;left:2448;top:223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OgMUA&#10;AADcAAAADwAAAGRycy9kb3ducmV2LnhtbESPQWvCQBSE7wX/w/IKvRTdqCG1qasUoUVvaqW9PrLP&#10;JDT7Nt3dxvjvXUHwOMzMN8x82ZtGdOR8bVnBeJSAIC6srrlUcPj6GM5A+ICssbFMCs7kYbkYPMwx&#10;1/bEO+r2oRQRwj5HBVUIbS6lLyoy6Ee2JY7e0TqDIUpXSu3wFOGmkZMkyaTBmuNChS2tKip+9/9G&#10;wSxddz9+M91+F9mxeQ3PL93nn1Pq6bF/fwMRqA/38K291gqyN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06A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=10.0,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=2.0,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=-0.04,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=0.1,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=0.03,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=0.4,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=0.05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26</w:t>
      </w:r>
      <w:r w:rsidRPr="00E935E7">
        <w:rPr>
          <w:snapToGrid w:val="0"/>
          <w:sz w:val="28"/>
          <w:szCs w:val="28"/>
          <w:lang w:eastAsia="ru-RU"/>
        </w:rPr>
        <w:t>. Система управления угловым положением искусственного спутника Земли.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645" o:spid="_x0000_s1661" style="position:absolute;margin-left:25.2pt;margin-top:16.25pt;width:345.6pt;height:136.8pt;z-index:251673088" coordorigin="2304,2593" coordsize="6912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" o:allowincell="f">
            <v:shape id="Text Box 175" o:spid="_x0000_s1662" type="#_x0000_t202" style="position:absolute;left:3456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V1bMUA&#10;AADcAAAADwAAAGRycy9kb3ducmV2LnhtbESPQWvCQBSE70L/w/KEXqRuWiXa1FWkoNibjaW9PrLP&#10;JJh9G3e3Mf57Vyj0OMzMN8xi1ZtGdOR8bVnB8zgBQVxYXXOp4OuweZqD8AFZY2OZFFzJw2r5MFhg&#10;pu2FP6nLQykihH2GCqoQ2kxKX1Rk0I9tSxy9o3UGQ5SulNrhJcJNI1+SJJUGa44LFbb0XlFxyn+N&#10;gvl01/34j8n+u0iPzWsYzbrt2Sn1OOzXbyAC9eE//NfeaQXpNI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XVs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76" o:spid="_x0000_s1663" type="#_x0000_t202" style="position:absolute;left:4320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Q98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rSy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nQ9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77" o:spid="_x0000_s1664" type="#_x0000_t202" style="position:absolute;left:6048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Ehc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qy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Ehc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78" o:spid="_x0000_s1665" type="#_x0000_t202" style="position:absolute;left:6048;top:345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hHs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SAdz+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uEe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179" o:spid="_x0000_s1666" type="#_x0000_t202" style="position:absolute;left:5184;top:403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eXsIA&#10;AADcAAAADwAAAGRycy9kb3ducmV2LnhtbERPz2vCMBS+D/wfwhN2GTN10+o6o4gwcbfpRK+P5tkW&#10;m5eaxFr/e3MY7Pjx/Z4tOlOLlpyvLCsYDhIQxLnVFRcK9r9fr1MQPiBrrC2Tgjt5WMx7TzPMtL3x&#10;ltpdKEQMYZ+hgjKEJpPS5yUZ9APbEEfuZJ3BEKErpHZ4i+Gmlm9JkkqDFceGEhtalZSfd1ejYDra&#10;tEf//f5zyNNT/RFeJu364pR67nfLTxCBuvAv/nNvtIJ0HOfH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yd5e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180" o:spid="_x0000_s1667" type="#_x0000_t202" style="position:absolute;left:4320;top:460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7xcYA&#10;AADcAAAADwAAAGRycy9kb3ducmV2LnhtbESPQWvCQBSE70L/w/IKXkrdaG1qU1cRwaI3a0t7fWSf&#10;STD7Nu6uMf57Vyh4HGbmG2Y670wtWnK+sqxgOEhAEOdWV1wo+PlePU9A+ICssbZMCi7kYT576E0x&#10;0/bMX9TuQiEihH2GCsoQmkxKn5dk0A9sQxy9vXUGQ5SukNrhOcJNLUdJkkqDFceFEhtalpQfdiej&#10;YDJet39+87L9zdN9/R6e3trPo1Oq/9gtPkAE6sI9/N9eawXp6xB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V7x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181" o:spid="_x0000_s1668" type="#_x0000_t202" style="position:absolute;left:5184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ls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L0eQL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fls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182" o:spid="_x0000_s1669" type="#_x0000_t202" style="position:absolute;left:7056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AKc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p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tAK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183" o:spid="_x0000_s1670" type="#_x0000_t202" style="position:absolute;left:8064;top:25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YXc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tIpx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LYX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184" o:spid="_x0000_s1671" style="position:absolute;visibility:visible" from="2304,2881" to="2592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+RqsQAAADcAAAADwAAAGRycy9kb3ducmV2LnhtbESPQWsCMRSE74L/ITzBm2YtqHVrFHER&#10;PLQFtfT8unluFjcvyyZd479vCoUeh5n5hllvo21ET52vHSuYTTMQxKXTNVcKPi6HyTMIH5A1No5J&#10;wYM8bDfDwRpz7e58ov4cKpEg7HNUYEJocyl9aciin7qWOHlX11kMSXaV1B3eE9w28inLFtJizWnB&#10;YEt7Q+Xt/G0VLE1xkktZvF7ei76ereJb/PxaKTUexd0LiEAx/If/2ketYDGf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5GqxAAAANwAAAAPAAAAAAAAAAAA&#10;AAAAAKECAABkcnMvZG93bnJldi54bWxQSwUGAAAAAAQABAD5AAAAkgMAAAAA&#10;">
              <v:stroke endarrow="block"/>
            </v:line>
            <v:line id="Line 185" o:spid="_x0000_s1672" style="position:absolute;visibility:visible" from="3168,2881" to="345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P3cUAAADcAAAADwAAAGRycy9kb3ducmV2LnhtbESPQWsCMRSE74X+h/AK3mrWgmtdjVK6&#10;CD1oQS09v26em6Wbl2UT1/TfG6HgcZiZb5jlOtpWDNT7xrGCyTgDQVw53XCt4Ou4eX4F4QOyxtYx&#10;KfgjD+vV48MSC+0uvKfhEGqRIOwLVGBC6AopfWXIoh+7jjh5J9dbDEn2tdQ9XhLctvIly3JpseG0&#10;YLCjd0PV7+FsFcxMuZczWW6Pn+XQTOZxF79/5kqNnuLbAkSgGO7h//aHVpBP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0P3cUAAADcAAAADwAAAAAAAAAA&#10;AAAAAAChAgAAZHJzL2Rvd25yZXYueG1sUEsFBgAAAAAEAAQA+QAAAJMDAAAAAA==&#10;">
              <v:stroke endarrow="block"/>
            </v:line>
            <v:line id="Line 186" o:spid="_x0000_s1673" style="position:absolute;visibility:visible" from="4032,2881" to="4320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GqRsUAAADcAAAADwAAAGRycy9kb3ducmV2LnhtbESPQWsCMRSE70L/Q3gFb5pV0K2rUYqL&#10;0ENbUEvPr5vnZunmZdnENf33TaHgcZiZb5jNLtpWDNT7xrGC2TQDQVw53XCt4ON8mDyB8AFZY+uY&#10;FPyQh932YbTBQrsbH2k4hVokCPsCFZgQukJKXxmy6KeuI07exfUWQ5J9LXWPtwS3rZxn2VJabDgt&#10;GOxob6j6Pl2tgtyUR5nL8vX8Xg7NbBXf4ufXSqnxY3xegwgUwz38337RCpa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GqRsUAAADcAAAADwAAAAAAAAAA&#10;AAAAAAChAgAAZHJzL2Rvd25yZXYueG1sUEsFBgAAAAAEAAQA+QAAAJMDAAAAAA==&#10;">
              <v:stroke endarrow="block"/>
            </v:line>
            <v:line id="Line 187" o:spid="_x0000_s1674" style="position:absolute;visibility:visible" from="4896,2881" to="5184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4+NMIAAADcAAAADwAAAGRycy9kb3ducmV2LnhtbERPy2oCMRTdC/5DuEJ3mrFQH6NRpEOh&#10;i1rwgevr5DoZnNwMk3RM/75ZCF0eznu9jbYRPXW+dqxgOslAEJdO11wpOJ8+xgsQPiBrbByTgl/y&#10;sN0MB2vMtXvwgfpjqEQKYZ+jAhNCm0vpS0MW/cS1xIm7uc5iSLCrpO7wkcJtI1+zbCYt1pwaDLb0&#10;bqi8H3+sgrkpDnIui6/Td9HX02Xcx8t1qdTLKO5WIALF8C9+uj+1gtlb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4+NMIAAADcAAAADwAAAAAAAAAAAAAA&#10;AAChAgAAZHJzL2Rvd25yZXYueG1sUEsFBgAAAAAEAAQA+QAAAJADAAAAAA==&#10;">
              <v:stroke endarrow="block"/>
            </v:line>
            <v:line id="Line 188" o:spid="_x0000_s1675" style="position:absolute;visibility:visible" from="5760,2881" to="6048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br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h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Kbr8UAAADcAAAADwAAAAAAAAAA&#10;AAAAAAChAgAAZHJzL2Rvd25yZXYueG1sUEsFBgAAAAAEAAQA+QAAAJMDAAAAAA==&#10;">
              <v:stroke endarrow="block"/>
            </v:line>
            <v:line id="Line 189" o:spid="_x0000_s1676" style="position:absolute;visibility:visible" from="6624,2881" to="705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4j8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T4j8IAAADcAAAADwAAAAAAAAAAAAAA&#10;AAChAgAAZHJzL2Rvd25yZXYueG1sUEsFBgAAAAAEAAQA+QAAAJADAAAAAA==&#10;">
              <v:stroke endarrow="block"/>
            </v:line>
            <v:line id="Line 190" o:spid="_x0000_s1677" style="position:absolute;visibility:visible" from="7632,2881" to="8064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dFMUAAADcAAAADwAAAGRycy9kb3ducmV2LnhtbESPzWrDMBCE74G+g9hCbonsHpzGjRJK&#10;TaGHtJAfct5aG8vEWhlLdZS3jwqFHoeZ+YZZbaLtxEiDbx0ryOcZCOLa6ZYbBcfD++wZhA/IGjvH&#10;pOBGHjbrh8kKS+2uvKNxHxqRIOxLVGBC6EspfW3Iop+7njh5ZzdYDEkOjdQDXhPcdvIpywppseW0&#10;YLCnN0P1Zf9jFSxMtZMLWW0PX9XY5sv4GU/fS6Wmj/H1BUSgGP7Df+0PraA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hdFMUAAADcAAAADwAAAAAAAAAA&#10;AAAAAAChAgAAZHJzL2Rvd25yZXYueG1sUEsFBgAAAAAEAAQA+QAAAJMDAAAAAA==&#10;">
              <v:stroke endarrow="block"/>
            </v:line>
            <v:line id="Line 191" o:spid="_x0000_s1678" style="position:absolute;visibility:visible" from="8640,2881" to="9216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DY8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8jz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rDY8UAAADcAAAADwAAAAAAAAAA&#10;AAAAAAChAgAAZHJzL2Rvd25yZXYueG1sUEsFBgAAAAAEAAQA+QAAAJMDAAAAAA==&#10;">
              <v:stroke endarrow="block"/>
            </v:line>
            <v:line id="Line 192" o:spid="_x0000_s1679" style="position:absolute;visibility:visible" from="7776,2881" to="7776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m+MUAAADcAAAADwAAAGRycy9kb3ducmV2LnhtbESPQWsCMRSE74X+h/AK3mrWCmtdjVK6&#10;CD1oQS09v26em6Wbl2UT1/TfG6HgcZiZb5jlOtpWDNT7xrGCyTgDQVw53XCt4Ou4eX4F4QOyxtYx&#10;KfgjD+vV48MSC+0uvKfhEGqRIOwLVGBC6AopfWXIoh+7jjh5J9dbDEn2tdQ9XhLctvIly3JpseG0&#10;YLCjd0PV7+FsFcxMuZczWW6Pn+XQTOZxF79/5kqNnuLbAkSgGO7h//aHVpD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Zm+MUAAADcAAAADwAAAAAAAAAA&#10;AAAAAAChAgAAZHJzL2Rvd25yZXYueG1sUEsFBgAAAAAEAAQA+QAAAJMDAAAAAA==&#10;">
              <v:stroke endarrow="block"/>
            </v:line>
            <v:line id="Line 193" o:spid="_x0000_s1680" style="position:absolute;flip:x;visibility:visible" from="5760,4465" to="7776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C5H8UAAADcAAAADwAAAGRycy9kb3ducmV2LnhtbESPQWvCQBCF7wX/wzIFL0E31hI0uoq2&#10;FQrSQ9WDxyE7JqHZ2ZAdNf333UKhx8eb9715y3XvGnWjLtSeDUzGKSjiwtuaSwOn4240AxUE2WLj&#10;mQx8U4D1avCwxNz6O3/S7SClihAOORqoRNpc61BU5DCMfUscvYvvHEqUXalth/cId41+StNMO6w5&#10;NlTY0ktFxdfh6uIbuw9+nU6TrdNJMqe3s+xTLcYMH/vNApRQL//Hf+l3ayDLnuF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C5H8UAAADcAAAADwAAAAAAAAAA&#10;AAAAAAChAgAAZHJzL2Rvd25yZXYueG1sUEsFBgAAAAAEAAQA+QAAAJMDAAAAAA==&#10;">
              <v:stroke endarrow="block"/>
            </v:line>
            <v:line id="Line 194" o:spid="_x0000_s1681" style="position:absolute;flip:x;visibility:visible" from="6624,3745" to="7776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wchMUAAADcAAAADwAAAGRycy9kb3ducmV2LnhtbESPQWvCQBCF7wX/wzIFL0E3Vho0uoq2&#10;FQrSQ9WDxyE7JqHZ2ZAdNf333UKhx8eb9715y3XvGnWjLtSeDUzGKSjiwtuaSwOn4240AxUE2WLj&#10;mQx8U4D1avCwxNz6O3/S7SClihAOORqoRNpc61BU5DCMfUscvYvvHEqUXalth/cId41+StNMO6w5&#10;NlTY0ktFxdfh6uIbuw9+nU6TrdNJMqe3s+xTLcYMH/vNApRQL//Hf+l3ayDLnuF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wchMUAAADcAAAADwAAAAAAAAAA&#10;AAAAAAChAgAAZHJzL2Rvd25yZXYueG1sUEsFBgAAAAAEAAQA+QAAAJMDAAAAAA==&#10;">
              <v:stroke endarrow="block"/>
            </v:line>
            <v:line id="Line 195" o:spid="_x0000_s1682" style="position:absolute;flip:x;visibility:visible" from="5472,3745" to="6048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C88QAAADcAAAADwAAAGRycy9kb3ducmV2LnhtbESPQWvCQBCF7wX/wzJCL6FuVAg2uorW&#10;CoXiQe2hxyE7JsHsbMhONf57t1Do8fHmfW/eYtW7Rl2pC7VnA+NRCoq48Lbm0sDXafcyAxUE2WLj&#10;mQzcKcBqOXhaYG79jQ90PUqpIoRDjgYqkTbXOhQVOQwj3xJH7+w7hxJlV2rb4S3CXaMnaZpphzXH&#10;hgpbequouBx/XHxjt+ftdJpsnE6SV3r/ls9UizHPw349ByXUy//xX/rDGsiyDH7H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oLzxAAAANwAAAAPAAAAAAAAAAAA&#10;AAAAAKECAABkcnMvZG93bnJldi54bWxQSwUGAAAAAAQABAD5AAAAkgMAAAAA&#10;">
              <v:stroke endarrow="block"/>
            </v:line>
            <v:line id="Line 196" o:spid="_x0000_s1683" style="position:absolute;flip:y;visibility:visible" from="5472,3313" to="5472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naMUAAADcAAAADwAAAGRycy9kb3ducmV2LnhtbESPQWvCQBCF7wX/wzKCl6CbKqRtdJVq&#10;KxSkh2oPHofsmASzsyE71fTfu0Khx8eb9715i1XvGnWhLtSeDTxOUlDEhbc1lwa+D9vxM6ggyBYb&#10;z2TglwKsloOHBebWX/mLLnspVYRwyNFAJdLmWoeiIodh4lvi6J1851Ci7EptO7xGuGv0NE0z7bDm&#10;2FBhS5uKivP+x8U3tp/8Npsla6eT5IXej7JLtRgzGvavc1BCvfwf/6U/rIEse4L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naMUAAADcAAAADwAAAAAAAAAA&#10;AAAAAAChAgAAZHJzL2Rvd25yZXYueG1sUEsFBgAAAAAEAAQA+QAAAJMDAAAAAA==&#10;">
              <v:stroke endarrow="block"/>
            </v:line>
            <v:line id="Line 197" o:spid="_x0000_s1684" style="position:absolute;flip:x;visibility:visible" from="3744,4465" to="5184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zGsUAAADcAAAADwAAAGRycy9kb3ducmV2LnhtbESPwUrDQBCG74LvsIzQS7CbthBq7LZo&#10;a0GQHlo9eByyYxLMzobstI1v7xwEj8M//zffrDZj6MyFhtRGdjCb5mCIq+hbrh18vO/vl2CSIHvs&#10;IpODH0qwWd/erLD08cpHupykNgrhVKKDRqQvrU1VQwHTNPbEmn3FIaDoONTWD3hVeOjsPM8LG7Bl&#10;vdBgT9uGqu/TOajG/sC7xSJ7DjbLHujlU95yK85N7sanRzBCo/wv/7VfvYOiUFt9Rgl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2zGsUAAADcAAAADwAAAAAAAAAA&#10;AAAAAAChAgAAZHJzL2Rvd25yZXYueG1sUEsFBgAAAAAEAAQA+QAAAJMDAAAAAA==&#10;">
              <v:stroke endarrow="block"/>
            </v:line>
            <v:line id="Line 198" o:spid="_x0000_s1685" style="position:absolute;flip:y;visibility:visible" from="3744,3313" to="3744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EWgcUAAADcAAAADwAAAGRycy9kb3ducmV2LnhtbESPT2vCQBDF74LfYRmhl6CbVgg1uor9&#10;IwjFQ9WDxyE7JsHsbMhONf32XaHg8fHm/d68xap3jbpSF2rPBp4nKSjiwtuaSwPHw2b8CioIssXG&#10;Mxn4pQCr5XCwwNz6G3/TdS+lihAOORqoRNpc61BU5DBMfEscvbPvHEqUXalth7cId41+SdNMO6w5&#10;NlTY0ntFxWX/4+Ibmx1/TKfJm9NJMqPPk3ylWox5GvXrOSihXh7H/+mtNZBlM7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EWgcUAAADcAAAADwAAAAAAAAAA&#10;AAAAAAChAgAAZHJzL2Rvd25yZXYueG1sUEsFBgAAAAAEAAQA+QAAAJMDAAAAAA==&#10;">
              <v:stroke endarrow="block"/>
            </v:line>
            <v:line id="Line 199" o:spid="_x0000_s1686" style="position:absolute;visibility:visible" from="8784,2881" to="8784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uUsIAAADcAAAADwAAAGRycy9kb3ducmV2LnhtbERPu2rDMBTdA/0HcQvZEtkd4saNYkpN&#10;IUNTyIPMN9atZWpdGUt11L+PhkLHw3lvqmh7MdHoO8cK8mUGgrhxuuNWwfn0vngG4QOyxt4xKfgl&#10;D9X2YbbBUrsbH2g6hlakEPYlKjAhDKWUvjFk0S/dQJy4LzdaDAmOrdQj3lK47eVTlq2kxY5Tg8GB&#10;3gw138cfq6Aw9UEWsv44fdZTl6/jPl6ua6Xmj/H1BUSgGP7Ff+6dVrAq0vx0Jh0Bu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1uUsIAAADcAAAADwAAAAAAAAAAAAAA&#10;AAChAgAAZHJzL2Rvd25yZXYueG1sUEsFBgAAAAAEAAQA+QAAAJADAAAAAA==&#10;">
              <v:stroke endarrow="block"/>
            </v:line>
            <v:line id="Line 200" o:spid="_x0000_s1687" style="position:absolute;flip:x;visibility:visible" from="4896,4897" to="8784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6MWsUAAADcAAAADwAAAGRycy9kb3ducmV2LnhtbESPQWvCQBCF70L/wzKFXoJurGBt6irV&#10;KgjiodFDj0N2moRmZ0N2qvHfdwuCx8eb971582XvGnWmLtSeDYxHKSjiwtuaSwOn43Y4AxUE2WLj&#10;mQxcKcBy8TCYY2b9hT/pnEupIoRDhgYqkTbTOhQVOQwj3xJH79t3DiXKrtS2w0uEu0Y/p+lUO6w5&#10;NlTY0rqi4if/dfGN7YE/JpNk5XSSvNLmS/apFmOeHvv3N1BCvdyPb+mdNTB9G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6MWsUAAADcAAAADwAAAAAAAAAA&#10;AAAAAAChAgAAZHJzL2Rvd25yZXYueG1sUEsFBgAAAAAEAAQA+QAAAJMDAAAAAA==&#10;">
              <v:stroke endarrow="block"/>
            </v:line>
            <v:line id="Line 201" o:spid="_x0000_s1688" style="position:absolute;flip:x;visibility:visible" from="2880,4897" to="432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SLcUAAADcAAAADwAAAGRycy9kb3ducmV2LnhtbESPQWvCQBCF74L/YZmCl6AbFdSmrqK2&#10;QqH0YPTQ45CdJqHZ2ZCdavrvu4WCx8eb9715623vGnWlLtSeDUwnKSjiwtuaSwOX83G8AhUE2WLj&#10;mQz8UIDtZjhYY2b9jU90zaVUEcIhQwOVSJtpHYqKHIaJb4mj9+k7hxJlV2rb4S3CXaNnabrQDmuO&#10;DRW2dKio+Mq/XXzj+M7P83mydzpJHunlQ95SLcaMHvrdEyihXu7H/+lXa2CxnMHfmEg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wSLcUAAADcAAAADwAAAAAAAAAA&#10;AAAAAAChAgAAZHJzL2Rvd25yZXYueG1sUEsFBgAAAAAEAAQA+QAAAJMDAAAAAA==&#10;">
              <v:stroke endarrow="block"/>
            </v:line>
            <v:line id="Line 202" o:spid="_x0000_s1689" style="position:absolute;flip:y;visibility:visible" from="2880,3313" to="2880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3tsUAAADcAAAADwAAAGRycy9kb3ducmV2LnhtbESPQWvCQBCF7wX/wzKCl6CbGrBtdJVq&#10;KxSkh2oPHofsmASzsyE71fTfu0Khx8eb9715i1XvGnWhLtSeDTxOUlDEhbc1lwa+D9vxM6ggyBYb&#10;z2TglwKsloOHBebWX/mLLnspVYRwyNFAJdLmWoeiIodh4lvi6J1851Ci7EptO7xGuGv0NE1n2mHN&#10;saHCljYVFef9j4tvbD/5LcuStdNJ8kLvR9mlWowZDfvXOSihXv6P/9If1sDsKY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C3tsUAAADcAAAADwAAAAAAAAAA&#10;AAAAAAChAgAAZHJzL2Rvd25yZXYueG1sUEsFBgAAAAAEAAQA+QAAAJMDAAAAAA==&#10;">
              <v:stroke endarrow="block"/>
            </v:line>
            <v:shape id="Text Box 203" o:spid="_x0000_s1690" type="#_x0000_t202" style="position:absolute;left:2592;top:261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EPc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rS6Q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eEP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</w:t>
      </w:r>
      <w:r w:rsidRPr="00E935E7">
        <w:rPr>
          <w:snapToGrid w:val="0"/>
          <w:sz w:val="28"/>
          <w:szCs w:val="28"/>
          <w:lang w:val="en-US" w:eastAsia="ru-RU"/>
        </w:rPr>
        <w:t>X</w: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е 676" o:spid="_x0000_s1691" type="#_x0000_t202" style="position:absolute;left:0;text-align:left;margin-left:140.4pt;margin-top:194.4pt;width:28.8pt;height:36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" o:allowincell="f">
            <v:textbox>
              <w:txbxContent>
                <w:p w:rsidR="000827E3" w:rsidRDefault="000827E3" w:rsidP="00E541A4">
                  <w:pPr>
                    <w:rPr>
                      <w:rFonts w:ascii="Arial" w:hAnsi="Arial"/>
                      <w:vertAlign w:val="subscript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И</w:t>
                  </w:r>
                </w:p>
              </w:txbxContent>
            </v:textbox>
          </v:shape>
        </w:pict>
      </w: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=3,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=-0.1,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=-0.1, </w:t>
      </w:r>
    </w:p>
    <w:p w:rsidR="000827E3" w:rsidRPr="00E935E7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= -0.2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E541A4">
      <w:pPr>
        <w:widowControl w:val="0"/>
        <w:spacing w:line="360" w:lineRule="auto"/>
        <w:ind w:left="708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708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27</w:t>
      </w:r>
      <w:r w:rsidRPr="00E935E7">
        <w:rPr>
          <w:b/>
          <w:snapToGrid w:val="0"/>
          <w:sz w:val="28"/>
          <w:szCs w:val="28"/>
          <w:lang w:eastAsia="ru-RU"/>
        </w:rPr>
        <w:t>.</w:t>
      </w:r>
      <w:r w:rsidRPr="00E935E7">
        <w:rPr>
          <w:snapToGrid w:val="0"/>
          <w:sz w:val="28"/>
          <w:szCs w:val="28"/>
          <w:lang w:eastAsia="ru-RU"/>
        </w:rPr>
        <w:t xml:space="preserve"> Система регулирования генератора постоянного тока.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678" o:spid="_x0000_s1692" style="position:absolute;margin-left:25.2pt;margin-top:4.5pt;width:338.4pt;height:158.4pt;z-index:251675136" coordorigin="2205,3578" coordsize="6768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" o:allowincell="f">
            <v:shape id="Text Box 211" o:spid="_x0000_s1693" type="#_x0000_t202" style="position:absolute;left:4509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ro8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XpZA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iuj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12" o:spid="_x0000_s1694" type="#_x0000_t202" style="position:absolute;left:5517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yGcMA&#10;AADcAAAADwAAAGRycy9kb3ducmV2LnhtbERPz2vCMBS+C/4P4Qm7yEw3pes6o4gw0ZvrxnZ9NM+2&#10;rHnpkqzW/94cBI8f3+/lejCt6Mn5xrKCp1kCgri0uuFKwdfn+2MGwgdkja1lUnAhD+vVeLTEXNsz&#10;f1BfhErEEPY5KqhD6HIpfVmTQT+zHXHkTtYZDBG6SmqH5xhuWvmcJKk02HBsqLGjbU3lb/FvFGSL&#10;ff/jD/Pjd5me2tcwfel3f06ph8mweQMRaAh38c291wrSLM6PZ+IR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nyGc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13" o:spid="_x0000_s1695" type="#_x0000_t202" style="position:absolute;left:3645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XgsUA&#10;AADcAAAADwAAAGRycy9kb3ducmV2LnhtbESPQWvCQBSE70L/w/IEL6IbbUljdJVSsNibtdJeH9ln&#10;Esy+TXfXGP+9Wyj0OMzMN8xq05tGdOR8bVnBbJqAIC6srrlUcPzcTjIQPiBrbCyTght52KwfBivM&#10;tb3yB3WHUIoIYZ+jgiqENpfSFxUZ9FPbEkfvZJ3BEKUrpXZ4jXDTyHmSpNJgzXGhwpZeKyrOh4tR&#10;kD3tum///rj/KtJTswjj5+7txyk1GvYvSxCB+vAf/mvvtII0m8H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VeC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14" o:spid="_x0000_s1696" type="#_x0000_t202" style="position:absolute;left:3645;top:530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J9c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I0m8P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8n1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15" o:spid="_x0000_s1697" type="#_x0000_t202" style="position:absolute;left:6381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sbsUA&#10;AADcAAAADwAAAGRycy9kb3ducmV2LnhtbESPQWvCQBSE7wX/w/IKvRTdqCVNU1cRoUVvaqW9PrLP&#10;JDT7Nu5uY/z3rlDwOMzMN8xs0ZtGdOR8bVnBeJSAIC6srrlUcPj6GGYgfEDW2FgmBRfysJgPHmaY&#10;a3vmHXX7UIoIYZ+jgiqENpfSFxUZ9CPbEkfvaJ3BEKUrpXZ4jnDTyEmSpNJgzXGhwpZWFRW/+z+j&#10;IHtZdz9+M91+F+mxeQvPr93nySn19Ngv30EE6sM9/N9eawVpNoX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2xu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16" o:spid="_x0000_s1698" type="#_x0000_t202" style="position:absolute;left:6381;top:357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0GsYA&#10;AADcAAAADwAAAGRycy9kb3ducmV2LnhtbESPT2vCQBTE7wW/w/IKvRTd+Ic0TV2lCC16Uyvt9ZF9&#10;JqHZt+nuNsZv7wqCx2FmfsPMl71pREfO15YVjEcJCOLC6ppLBYevj2EGwgdkjY1lUnAmD8vF4GGO&#10;ubYn3lG3D6WIEPY5KqhCaHMpfVGRQT+yLXH0jtYZDFG6UmqHpwg3jZwkSSoN1hwXKmxpVVHxu/83&#10;CrLZuvvxm+n2u0iPzWt4fuk+/5xST4/9+xuIQH24h2/ttVaQZj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L0G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17" o:spid="_x0000_s1699" type="#_x0000_t202" style="position:absolute;left:5517;top:602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RgcYA&#10;AADcAAAADwAAAGRycy9kb3ducmV2LnhtbESPQUvDQBSE74L/YXkFL8Vu1BrTNJsigtLetC32+si+&#10;JsHs27i7pvHfu4WCx2FmvmGK1Wg6MZDzrWUFd7MEBHFldcu1gv3u9TYD4QOyxs4yKfglD6vy+qrA&#10;XNsTf9CwDbWIEPY5KmhC6HMpfdWQQT+zPXH0jtYZDFG6WmqHpwg3nbxPklQabDkuNNjTS0PV1/bH&#10;KMjm6+HgNw/vn1V67BZh+jS8fTulbibj8xJEoDH8hy/ttVaQZo9wPhOPg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5Rg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218" o:spid="_x0000_s1700" type="#_x0000_t202" style="position:absolute;left:4509;top:530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P9sUA&#10;AADcAAAADwAAAGRycy9kb3ducmV2LnhtbESPQWvCQBSE74X+h+UVvBTd1EqM0VVKoUVvrRW9PrLP&#10;JJh9m+5uY/z3riD0OMzMN8xi1ZtGdOR8bVnByygBQVxYXXOpYPfzMcxA+ICssbFMCi7kYbV8fFhg&#10;ru2Zv6nbhlJECPscFVQhtLmUvqjIoB/Zljh6R+sMhihdKbXDc4SbRo6TJJUGa44LFbb0XlFx2v4Z&#10;Bdlk3R385vVrX6THZhaep93nr1Nq8NS/zUEE6sN/+N5eawVplsL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M/2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19" o:spid="_x0000_s1701" type="#_x0000_t202" style="position:absolute;left:7389;top:444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qbcYA&#10;AADcAAAADwAAAGRycy9kb3ducmV2LnhtbESPT2vCQBTE70K/w/IKXkQ3tSXG6Cql0GJv/kOvj+wz&#10;CWbfprvbmH77bqHgcZiZ3zDLdW8a0ZHztWUFT5MEBHFhdc2lguPhfZyB8AFZY2OZFPyQh/XqYbDE&#10;XNsb76jbh1JECPscFVQhtLmUvqjIoJ/Yljh6F+sMhihdKbXDW4SbRk6TJJUGa44LFbb0VlFx3X8b&#10;BdnLpjv7z+ftqUgvzTyMZt3Hl1Nq+Ni/LkAE6sM9/N/eaAVpNo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Bqb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 Т</w:t>
                    </w:r>
                  </w:p>
                </w:txbxContent>
              </v:textbox>
            </v:shape>
            <v:line id="Line 220" o:spid="_x0000_s1702" style="position:absolute;visibility:visible" from="2205,4874" to="2493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4Sc8EAAADcAAAADwAAAGRycy9kb3ducmV2LnhtbERPy4rCMBTdD/gP4QqzG1Nn4aMaRSwD&#10;LsYBH7i+Ntem2NyUJtbM308WwiwP571cR9uInjpfO1YwHmUgiEuna64UnE9fHzMQPiBrbByTgl/y&#10;sF4N3paYa/fkA/XHUIkUwj5HBSaENpfSl4Ys+pFriRN3c53FkGBXSd3hM4XbRn5m2URarDk1GGxp&#10;a6i8Hx9WwdQUBzmVxffpp+jr8Tzu4+U6V+p9GDcLEIFi+Be/3DutYDJLa9OZd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zhJzwQAAANwAAAAPAAAAAAAAAAAAAAAA&#10;AKECAABkcnMvZG93bnJldi54bWxQSwUGAAAAAAQABAD5AAAAjwMAAAAA&#10;">
              <v:stroke endarrow="block"/>
            </v:line>
            <v:line id="Line 221" o:spid="_x0000_s1703" style="position:absolute;visibility:visible" from="3069,4874" to="3645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K36MUAAADcAAAADwAAAGRycy9kb3ducmV2LnhtbESPT2sCMRTE7wW/Q3hCbzWrB3VXo4hL&#10;oYe24B88PzfPzeLmZdmka/rtm0Khx2FmfsOst9G2YqDeN44VTCcZCOLK6YZrBefT68sShA/IGlvH&#10;pOCbPGw3o6c1Fto9+EDDMdQiQdgXqMCE0BVS+sqQRT9xHXHybq63GJLsa6l7fCS4beUsy+bSYsNp&#10;wWBHe0PV/fhlFSxMeZALWb6fPsuhmebxI16uuVLP47hbgQgUw3/4r/2mFcyXO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K36MUAAADcAAAADwAAAAAAAAAA&#10;AAAAAAChAgAAZHJzL2Rvd25yZXYueG1sUEsFBgAAAAAEAAQA+QAAAJMDAAAAAA==&#10;">
              <v:stroke endarrow="block"/>
            </v:line>
            <v:line id="Line 222" o:spid="_x0000_s1704" style="position:absolute;visibility:visible" from="4221,4874" to="4509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GIqMIAAADcAAAADwAAAGRycy9kb3ducmV2LnhtbERPTWvCMBi+D/YfwjvwNlN3UFuNIiuC&#10;h23gB55fm9em2LwpTazZv18OA48Pz/dyHW0rBup941jBZJyBIK6cbrhWcDpu3+cgfEDW2DomBb/k&#10;Yb16fVliod2D9zQcQi1SCPsCFZgQukJKXxmy6MeuI07c1fUWQ4J9LXWPjxRuW/mRZVNpseHUYLCj&#10;T0PV7XC3Cmam3MuZLL+OP+XQTPL4Hc+XXKnRW9wsQASK4Sn+d++0gmme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GIqMIAAADcAAAADwAAAAAAAAAAAAAA&#10;AAChAgAAZHJzL2Rvd25yZXYueG1sUEsFBgAAAAAEAAQA+QAAAJADAAAAAA==&#10;">
              <v:stroke endarrow="block"/>
            </v:line>
            <v:line id="Line 223" o:spid="_x0000_s1705" style="position:absolute;visibility:visible" from="5085,4874" to="5517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0tM8UAAADcAAAADwAAAGRycy9kb3ducmV2LnhtbESPzWrDMBCE74G+g9hCbonsHpLajRJK&#10;TaGHtJAfct5aG8vEWhlLdZS3jwqFHoeZ+YZZbaLtxEiDbx0ryOcZCOLa6ZYbBcfD++wZhA/IGjvH&#10;pOBGHjbrh8kKS+2uvKNxHxqRIOxLVGBC6EspfW3Iop+7njh5ZzdYDEkOjdQDXhPcdvIpyxbSYstp&#10;wWBPb4bqy/7HKliaaieXstoevqqxzYv4GU/fhVLTx/j6AiJQDP/hv/aHVrA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0tM8UAAADcAAAADwAAAAAAAAAA&#10;AAAAAAChAgAAZHJzL2Rvd25yZXYueG1sUEsFBgAAAAAEAAQA+QAAAJMDAAAAAA==&#10;">
              <v:stroke endarrow="block"/>
            </v:line>
            <v:line id="Line 224" o:spid="_x0000_s1706" style="position:absolute;visibility:visible" from="6093,4874" to="6381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+zRM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pb5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+zRMUAAADcAAAADwAAAAAAAAAA&#10;AAAAAAChAgAAZHJzL2Rvd25yZXYueG1sUEsFBgAAAAAEAAQA+QAAAJMDAAAAAA==&#10;">
              <v:stroke endarrow="block"/>
            </v:line>
            <v:line id="Line 225" o:spid="_x0000_s1707" style="position:absolute;visibility:visible" from="6957,4874" to="7389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W3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MW38UAAADcAAAADwAAAAAAAAAA&#10;AAAAAAChAgAAZHJzL2Rvd25yZXYueG1sUEsFBgAAAAAEAAQA+QAAAJMDAAAAAA==&#10;">
              <v:stroke endarrow="block"/>
            </v:line>
            <v:line id="Line 226" o:spid="_x0000_s1708" style="position:absolute;visibility:visible" from="8253,4874" to="8973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Oq8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Oq8UAAADcAAAADwAAAAAAAAAA&#10;AAAAAAChAgAAZHJzL2Rvd25yZXYueG1sUEsFBgAAAAAEAAQA+QAAAJMDAAAAAA==&#10;">
              <v:stroke endarrow="block"/>
            </v:line>
            <v:line id="Line 227" o:spid="_x0000_s1709" style="position:absolute;flip:y;visibility:visible" from="8253,4010" to="8541,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so8UAAADcAAAADwAAAGRycy9kb3ducmV2LnhtbESPQWvCQBCF70L/wzKFXoJurBhq6iq1&#10;KhRKD1UPHofsNAnNzobsVOO/dwuCx8eb971582XvGnWiLtSeDYxHKSjiwtuaSwOH/Xb4AioIssXG&#10;Mxm4UIDl4mEwx9z6M3/TaSelihAOORqoRNpc61BU5DCMfEscvR/fOZQou1LbDs8R7hr9nKaZdlhz&#10;bKiwpfeKit/dn4tvbL94PZkkK6eTZEabo3ymWox5euzfXkEJ9XI/vqU/rIFsNoX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lso8UAAADcAAAADwAAAAAAAAAA&#10;AAAAAAChAgAAZHJzL2Rvd25yZXYueG1sUEsFBgAAAAAEAAQA+QAAAJMDAAAAAA==&#10;">
              <v:stroke endarrow="block"/>
            </v:line>
            <v:line id="Line 228" o:spid="_x0000_s1710" style="position:absolute;flip:x;visibility:visible" from="6957,4010" to="854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vy1MUAAADcAAAADwAAAGRycy9kb3ducmV2LnhtbESPT2vCQBDF74LfYRmhl6CbVgg1uor9&#10;IwjFQ9WDxyE7JsHsbMhONf32XaHg8fHm/d68xap3jbpSF2rPBp4nKSjiwtuaSwPHw2b8CioIssXG&#10;Mxn4pQCr5XCwwNz6G3/TdS+lihAOORqoRNpc61BU5DBMfEscvbPvHEqUXalth7cId41+SdNMO6w5&#10;NlTY0ntFxWX/4+Ibmx1/TKfJm9NJMqPPk3ylWox5GvXrOSihXh7H/+mtNZDNMr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vy1MUAAADcAAAADwAAAAAAAAAA&#10;AAAAAAChAgAAZHJzL2Rvd25yZXYueG1sUEsFBgAAAAAEAAQA+QAAAJMDAAAAAA==&#10;">
              <v:stroke endarrow="block"/>
            </v:line>
            <v:line id="Line 229" o:spid="_x0000_s1711" style="position:absolute;flip:x;visibility:visible" from="4797,4010" to="638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XT8YAAADcAAAADwAAAGRycy9kb3ducmV2LnhtbESPzWvCQBDF7wX/h2UEL0E3KviRuora&#10;CoXSgx+HHofsNAnNzobsVNP/3hUKPT7evN+bt9p0rlZXakPl2cB4lIIizr2tuDBwOR+GC1BBkC3W&#10;nsnALwXYrHtPK8ysv/GRricpVIRwyNBAKdJkWoe8JIdh5Bvi6H351qFE2RbatniLcFfrSZrOtMOK&#10;Y0OJDe1Lyr9PPy6+cfjgl+k02TmdJEt6/ZT3VIsxg363fQYl1Mn/8V/6zRqYLefwGBMJo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3V0/GAAAA3AAAAA8AAAAAAAAA&#10;AAAAAAAAoQIAAGRycy9kb3ducmV2LnhtbFBLBQYAAAAABAAEAPkAAACUAwAAAAA=&#10;">
              <v:stroke endarrow="block"/>
            </v:line>
            <v:line id="Line 230" o:spid="_x0000_s1712" style="position:absolute;visibility:visible" from="4797,4010" to="4797,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ErsIAAADcAAAADwAAAGRycy9kb3ducmV2LnhtbERPTWvCMBi+D/YfwjvwNlN3UFuNIiuC&#10;h23gB55fm9em2LwpTazZv18OA48Pz/dyHW0rBup941jBZJyBIK6cbrhWcDpu3+cgfEDW2DomBb/k&#10;Yb16fVliod2D9zQcQi1SCPsCFZgQukJKXxmy6MeuI07c1fUWQ4J9LXWPjxRuW/mRZVNpseHUYLCj&#10;T0PV7XC3Cmam3MuZLL+OP+XQTPL4Hc+XXKnRW9wsQASK4Sn+d++0gmme1qY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ErsIAAADcAAAADwAAAAAAAAAAAAAA&#10;AAChAgAAZHJzL2Rvd25yZXYueG1sUEsFBgAAAAAEAAQA+QAAAJADAAAAAA==&#10;">
              <v:stroke endarrow="block"/>
            </v:line>
            <v:line id="Line 231" o:spid="_x0000_s1713" style="position:absolute;visibility:visible" from="3213,4874" to="3213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shNcUAAADc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Z5Dv9n0hG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shNcUAAADcAAAADwAAAAAAAAAA&#10;AAAAAAChAgAAZHJzL2Rvd25yZXYueG1sUEsFBgAAAAAEAAQA+QAAAJMDAAAAAA==&#10;">
              <v:stroke endarrow="block"/>
            </v:line>
            <v:line id="Line 232" o:spid="_x0000_s1714" style="position:absolute;visibility:visible" from="3213,5594" to="364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SssEAAADc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FzJczcgT0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hKywQAAANwAAAAPAAAAAAAAAAAAAAAA&#10;AKECAABkcnMvZG93bnJldi54bWxQSwUGAAAAAAQABAD5AAAAjwMAAAAA&#10;">
              <v:stroke endarrow="block"/>
            </v:line>
            <v:line id="Line 233" o:spid="_x0000_s1715" style="position:absolute;visibility:visible" from="4221,5594" to="4509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3KcQAAADc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yWw+N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rcpxAAAANwAAAAPAAAAAAAAAAAA&#10;AAAAAKECAABkcnMvZG93bnJldi54bWxQSwUGAAAAAAQABAD5AAAAkgMAAAAA&#10;">
              <v:stroke endarrow="block"/>
            </v:line>
            <v:line id="Line 234" o:spid="_x0000_s1716" style="position:absolute;visibility:visible" from="5085,5594" to="580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pXsQAAADc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y6bw++Zd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ClexAAAANwAAAAPAAAAAAAAAAAA&#10;AAAAAKECAABkcnMvZG93bnJldi54bWxQSwUGAAAAAAQABAD5AAAAkgMAAAAA&#10;">
              <v:stroke endarrow="block"/>
            </v:line>
            <v:line id="Line 235" o:spid="_x0000_s1717" style="position:absolute;flip:y;visibility:visible" from="5805,5162" to="5805,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fLVsYAAADcAAAADwAAAGRycy9kb3ducmV2LnhtbESPT0vDQBDF70K/wzKCl2B3bcBq7LbU&#10;/gGh9NDqweOQHZNgdjZkxzb99l1B8Ph4835v3mwx+FadqI9NYAsPYwOKuAyu4crCx/v2/glUFGSH&#10;bWCycKEIi/noZoaFC2c+0OkolUoQjgVaqEW6QutY1uQxjkNHnLyv0HuUJPtKux7PCe5bPTHmUXts&#10;ODXU2NGqpvL7+OPTG9s9r/M8e/U6y55p8yk7o8Xau9th+QJKaJD/47/0m7MwNTn8jkkE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ny1bGAAAA3AAAAA8AAAAAAAAA&#10;AAAAAAAAoQIAAGRycy9kb3ducmV2LnhtbFBLBQYAAAAABAAEAPkAAACUAwAAAAA=&#10;">
              <v:stroke endarrow="block"/>
            </v:line>
            <v:line id="Line 236" o:spid="_x0000_s1718" style="position:absolute;visibility:visible" from="8253,4874" to="854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EUscQAAADcAAAADwAAAGRycy9kb3ducmV2LnhtbESPQWsCMRSE70L/Q3iF3jRrKVVXo5Qu&#10;hR5awVU8PzfPzeLmZdmka/rvm4LgcZj5ZpjVJtpWDNT7xrGC6SQDQVw53XCt4LD/GM9B+ICssXVM&#10;Cn7Jw2b9MFphrt2VdzSUoRaphH2OCkwIXS6lrwxZ9BPXESfv7HqLIcm+lrrHayq3rXzOsldpseG0&#10;YLCjd0PVpfyxCmam2MmZLL7222Jopov4HY+nhVJPj/FtCSJQDPfwjf7Uicte4P9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sRSxxAAAANwAAAAPAAAAAAAAAAAA&#10;AAAAAKECAABkcnMvZG93bnJldi54bWxQSwUGAAAAAAQABAD5AAAAkgMAAAAA&#10;">
              <v:stroke endarrow="block"/>
            </v:line>
            <v:line id="Line 237" o:spid="_x0000_s1719" style="position:absolute;flip:x;visibility:visible" from="6093,6314" to="854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L2ucYAAADcAAAADwAAAGRycy9kb3ducmV2LnhtbESPT2vCQBDF74V+h2UEL6HutlJbo6v0&#10;j4IgPdT20OOQHZPQ7GzIjhq/vSsUeny8eb83b77sfaOO1MU6sIX7kQFFXARXc2nh+2t99wwqCrLD&#10;JjBZOFOE5eL2Zo65Cyf+pONOSpUgHHO0UIm0udaxqMhjHIWWOHn70HmUJLtSuw5PCe4b/WDMRHus&#10;OTVU2NJbRcXv7uDTG+sPfh+Ps1evs2xKqx/ZGi3WDgf9ywyUUC//x3/pjbPwZB7h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C9rnGAAAA3AAAAA8AAAAAAAAA&#10;AAAAAAAAoQIAAGRycy9kb3ducmV2LnhtbFBLBQYAAAAABAAEAPkAAACUAwAAAAA=&#10;">
              <v:stroke endarrow="block"/>
            </v:line>
            <v:line id="Line 238" o:spid="_x0000_s1720" style="position:absolute;flip:x;visibility:visible" from="2781,6314" to="5517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BozsUAAADcAAAADwAAAGRycy9kb3ducmV2LnhtbESPQWvCQBCF70L/wzIFL6HuqmDb6Cq2&#10;VShID7U9eByy0yQ0OxuyU43/3hUKHh9v3vfmLVa9b9SRulgHtjAeGVDERXA1lxa+v7YPT6CiIDts&#10;ApOFM0VYLe8GC8xdOPEnHfdSqgThmKOFSqTNtY5FRR7jKLTEyfsJnUdJsiu16/CU4L7RE2Nm2mPN&#10;qaHCll4rKn73fz69sf3gt+k0e/E6y55pc5Cd0WLt8L5fz0EJ9XI7/k+/OwuPZgbXMYkA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BozsUAAADcAAAADwAAAAAAAAAA&#10;AAAAAAChAgAAZHJzL2Rvd25yZXYueG1sUEsFBgAAAAAEAAQA+QAAAJMDAAAAAA==&#10;">
              <v:stroke endarrow="block"/>
            </v:line>
            <v:line id="Line 239" o:spid="_x0000_s1721" style="position:absolute;flip:y;visibility:visible" from="2781,5162" to="2781,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NVcUAAADcAAAADwAAAGRycy9kb3ducmV2LnhtbESPQWvCQBCF74L/YRmhl1B3rVDb1FW0&#10;rSCIB20PPQ7ZaRLMzobsVNN/3xUKHh9v3vfmzZe9b9SZulgHtjAZG1DERXA1lxY+Pzb3T6CiIDts&#10;ApOFX4qwXAwHc8xduPCBzkcpVYJwzNFCJdLmWseiIo9xHFri5H2HzqMk2ZXadXhJcN/oB2Metcea&#10;U0OFLb1WVJyOPz69sdnz23Sarb3Osmd6/5Kd0WLt3ahfvYAS6uV2/J/eOgszM4PrmE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zNVcUAAADcAAAADwAAAAAAAAAA&#10;AAAAAAChAgAAZHJzL2Rvd25yZXYueG1sUEsFBgAAAAAEAAQA+QAAAJMDAAAAAA==&#10;">
              <v:stroke endarrow="block"/>
            </v:line>
            <v:shape id="Text Box 240" o:spid="_x0000_s1722" type="#_x0000_t202" style="position:absolute;left:2493;top:444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y2MIA&#10;AADcAAAADwAAAGRycy9kb3ducmV2LnhtbERPz2vCMBS+D/wfwhO8jJnqRtXOKCI43E2d6PXRPNuy&#10;5qUmsdb/3hwGO358v+fLztSiJecrywpGwwQEcW51xYWC48/mbQrCB2SNtWVS8CAPy0XvZY6Ztnfe&#10;U3sIhYgh7DNUUIbQZFL6vCSDfmgb4shdrDMYInSF1A7vMdzUcpwkqTRYcWwosaF1Sfnv4WYUTD+2&#10;7dl/v+9OeXqpZ+F10n5dnVKDfrf6BBGoC//iP/dWK5gkcW08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7fLY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=11,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=0.6,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=-0.3, 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 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=0.2</w:t>
      </w:r>
      <w:r>
        <w:rPr>
          <w:snapToGrid w:val="0"/>
          <w:sz w:val="28"/>
          <w:szCs w:val="28"/>
          <w:lang w:eastAsia="ru-RU"/>
        </w:rPr>
        <w:t>, Δ=1.2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.</w:t>
      </w:r>
    </w:p>
    <w:p w:rsidR="000827E3" w:rsidRPr="00955C73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spacing w:line="360" w:lineRule="auto"/>
        <w:ind w:left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28</w:t>
      </w:r>
      <w:r w:rsidRPr="00E935E7">
        <w:rPr>
          <w:snapToGrid w:val="0"/>
          <w:sz w:val="28"/>
          <w:szCs w:val="28"/>
          <w:lang w:eastAsia="ru-RU"/>
        </w:rPr>
        <w:t>. Система стабилизации курса корабля.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709" o:spid="_x0000_s1723" style="position:absolute;margin-left:25.5pt;margin-top:16.55pt;width:374.4pt;height:122.4pt;z-index:251676160" coordorigin="2061,9482" coordsize="7488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" o:allowincell="f">
            <v:shape id="Text Box 242" o:spid="_x0000_s1724" type="#_x0000_t202" style="position:absolute;left:59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oA8IA&#10;AADcAAAADwAAAGRycy9kb3ducmV2LnhtbERPy2rCQBTdF/oPwxXcFJ34INrUUUSo6M5a0e0lc02C&#10;mTvpzDTGv3cWhS4P571YdaYWLTlfWVYwGiYgiHOrKy4UnL4/B3MQPiBrrC2Tggd5WC1fXxaYaXvn&#10;L2qPoRAxhH2GCsoQmkxKn5dk0A9tQxy5q3UGQ4SukNrhPYabWo6TJJUGK44NJTa0KSm/HX+Ngvl0&#10;1178fnI45+m1fg9vs3b745Tq97r1B4hAXfgX/7l3WsFsFOfH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mgD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43" o:spid="_x0000_s1725" type="#_x0000_t202" style="position:absolute;left:68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7NmMUA&#10;AADcAAAADwAAAGRycy9kb3ducmV2LnhtbESPQWvCQBSE70L/w/IKXkQ3sUVt6ioiWOytTUWvj+wz&#10;Cc2+TXfXGP+9Wyj0OMzMN8xy3ZtGdOR8bVlBOklAEBdW11wqOHztxgsQPiBrbCyTght5WK8eBkvM&#10;tL3yJ3V5KEWEsM9QQRVCm0npi4oM+oltiaN3ts5giNKVUju8Rrhp5DRJZtJgzXGhwpa2FRXf+cUo&#10;WDzvu5N/f/o4FrNz8xJG8+7txyk1fOw3ryAC9eE//NfeawXzNIX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s2Y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44" o:spid="_x0000_s1726" type="#_x0000_t202" style="position:absolute;left:4941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T7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4MIT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FPv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</w:p>
                </w:txbxContent>
              </v:textbox>
            </v:shape>
            <v:shape id="Text Box 245" o:spid="_x0000_s1727" type="#_x0000_t202" style="position:absolute;left:7677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2dM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o14f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PZ0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246" o:spid="_x0000_s1728" type="#_x0000_t202" style="position:absolute;left:4077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uAM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UH8D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W4A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7" o:spid="_x0000_s1729" type="#_x0000_t202" style="position:absolute;left:8685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Lm8YA&#10;AADcAAAADwAAAGRycy9kb3ducmV2LnhtbESPW2sCMRSE34X+h3AKvhTNauulW6OIYNE3b7Svh81x&#10;d+nmZJvEdf33plDwcZiZb5jZojWVaMj50rKCQT8BQZxZXXKu4HRc96YgfEDWWFkmBTfysJg/dWaY&#10;anvlPTWHkIsIYZ+igiKEOpXSZwUZ9H1bE0fvbJ3BEKXLpXZ4jXBTyWGSjKXBkuNCgTWtCsp+Dhej&#10;YPq2ab799nX3lY3P1Xt4mTSfv06p7nO7/AARqA2P8H97oxVMBi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XLm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8" o:spid="_x0000_s1730" type="#_x0000_t202" style="position:absolute;left:32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V7MYA&#10;AADcAAAADwAAAGRycy9kb3ducmV2LnhtbESPT2vCQBTE70K/w/IKXqRu/EO0qauIoOittaW9PrLP&#10;JDT7Nt1dY/z2riD0OMzMb5jFqjO1aMn5yrKC0TABQZxbXXGh4Otz+zIH4QOyxtoyKbiSh9XyqbfA&#10;TNsLf1B7DIWIEPYZKihDaDIpfV6SQT+0DXH0TtYZDFG6QmqHlwg3tRwnSSoNVhwXSmxoU1L+ezwb&#10;BfPpvv3xh8n7d56e6tcwmLW7P6dU/7lbv4EI1IX/8KO91wpmoxT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dV7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49" o:spid="_x0000_s1731" type="#_x0000_t202" style="position:absolute;left:6813;top:1049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wd8UA&#10;AADcAAAADwAAAGRycy9kb3ducmV2LnhtbESPQWvCQBSE7wX/w/KEXkrdWMVodBURKvZWY2mvj+wz&#10;CWbfxt1tTP99tyD0OMzMN8xq05tGdOR8bVnBeJSAIC6srrlU8HF6fZ6D8AFZY2OZFPyQh8168LDC&#10;TNsbH6nLQykihH2GCqoQ2kxKX1Rk0I9sSxy9s3UGQ5SulNrhLcJNI1+SZCYN1hwXKmxpV1Fxyb+N&#10;gvn00H35t8n7ZzE7N4vwlHb7q1PqcdhvlyAC9eE/fG8ftIJ0nM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/B3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50" o:spid="_x0000_s1732" type="#_x0000_t202" style="position:absolute;left:5085;top:1121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kBcIA&#10;AADcAAAADwAAAGRycy9kb3ducmV2LnhtbERPy2rCQBTdF/oPwxXcFJ34INrUUUSo6M5a0e0lc02C&#10;mTvpzDTGv3cWhS4P571YdaYWLTlfWVYwGiYgiHOrKy4UnL4/B3MQPiBrrC2Tggd5WC1fXxaYaXvn&#10;L2qPoRAxhH2GCsoQmkxKn5dk0A9tQxy5q3UGQ4SukNrhPYabWo6TJJUGK44NJTa0KSm/HX+Ngvl0&#10;1178fnI45+m1fg9vs3b745Tq97r1B4hAXfgX/7l3WsFsFNfG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QF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251" o:spid="_x0000_s1733" style="position:absolute;visibility:visible" from="2061,9914" to="23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kt8sQAAADcAAAADwAAAGRycy9kb3ducmV2LnhtbESPzWrDMBCE74G8g9hAb4nsHpraiRJC&#10;TaGHppAfet5aG8vEWhlLddS3rwKFHoeZb4ZZb6PtxEiDbx0ryBcZCOLa6ZYbBefT6/wZhA/IGjvH&#10;pOCHPGw308kaS+1ufKDxGBqRStiXqMCE0JdS+tqQRb9wPXHyLm6wGJIcGqkHvKVy28nHLHuSFltO&#10;CwZ7ejFUX4/fVsHSVAe5lNX76aMa27yI+/j5VSj1MIu7FYhAMfyH/+g3nbi8gPuZd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S3yxAAAANwAAAAPAAAAAAAAAAAA&#10;AAAAAKECAABkcnMvZG93bnJldi54bWxQSwUGAAAAAAQABAD5AAAAkgMAAAAA&#10;">
              <v:stroke endarrow="block"/>
            </v:line>
            <v:line id="Line 252" o:spid="_x0000_s1734" style="position:absolute;visibility:visible" from="2925,9914" to="32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9O0sIAAADcAAAADwAAAGRycy9kb3ducmV2LnhtbERPS0sDMRC+C/6HMII3m20P1m6bFulS&#10;8KBCH/Q83Uw3i5vJsonb+O+dg+Dx43uvNtl3aqQhtoENTCcFKOI62JYbA6fj7ukFVEzIFrvAZOCH&#10;ImzW93crLG248Z7GQ2qUhHAs0YBLqS+1jrUjj3ESemLhrmHwmAQOjbYD3iTcd3pWFM/aY8vS4LCn&#10;raP66/DtDcxdtddzXb0fP6uxnS7yRz5fFsY8PuTXJahEOf2L/9xvVnwzmS9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9O0sIAAADcAAAADwAAAAAAAAAAAAAA&#10;AAChAgAAZHJzL2Rvd25yZXYueG1sUEsFBgAAAAAEAAQA+QAAAJADAAAAAA==&#10;">
              <v:stroke endarrow="block"/>
            </v:line>
            <v:line id="Line 253" o:spid="_x0000_s1735" style="position:absolute;visibility:visible" from="3789,9914" to="40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rScQAAADcAAAADwAAAGRycy9kb3ducmV2LnhtbESPT2sCMRTE7wW/Q3hCbzW7HmrdGkVc&#10;hB5qwT94ft28bpZuXpZNXOO3N0Khx2HmN8MsVtG2YqDeN44V5JMMBHHldMO1gtNx+/IGwgdkja1j&#10;UnAjD6vl6GmBhXZX3tNwCLVIJewLVGBC6AopfWXIop+4jjh5P663GJLsa6l7vKZy28pplr1Kiw2n&#10;BYMdbQxVv4eLVTAz5V7OZPl5/CqHJp/HXTx/z5V6Hsf1O4hAMfyH/+gPnbhpDo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+tJxAAAANwAAAAPAAAAAAAAAAAA&#10;AAAAAKECAABkcnMvZG93bnJldi54bWxQSwUGAAAAAAQABAD5AAAAkgMAAAAA&#10;">
              <v:stroke endarrow="block"/>
            </v:line>
            <v:line id="Line 254" o:spid="_x0000_s1736" style="position:absolute;visibility:visible" from="4653,9914" to="4941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F1PsQAAADcAAAADwAAAGRycy9kb3ducmV2LnhtbESPQWsCMRSE7wX/Q3iCt5p1D1pXo4hL&#10;wYMtqKXn5+a5Wdy8LJt0Tf99Uyj0OMx8M8x6G20rBup941jBbJqBIK6cbrhW8HF5fX4B4QOyxtYx&#10;KfgmD9vN6GmNhXYPPtFwDrVIJewLVGBC6AopfWXIop+6jjh5N9dbDEn2tdQ9PlK5bWWeZXNpseG0&#10;YLCjvaHqfv6yChamPMmFLI+X93JoZsv4Fj+vS6Um47hbgQgUw3/4jz7oxOU5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XU+xAAAANwAAAAPAAAAAAAAAAAA&#10;AAAAAKECAABkcnMvZG93bnJldi54bWxQSwUGAAAAAAQABAD5AAAAkgMAAAAA&#10;">
              <v:stroke endarrow="block"/>
            </v:line>
            <v:line id="Line 255" o:spid="_x0000_s1737" style="position:absolute;visibility:visible" from="5661,9914" to="59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3QpcQAAADcAAAADwAAAGRycy9kb3ducmV2LnhtbESPQWsCMRSE70L/Q3iF3jSrQt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dClxAAAANwAAAAPAAAAAAAAAAAA&#10;AAAAAKECAABkcnMvZG93bnJldi54bWxQSwUGAAAAAAQABAD5AAAAkgMAAAAA&#10;">
              <v:stroke endarrow="block"/>
            </v:line>
            <v:line id="Line 256" o:spid="_x0000_s1738" style="position:absolute;visibility:visible" from="6525,9914" to="68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I0cQAAADcAAAADwAAAGRycy9kb3ducmV2LnhtbESPQWsCMRSE70L/Q3iF3jSrSN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EjRxAAAANwAAAAPAAAAAAAAAAAA&#10;AAAAAKECAABkcnMvZG93bnJldi54bWxQSwUGAAAAAAQABAD5AAAAkgMAAAAA&#10;">
              <v:stroke endarrow="block"/>
            </v:line>
            <v:line id="Line 257" o:spid="_x0000_s1739" style="position:absolute;visibility:visible" from="7389,9914" to="76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jtSsQAAADcAAAADwAAAGRycy9kb3ducmV2LnhtbESPQWsCMRSE70L/Q3iF3jSrYN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O1KxAAAANwAAAAPAAAAAAAAAAAA&#10;AAAAAKECAABkcnMvZG93bnJldi54bWxQSwUGAAAAAAQABAD5AAAAkgMAAAAA&#10;">
              <v:stroke endarrow="block"/>
            </v:line>
            <v:line id="Line 258" o:spid="_x0000_s1740" style="position:absolute;visibility:visible" from="8397,9914" to="8685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zPcQAAADcAAAADwAAAGRycy9kb3ducmV2LnhtbESPT2sCMRTE74LfITyhN83qQetqFHER&#10;eqgF/9Dz6+a5Wdy8LJt0Tb99IxR6HGZ+M8x6G20jeup87VjBdJKBIC6drrlScL0cxq8gfEDW2Dgm&#10;BT/kYbsZDtaYa/fgE/XnUIlUwj5HBSaENpfSl4Ys+olriZN3c53FkGRXSd3hI5XbRs6ybC4t1pwW&#10;DLa0N1Tez99WwcIUJ7mQxfvlo+jr6TIe4+fXUqmXUdytQASK4T/8R7/pxM3m8Dy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mnM9xAAAANwAAAAPAAAAAAAAAAAA&#10;AAAAAKECAABkcnMvZG93bnJldi54bWxQSwUGAAAAAAQABAD5AAAAkgMAAAAA&#10;">
              <v:stroke endarrow="block"/>
            </v:line>
            <v:line id="Line 259" o:spid="_x0000_s1741" style="position:absolute;visibility:visible" from="9261,9914" to="95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WpsQAAADcAAAADwAAAGRycy9kb3ducmV2LnhtbESPQWsCMRSE7wX/Q3iCt5rVg1u3RhGX&#10;ggctqKXn183rZunmZdmka/z3Rij0OMx8M8xqE20rBup941jBbJqBIK6cbrhW8HF5e34B4QOyxtYx&#10;KbiRh8169LTCQrsrn2g4h1qkEvYFKjAhdIWUvjJk0U9dR5y8b9dbDEn2tdQ9XlO5beU8yxbSYsNp&#10;wWBHO0PVz/nXKshNeZK5LA+X93JoZst4jJ9fS6Um47h9BREohv/wH73XiZvn8Di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1tamxAAAANwAAAAPAAAAAAAAAAAA&#10;AAAAAKECAABkcnMvZG93bnJldi54bWxQSwUGAAAAAAQABAD5AAAAkgMAAAAA&#10;">
              <v:stroke endarrow="block"/>
            </v:line>
            <v:line id="Line 260" o:spid="_x0000_s1742" style="position:absolute;visibility:visible" from="9405,9914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C1MIAAADcAAAADwAAAGRycy9kb3ducmV2LnhtbERPS0sDMRC+C/6HMII3m20P1m6bFulS&#10;8KBCH/Q83Uw3i5vJsonb+O+dg+Dx43uvNtl3aqQhtoENTCcFKOI62JYbA6fj7ukFVEzIFrvAZOCH&#10;ImzW93crLG248Z7GQ2qUhHAs0YBLqS+1jrUjj3ESemLhrmHwmAQOjbYD3iTcd3pWFM/aY8vS4LCn&#10;raP66/DtDcxdtddzXb0fP6uxnS7yRz5fFsY8PuTXJahEOf2L/9xvVnwzWSt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lC1MIAAADcAAAADwAAAAAAAAAAAAAA&#10;AAChAgAAZHJzL2Rvd25yZXYueG1sUEsFBgAAAAAEAAQA+QAAAJADAAAAAA==&#10;">
              <v:stroke endarrow="block"/>
            </v:line>
            <v:line id="Line 261" o:spid="_x0000_s1743" style="position:absolute;flip:x;visibility:visible" from="7389,10778" to="94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g3MYAAADcAAAADwAAAGRycy9kb3ducmV2LnhtbESPzWvCQBDF7wX/h2WEXoJuVPAjdRX7&#10;IQilB6OHHofsNAnNzobsVNP/visIPT7evN+bt972rlEX6kLt2cBknIIiLrytuTRwPu1HS1BBkC02&#10;nsnALwXYbgYPa8ysv/KRLrmUKkI4ZGigEmkzrUNRkcMw9i1x9L5851Ci7EptO7xGuGv0NE3n2mHN&#10;saHCll4qKr7zHxff2H/w62yWPDudJCt6+5T3VIsxj8N+9wRKqJf/43v6YA0spi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oNzGAAAA3AAAAA8AAAAAAAAA&#10;AAAAAAAAoQIAAGRycy9kb3ducmV2LnhtbFBLBQYAAAAABAAEAPkAAACUAwAAAAA=&#10;">
              <v:stroke endarrow="block"/>
            </v:line>
            <v:line id="Line 262" o:spid="_x0000_s1744" style="position:absolute;flip:x;visibility:visible" from="5661,11642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fnM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3h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mfnMUAAADcAAAADwAAAAAAAAAA&#10;AAAAAAChAgAAZHJzL2Rvd25yZXYueG1sUEsFBgAAAAAEAAQA+QAAAJMDAAAAAA==&#10;">
              <v:stroke endarrow="block"/>
            </v:line>
            <v:line id="Line 263" o:spid="_x0000_s1745" style="position:absolute;flip:x;visibility:visible" from="6237,10778" to="6813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6B8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fCcT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U6B8UAAADcAAAADwAAAAAAAAAA&#10;AAAAAAChAgAAZHJzL2Rvd25yZXYueG1sUEsFBgAAAAAEAAQA+QAAAJMDAAAAAA==&#10;">
              <v:stroke endarrow="block"/>
            </v:line>
            <v:line id="Line 264" o:spid="_x0000_s1746" style="position:absolute;flip:y;visibility:visible" from="6237,10202" to="6237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kcMUAAADcAAAADwAAAGRycy9kb3ducmV2LnhtbESPS4vCQBCE7wv7H4Ze8BJ0ooF9REdx&#10;H4Ige1jdg8cm0ybBTE/ItBr/vSMs7LGorq+6ZoveNepMXag9GxiPUlDEhbc1lwZ+d6vhK6ggyBYb&#10;z2TgSgEW88eHGebWX/iHzlspVYRwyNFAJdLmWoeiIodh5Fvi6B1851Ci7EptO7xEuGv0JE2ftcOa&#10;Y0OFLX1UVBy3JxffWH3zZ5Yl704nyRt97WWTajFm8NQvp6CEevk//kuvrYGXbA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ekcMUAAADcAAAADwAAAAAAAAAA&#10;AAAAAAChAgAAZHJzL2Rvd25yZXYueG1sUEsFBgAAAAAEAAQA+QAAAJMDAAAAAA==&#10;">
              <v:stroke endarrow="block"/>
            </v:line>
            <v:line id="Line 265" o:spid="_x0000_s1747" style="position:absolute;flip:x;visibility:visible" from="2637,11642" to="508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B68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+A5y+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sB68UAAADcAAAADwAAAAAAAAAA&#10;AAAAAAChAgAAZHJzL2Rvd25yZXYueG1sUEsFBgAAAAAEAAQA+QAAAJMDAAAAAA==&#10;">
              <v:stroke endarrow="block"/>
            </v:line>
            <v:line id="Line 266" o:spid="_x0000_s1748" style="position:absolute;flip:y;visibility:visible" from="2637,10202" to="2637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Zn8YAAADcAAAADwAAAGRycy9kb3ducmV2LnhtbESPQWvCQBCF7wX/wzJCL0E3NaXa1FWq&#10;VhBKD1UPHofsmASzsyE71fTfdwuFHh9v3vfmzZe9a9SVulB7NvAwTkERF97WXBo4HrajGaggyBYb&#10;z2TgmwIsF4O7OebW3/iTrnspVYRwyNFAJdLmWoeiIodh7Fvi6J1951Ci7EptO7xFuGv0JE2ftMOa&#10;Y0OFLa0rKi77Lxff2H7wJsuSldNJ8kxvJ3lPtRhzP+xfX0AJ9fJ//JfeWQPT7B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imZ/GAAAA3AAAAA8AAAAAAAAA&#10;AAAAAAAAoQIAAGRycy9kb3ducmV2LnhtbFBLBQYAAAAABAAEAPkAAACUAwAAAAA=&#10;">
              <v:stroke endarrow="block"/>
            </v:line>
            <v:shape id="Text Box 267" o:spid="_x0000_s1749" type="#_x0000_t202" style="position:absolute;left:23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X+8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w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X+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=-1.0, 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A= 5.0,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 xml:space="preserve">=6,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=3.0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А,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E541A4">
      <w:pPr>
        <w:pStyle w:val="BodyText"/>
        <w:ind w:left="567"/>
        <w:rPr>
          <w:rFonts w:ascii="Times New Roman" w:hAnsi="Times New Roman"/>
          <w:b/>
          <w:sz w:val="28"/>
          <w:szCs w:val="28"/>
        </w:rPr>
      </w:pPr>
    </w:p>
    <w:p w:rsidR="000827E3" w:rsidRPr="00E935E7" w:rsidRDefault="000827E3" w:rsidP="00E541A4">
      <w:pPr>
        <w:pStyle w:val="BodyText"/>
        <w:ind w:left="567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/>
          <w:b/>
          <w:sz w:val="28"/>
          <w:szCs w:val="28"/>
        </w:rPr>
        <w:t>29</w:t>
      </w:r>
      <w:r w:rsidRPr="00E935E7">
        <w:rPr>
          <w:rFonts w:ascii="Times New Roman" w:hAnsi="Times New Roman"/>
          <w:sz w:val="28"/>
          <w:szCs w:val="28"/>
        </w:rPr>
        <w:t>. Следящая система.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736" o:spid="_x0000_s1750" style="position:absolute;margin-left:18pt;margin-top:.9pt;width:381.6pt;height:115.2pt;z-index:251677184" coordorigin="2061,2264" coordsize="7632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" o:allowincell="f">
            <v:shape id="Text Box 269" o:spid="_x0000_s1751" type="#_x0000_t202" style="position:absolute;left:3213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6sF8YA&#10;AADcAAAADwAAAGRycy9kb3ducmV2LnhtbESPT2vCQBTE74LfYXlCL6IbqxiNrlIKLfZW/6DXR/aZ&#10;BLNv091tTL99tyD0OMzMb5j1tjO1aMn5yrKCyTgBQZxbXXGh4HR8Gy1A+ICssbZMCn7Iw3bT760x&#10;0/bOe2oPoRARwj5DBWUITSalz0sy6Me2IY7e1TqDIUpXSO3wHuGmls9JMpcGK44LJTb0WlJ+O3wb&#10;BYvZrr34j+nnOZ9f62UYpu37l1PqadC9rEAE6sJ/+NHeaQXpNIW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6sF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70" o:spid="_x0000_s1752" type="#_x0000_t202" style="position:absolute;left:4077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4Zc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5iO49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Thl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71" o:spid="_x0000_s1753" type="#_x0000_t202" style="position:absolute;left:5805;top:226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d/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jR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2d/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272" o:spid="_x0000_s1754" type="#_x0000_t202" style="position:absolute;left:6813;top:226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HHs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5iO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Uce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</w:p>
                </w:txbxContent>
              </v:textbox>
            </v:shape>
            <v:shape id="Text Box 273" o:spid="_x0000_s1755" type="#_x0000_t202" style="position:absolute;left:4941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3ihc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A06MP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eKF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74" o:spid="_x0000_s1756" type="#_x0000_t202" style="position:absolute;left:7821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88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yP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988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75" o:spid="_x0000_s1757" type="#_x0000_t202" style="position:absolute;left:4941;top:327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Zac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Z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9lp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76" o:spid="_x0000_s1758" type="#_x0000_t202" style="position:absolute;left:5949;top:38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BHcYA&#10;AADcAAAADwAAAGRycy9kb3ducmV2LnhtbESPT2vCQBTE7wW/w/KEXkrdqME/0VWK0KK3qqW9PrLP&#10;JJh9m+5uY/z2riD0OMzMb5jlujO1aMn5yrKC4SABQZxbXXGh4Ov4/joD4QOyxtoyKbiSh/Wq97TE&#10;TNsL76k9hEJECPsMFZQhNJmUPi/JoB/Yhjh6J+sMhihdIbXDS4SbWo6SZCINVhwXSmxoU1J+PvwZ&#10;BbN02/743fjzO5+c6nl4mbYfv06p5373tgARqAv/4Ud7qxVM0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pBH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Text Box 277" o:spid="_x0000_s1759" type="#_x0000_t202" style="position:absolute;left:8685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khs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omoze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bkh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278" o:spid="_x0000_s1760" style="position:absolute;visibility:visible" from="2061,2552" to="2349,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WncUAAADcAAAADwAAAGRycy9kb3ducmV2LnhtbESPzWrDMBCE74G+g9hCbomcEPLjRgkl&#10;JtBDW4gTet5aW8vUWhlLcdS3rwqFHIeZb4bZ7qNtxUC9bxwrmE0zEMSV0w3XCi7n42QNwgdkja1j&#10;UvBDHva7h9EWc+1ufKKhDLVIJexzVGBC6HIpfWXIop+6jjh5X663GJLsa6l7vKVy28p5li2lxYbT&#10;gsGODoaq7/JqFaxMcZIrWbye34uhmW3iW/z43Cg1fozPTyACxXAP/9MvOnGLJfydS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WWncUAAADcAAAADwAAAAAAAAAA&#10;AAAAAAChAgAAZHJzL2Rvd25yZXYueG1sUEsFBgAAAAAEAAQA+QAAAJMDAAAAAA==&#10;">
              <v:stroke endarrow="block"/>
            </v:line>
            <v:line id="Line 279" o:spid="_x0000_s1761" style="position:absolute;visibility:visible" from="2925,2696" to="321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zBsQAAADcAAAADwAAAGRycy9kb3ducmV2LnhtbESPQWsCMRSE70L/Q3iF3jSrFLdujSIu&#10;hR5qQS09v26em8XNy7KJa/rvjVDocZj5ZpjlOtpWDNT7xrGC6SQDQVw53XCt4Ov4Nn4B4QOyxtYx&#10;KfglD+vVw2iJhXZX3tNwCLVIJewLVGBC6AopfWXIop+4jjh5J9dbDEn2tdQ9XlO5beUsy+bSYsNp&#10;wWBHW0PV+XCxCnJT7mUuy4/jZzk000Xcxe+fhVJPj3HzCiJQDP/hP/pdJ+45h/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TMGxAAAANwAAAAPAAAAAAAAAAAA&#10;AAAAAKECAABkcnMvZG93bnJldi54bWxQSwUGAAAAAAQABAD5AAAAkgMAAAAA&#10;">
              <v:stroke endarrow="block"/>
            </v:line>
            <v:line id="Line 280" o:spid="_x0000_s1762" style="position:absolute;visibility:visible" from="3789,2696" to="4077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andMIAAADcAAAADwAAAGRycy9kb3ducmV2LnhtbERPTUsDMRC9C/0PYQrebLYitt02LaWL&#10;4EGFtuJ5uhk3i5vJsonb+O+dg+Dx8b43u+w7NdIQ28AG5rMCFHEdbMuNgffz090SVEzIFrvAZOCH&#10;Iuy2k5sNljZc+UjjKTVKQjiWaMCl1Jdax9qRxzgLPbFwn2HwmAQOjbYDXiXcd/q+KB61x5alwWFP&#10;B0f11+nbG1i46qgXuno5v1VjO1/l1/xxWRlzO837NahEOf2L/9zPVnwPslb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andMIAAADcAAAADwAAAAAAAAAAAAAA&#10;AAChAgAAZHJzL2Rvd25yZXYueG1sUEsFBgAAAAAEAAQA+QAAAJADAAAAAA==&#10;">
              <v:stroke endarrow="block"/>
            </v:line>
            <v:line id="Line 281" o:spid="_x0000_s1763" style="position:absolute;visibility:visible" from="4653,2696" to="494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oC78UAAADcAAAADwAAAGRycy9kb3ducmV2LnhtbESPzWrDMBCE74W8g9hAb42cEprYiRJK&#10;TaCHppAfct5YW8vUWhlLddS3rwKFHIeZb4ZZbaJtxUC9bxwrmE4yEMSV0w3XCk7H7dMChA/IGlvH&#10;pOCXPGzWo4cVFtpdeU/DIdQilbAvUIEJoSuk9JUhi37iOuLkfbneYkiyr6Xu8ZrKbSufs+xFWmw4&#10;LRjs6M1Q9X34sQrmptzLuSw/jp/l0EzzuIvnS67U4zi+LkEEiuEe/qffdeJ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oC78UAAADcAAAADwAAAAAAAAAA&#10;AAAAAAChAgAAZHJzL2Rvd25yZXYueG1sUEsFBgAAAAAEAAQA+QAAAJMDAAAAAA==&#10;">
              <v:stroke endarrow="block"/>
            </v:line>
            <v:line id="Line 282" o:spid="_x0000_s1764" style="position:absolute;visibility:visible" from="5517,2696" to="5805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9r8IAAADcAAAADwAAAGRycy9kb3ducmV2LnhtbERPTUsDMRC9C/0PYQrebLaCtt02LaWL&#10;4EGFtuJ5uhk3i5vJsonb+O+dg+Dx8b43u+w7NdIQ28AG5rMCFHEdbMuNgffz090SVEzIFrvAZOCH&#10;Iuy2k5sNljZc+UjjKTVKQjiWaMCl1Jdax9qRxzgLPbFwn2HwmAQOjbYDXiXcd/q+KB61x5alwWFP&#10;B0f11+nbG1i46qgXuno5v1VjO1/l1/xxWRlzO837NahEOf2L/9zPVnwPMl/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k9r8IAAADcAAAADwAAAAAAAAAAAAAA&#10;AAChAgAAZHJzL2Rvd25yZXYueG1sUEsFBgAAAAAEAAQA+QAAAJADAAAAAA==&#10;">
              <v:stroke endarrow="block"/>
            </v:line>
            <v:line id="Line 283" o:spid="_x0000_s1765" style="position:absolute;visibility:visible" from="6525,2696" to="681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YNMQAAADcAAAADwAAAGRycy9kb3ducmV2LnhtbESPQWsCMRSE7wX/Q3hCbzW7glq3RhEX&#10;oYe2oJaeXzfPzeLmZdnENf33plDocZj5ZpjVJtpWDNT7xrGCfJKBIK6cbrhW8HnaPz2D8AFZY+uY&#10;FPyQh8169LDCQrsbH2g4hlqkEvYFKjAhdIWUvjJk0U9cR5y8s+sthiT7Wuoeb6nctnKaZXNpseG0&#10;YLCjnaHqcrxaBQtTHuRClm+nj3Jo8mV8j1/fS6Uex3H7AiJQDP/hP/pVJ26Ww+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dZg0xAAAANwAAAAPAAAAAAAAAAAA&#10;AAAAAKECAABkcnMvZG93bnJldi54bWxQSwUGAAAAAAQABAD5AAAAkgMAAAAA&#10;">
              <v:stroke endarrow="block"/>
            </v:line>
            <v:line id="Line 284" o:spid="_x0000_s1766" style="position:absolute;visibility:visible" from="7533,2696" to="782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GQ8QAAADcAAAADwAAAGRycy9kb3ducmV2LnhtbESPQWsCMRSE70L/Q3iF3jSrYNWtUYqL&#10;0EMruErPr5vXzdLNy7KJa/rvm4LgcZj5Zpj1NtpWDNT7xrGC6SQDQVw53XCt4Hzaj5cgfEDW2Dom&#10;Bb/kYbt5GK0x1+7KRxrKUItUwj5HBSaELpfSV4Ys+onriJP37XqLIcm+lrrHayq3rZxl2bO02HBa&#10;MNjRzlD1U16sgoUpjnIhi/fToRia6Sp+xM+vlVJPj/H1BUSgGO7hG/2mEzefwf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wZDxAAAANwAAAAPAAAAAAAAAAAA&#10;AAAAAKECAABkcnMvZG93bnJldi54bWxQSwUGAAAAAAQABAD5AAAAkgMAAAAA&#10;">
              <v:stroke endarrow="block"/>
            </v:line>
            <v:line id="Line 285" o:spid="_x0000_s1767" style="position:absolute;visibility:visible" from="8397,2696" to="8685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uj2MQAAADcAAAADwAAAGRycy9kb3ducmV2LnhtbESPQWsCMRSE70L/Q3iF3jSrxapbo0gX&#10;wYMV1NLz6+Z1s3TzsmzSNf57Uyh4HGa+GWa5jrYRPXW+dqxgPMpAEJdO11wp+Dhvh3MQPiBrbByT&#10;git5WK8eBkvMtbvwkfpTqEQqYZ+jAhNCm0vpS0MW/ci1xMn7dp3FkGRXSd3hJZXbRk6y7EVarDkt&#10;GGzpzVD5c/q1CmamOMqZLPbnQ9HX40V8j59fC6WeHuPmFUSgGO7hf3qnEzd9h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6PYxAAAANwAAAAPAAAAAAAAAAAA&#10;AAAAAKECAABkcnMvZG93bnJldi54bWxQSwUGAAAAAAQABAD5AAAAkgMAAAAA&#10;">
              <v:stroke endarrow="block"/>
            </v:line>
            <v:line id="Line 286" o:spid="_x0000_s1768" style="position:absolute;visibility:visible" from="9261,2696" to="969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I7rMQAAADcAAAADwAAAGRycy9kb3ducmV2LnhtbESPQWsCMRSE70L/Q3iF3jSr1Kpbo0gX&#10;wYMV1NLz6+Z1s3TzsmzSNf57Uyh4HGa+GWa5jrYRPXW+dqxgPMpAEJdO11wp+Dhvh3MQPiBrbByT&#10;git5WK8eBkvMtbvwkfpTqEQqYZ+jAhNCm0vpS0MW/ci1xMn7dp3FkGRXSd3hJZXbRk6y7EVarDkt&#10;GGzpzVD5c/q1CmamOMqZLPbnQ9HX40V8j59fC6WeHuPmFUSgGO7hf3qnEzd9h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AjusxAAAANwAAAAPAAAAAAAAAAAA&#10;AAAAAKECAABkcnMvZG93bnJldi54bWxQSwUGAAAAAAQABAD5AAAAkgMAAAAA&#10;">
              <v:stroke endarrow="block"/>
            </v:line>
            <v:line id="Line 287" o:spid="_x0000_s1769" style="position:absolute;visibility:visible" from="8541,2696" to="85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6eN8QAAADcAAAADwAAAGRycy9kb3ducmV2LnhtbESPS2vDMBCE74X8B7GB3Bo5hbzcKCHU&#10;FHJoCnnQ89baWibWyliqo/77KFDIcZj5ZpjVJtpG9NT52rGCyTgDQVw6XXOl4Hx6f16A8AFZY+OY&#10;FPyRh8168LTCXLsrH6g/hkqkEvY5KjAhtLmUvjRk0Y9dS5y8H9dZDEl2ldQdXlO5beRLls2kxZrT&#10;gsGW3gyVl+OvVTA3xUHOZfFx+iz6erKM+/j1vVRqNIzbVxCBYniE/+mdTtx0Cv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Tp43xAAAANwAAAAPAAAAAAAAAAAA&#10;AAAAAKECAABkcnMvZG93bnJldi54bWxQSwUGAAAAAAQABAD5AAAAkgMAAAAA&#10;">
              <v:stroke endarrow="block"/>
            </v:line>
            <v:line id="Line 288" o:spid="_x0000_s1770" style="position:absolute;flip:x;visibility:visible" from="5517,3560" to="85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NH08UAAADcAAAADwAAAGRycy9kb3ducmV2LnhtbESPT2vCQBDF7wW/wzKCl6AblWpNXaV/&#10;FITSg9qDxyE7TYLZ2ZCdavrtu0LB4+PN+715y3XnanWhNlSeDYxHKSji3NuKCwNfx+3wCVQQZIu1&#10;ZzLwSwHWq97DEjPrr7yny0EKFSEcMjRQijSZ1iEvyWEY+YY4et++dShRtoW2LV4j3NV6kqYz7bDi&#10;2FBiQ28l5efDj4tvbD/5fTpNXp1OkgVtTvKRajFm0O9enkEJdXI//k/vrIH54wx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NH08UAAADcAAAADwAAAAAAAAAA&#10;AAAAAAChAgAAZHJzL2Rvd25yZXYueG1sUEsFBgAAAAAEAAQA+QAAAJMDAAAAAA==&#10;">
              <v:stroke endarrow="block"/>
            </v:line>
            <v:line id="Line 289" o:spid="_x0000_s1771" style="position:absolute;flip:x;visibility:visible" from="4365,3560" to="4941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/iSMUAAADcAAAADwAAAGRycy9kb3ducmV2LnhtbESPQWvCQBCF70L/wzIFL0E3rVht6iqt&#10;VhCkB7WHHofsNAnNzobsqOm/dwXB4+PN+9682aJztTpRGyrPBp6GKSji3NuKCwPfh/VgCioIssXa&#10;Mxn4pwCL+UNvhpn1Z97RaS+FihAOGRooRZpM65CX5DAMfUMcvV/fOpQo20LbFs8R7mr9nKYv2mHF&#10;saHEhpYl5X/7o4tvrL94NRolH04nySt9/sg21WJM/7F7fwMl1Mn9+JbeWAOT8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/iSMUAAADcAAAADwAAAAAAAAAA&#10;AAAAAAChAgAAZHJzL2Rvd25yZXYueG1sUEsFBgAAAAAEAAQA+QAAAJMDAAAAAA==&#10;">
              <v:stroke endarrow="block"/>
            </v:line>
            <v:line id="Line 290" o:spid="_x0000_s1772" style="position:absolute;flip:y;visibility:visible" from="4365,2984" to="4365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B2OsUAAADcAAAADwAAAGRycy9kb3ducmV2LnhtbESPTUvDQBCG74L/YRnBS2g3WvyK3Ra1&#10;LRSKB1MPHofsmASzsyE7tum/7xwEj8M77zPPzJdj6MyBhtRGdnAzzcEQV9G3XDv43G8mj2CSIHvs&#10;IpODEyVYLi4v5lj4eOQPOpRSG4VwKtBBI9IX1qaqoYBpGntizb7jEFB0HGrrBzwqPHT2Ns/vbcCW&#10;9UKDPb01VP2Uv0E1Nu+8ms2y12Cz7InWX7LLrTh3fTW+PIMRGuV/+a+99Q4e7tRWn1EC2M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B2OsUAAADcAAAADwAAAAAAAAAA&#10;AAAAAAChAgAAZHJzL2Rvd25yZXYueG1sUEsFBgAAAAAEAAQA+QAAAJMDAAAAAA==&#10;">
              <v:stroke endarrow="block"/>
            </v:line>
            <v:line id="Line 291" o:spid="_x0000_s1773" style="position:absolute;visibility:visible" from="9405,2696" to="9405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UMsUAAADcAAAADwAAAGRycy9kb3ducmV2LnhtbESPzWrDMBCE74W8g9hAb42cQprYiRJK&#10;TaCHppAfct5YW8vUWhlLddS3rwKFHIeZb4ZZbaJtxUC9bxwrmE4yEMSV0w3XCk7H7dMChA/IGlvH&#10;pOCXPGzWo4cVFtpdeU/DIdQilbAvUIEJoSuk9JUhi37iOuLkfbneYkiyr6Xu8ZrKbSufs+xFWmw4&#10;LRjs6M1Q9X34sQrmptzLuSw/jp/l0EzzuIvnS67U4zi+LkEEiuEe/qffdeJ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UMsUAAADcAAAADwAAAAAAAAAA&#10;AAAAAAChAgAAZHJzL2Rvd25yZXYueG1sUEsFBgAAAAAEAAQA+QAAAJMDAAAAAA==&#10;">
              <v:stroke endarrow="block"/>
            </v:line>
            <v:line id="Line 292" o:spid="_x0000_s1774" style="position:absolute;flip:x;visibility:visible" from="6525,4136" to="9405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qwgcUAAADcAAAADwAAAGRycy9kb3ducmV2LnhtbESPwUrDQBCG74LvsEzBS2g3tlDb2G3R&#10;akEQD7Y99DhkxyQ0OxuyYxvf3jkIHod//m++WW2G0JoL9amJ7OB+koMhLqNvuHJwPOzGCzBJkD22&#10;kcnBDyXYrG9vVlj4eOVPuuylMgrhVKCDWqQrrE1lTQHTJHbEmn3FPqDo2FfW93hVeGjtNM/nNmDD&#10;eqHGjrY1lef9d1CN3Qe/zGbZc7BZtqTXk7znVpy7Gw1Pj2CEBvlf/mu/eQcPc9XXZ5QAd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qwgcUAAADcAAAADwAAAAAAAAAA&#10;AAAAAAChAgAAZHJzL2Rvd25yZXYueG1sUEsFBgAAAAAEAAQA+QAAAJMDAAAAAA==&#10;">
              <v:stroke endarrow="block"/>
            </v:line>
            <v:line id="Line 293" o:spid="_x0000_s1775" style="position:absolute;flip:x;visibility:visible" from="2637,4136" to="5949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VGsUAAADcAAAADwAAAGRycy9kb3ducmV2LnhtbESPQWvCQBCF70L/wzKFXoJurGBt6irV&#10;KgjiodFDj0N2moRmZ0N2qvHfdwuCx8eb971582XvGnWmLtSeDYxHKSjiwtuaSwOn43Y4AxUE2WLj&#10;mQxcKcBy8TCYY2b9hT/pnEupIoRDhgYqkTbTOhQVOQwj3xJH79t3DiXKrtS2w0uEu0Y/p+lUO6w5&#10;NlTY0rqi4if/dfGN7YE/JpNk5XSSvNLmS/apFmOeHvv3N1BCvdyPb+mdNfAy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YVGsUAAADcAAAADwAAAAAAAAAA&#10;AAAAAAChAgAAZHJzL2Rvd25yZXYueG1sUEsFBgAAAAAEAAQA+QAAAJMDAAAAAA==&#10;">
              <v:stroke endarrow="block"/>
            </v:line>
            <v:line id="Line 294" o:spid="_x0000_s1776" style="position:absolute;flip:y;visibility:visible" from="2637,2984" to="2637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LbcUAAADcAAAADwAAAGRycy9kb3ducmV2LnhtbESPQWvCQBCF74L/YZmCl6AbFdSmrqK2&#10;QqH0YPTQ45CdJqHZ2ZCdavrvu4WCx8eb9715623vGnWlLtSeDUwnKSjiwtuaSwOX83G8AhUE2WLj&#10;mQz8UIDtZjhYY2b9jU90zaVUEcIhQwOVSJtpHYqKHIaJb4mj9+k7hxJlV2rb4S3CXaNnabrQDmuO&#10;DRW2dKio+Mq/XXzj+M7P83mydzpJHunlQ95SLcaMHvrdEyihXu7H/+lXa2C5mMHfmEg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SLbcUAAADcAAAADwAAAAAAAAAA&#10;AAAAAAChAgAAZHJzL2Rvd25yZXYueG1sUEsFBgAAAAAEAAQA+QAAAJMDAAAAAA==&#10;">
              <v:stroke endarrow="block"/>
            </v:line>
            <v:shape id="Text Box 295" o:spid="_x0000_s1777" type="#_x0000_t202" style="position:absolute;left:2349;top:22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FCcUA&#10;AADcAAAADwAAAGRycy9kb3ducmV2LnhtbESPQWvCQBSE7wX/w/KEXkrdqCVqdBURWvRWtbTXR/aZ&#10;BLNv4+42xn/vCoUeh5n5hlmsOlOLlpyvLCsYDhIQxLnVFRcKvo7vr1MQPiBrrC2Tght5WC17TwvM&#10;tL3yntpDKESEsM9QQRlCk0np85IM+oFtiKN3ss5giNIVUju8Rrip5ShJUmmw4rhQYkObkvLz4dco&#10;mL5t2x+/G39+5+mpnoWXSftxcUo997v1HESgLvyH/9pbrWCSju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oUJ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=3.5,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=0.5,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=2.5,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=-0.3, A= 4.8,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 xml:space="preserve">=1,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=1.5</w:t>
      </w:r>
      <w:r>
        <w:rPr>
          <w:snapToGrid w:val="0"/>
          <w:sz w:val="28"/>
          <w:szCs w:val="28"/>
          <w:lang w:eastAsia="ru-RU"/>
        </w:rPr>
        <w:t>, Δ=1.3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>Вариант</w:t>
      </w:r>
      <w:r>
        <w:rPr>
          <w:b/>
          <w:snapToGrid w:val="0"/>
          <w:sz w:val="28"/>
          <w:szCs w:val="28"/>
          <w:lang w:eastAsia="ru-RU"/>
        </w:rPr>
        <w:t xml:space="preserve"> 30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 – фильтр.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764" o:spid="_x0000_s1778" style="position:absolute;margin-left:18pt;margin-top:11.4pt;width:266.4pt;height:129.65pt;z-index:251680256" coordorigin="2160,2220" coordsize="5328,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" o:allowincell="f">
            <v:shape id="Text Box 299" o:spid="_x0000_s1779" type="#_x0000_t202" style="position:absolute;left:2448;top:222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45sYA&#10;AADcAAAADwAAAGRycy9kb3ducmV2LnhtbESPQWvCQBSE74L/YXmCl1I3tTVqdBURLPZWbanXR/aZ&#10;BLNv0901pv++Wyh4HGbmG2a57kwtWnK+sqzgaZSAIM6trrhQ8Pmxe5yB8AFZY22ZFPyQh/Wq31ti&#10;pu2ND9QeQyEihH2GCsoQmkxKn5dk0I9sQxy9s3UGQ5SukNrhLcJNLcdJkkqDFceFEhvalpRfjlej&#10;YPayb0/+7fn9K0/P9Tw8TNvXb6fUcNBtFiACdeEe/m/vtYJpO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O45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00" o:spid="_x0000_s1780" type="#_x0000_t202" style="position:absolute;left:3312;top:222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EmkcUA&#10;AADc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p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4SaR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301" o:spid="_x0000_s1781" type="#_x0000_t202" style="position:absolute;left:4320;top:222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2DCsUA&#10;AADcAAAADwAAAGRycy9kb3ducmV2LnhtbESPQWvCQBSE70L/w/IKXkQ3tSXR1FVEsNibVdHrI/tM&#10;QrNv0901pv++Wyj0OMzMN8xi1ZtGdOR8bVnB0yQBQVxYXXOp4HTcjmcgfEDW2FgmBd/kYbV8GCww&#10;1/bOH9QdQikihH2OCqoQ2lxKX1Rk0E9sSxy9q3UGQ5SulNrhPcJNI6dJkkqDNceFClvaVFR8Hm5G&#10;wexl1138+/P+XKTXZh5GWff25ZQaPvbrVxCB+vAf/mvvtIIsze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YMK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 Т</w:t>
                    </w:r>
                  </w:p>
                </w:txbxContent>
              </v:textbox>
            </v:shape>
            <v:shape id="Text Box 302" o:spid="_x0000_s1782" type="#_x0000_t202" style="position:absolute;left:5472;top:222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XeMMA&#10;AADcAAAADwAAAGRycy9kb3ducmV2LnhtbERPy2oCMRTdC/2HcAtupGZqy6jjRCkFi921VnR7mdx5&#10;4ORmmsRx+vfNQnB5OO98M5hW9OR8Y1nB8zQBQVxY3XCl4PCzfVqA8AFZY2uZFPyRh836YZRjpu2V&#10;v6nfh0rEEPYZKqhD6DIpfVGTQT+1HXHkSusMhghdJbXDaww3rZwlSSoNNhwbauzovabivL8YBYvX&#10;XX/yny9fxyIt22WYzPuPX6fU+HF4W4EINIS7+ObeaQXzNK6N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IXeM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03" o:spid="_x0000_s1783" type="#_x0000_t202" style="position:absolute;left:4464;top:30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6y48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WTdA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rLj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04" o:spid="_x0000_s1784" type="#_x0000_t202" style="position:absolute;left:6336;top:30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2No8IA&#10;AADcAAAADwAAAGRycy9kb3ducmV2LnhtbERPy2rCQBTdF/yH4QrdFJ1YxdjUUUSo6M4XdnvJXJPQ&#10;zJ04M43x751FocvDec+XnalFS85XlhWMhgkI4tzqigsF59PXYAbCB2SNtWVS8CAPy0XvZY6Ztnc+&#10;UHsMhYgh7DNUUIbQZFL6vCSDfmgb4shdrTMYInSF1A7vMdzU8j1JptJgxbGhxIbWJeU/x1+jYDbZ&#10;tt9+N95f8um1/ghvabu5OaVe+93qE0SgLvyL/9xbrSBN4/x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Y2j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05" o:spid="_x0000_s1785" type="#_x0000_t202" style="position:absolute;left:5472;top:40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oOMUA&#10;AADcAAAADwAAAGRycy9kb3ducmV2LnhtbESPQWvCQBSE7wX/w/KEXkrdWMVodBURKvZWY2mvj+wz&#10;CWbfxt1tTP99tyD0OMzMN8xq05tGdOR8bVnBeJSAIC6srrlU8HF6fZ6D8AFZY2OZFPyQh8168LDC&#10;TNsbH6nLQykihH2GCqoQ2kxKX1Rk0I9sSxy9s3UGQ5SulNrhLcJNI1+SZCYN1hwXKmxpV1Fxyb+N&#10;gvn00H35t8n7ZzE7N4vwlHb7q1PqcdhvlyAC9eE/fG8ftII0HcP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Sg4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306" o:spid="_x0000_s1786" style="position:absolute;visibility:visible" from="2160,2652" to="244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JaI8QAAADcAAAADwAAAGRycy9kb3ducmV2LnhtbESPQWsCMRSE7wX/Q3iCt5rVg1u3RhGX&#10;ggctqKXn183rZunmZdmka/z3Rij0OMx8M8xqE20rBup941jBbJqBIK6cbrhW8HF5e34B4QOyxtYx&#10;KbiRh8169LTCQrsrn2g4h1qkEvYFKjAhdIWUvjJk0U9dR5y8b9dbDEn2tdQ9XlO5beU8yxbSYsNp&#10;wWBHO0PVz/nXKshNeZK5LA+X93JoZst4jJ9fS6Um47h9BREohv/wH73Xicvn8Di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ElojxAAAANwAAAAPAAAAAAAAAAAA&#10;AAAAAKECAABkcnMvZG93bnJldi54bWxQSwUGAAAAAAQABAD5AAAAkgMAAAAA&#10;">
              <v:stroke endarrow="block"/>
            </v:line>
            <v:line id="Line 307" o:spid="_x0000_s1787" style="position:absolute;visibility:visible" from="3024,2652" to="3312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7/uMQAAADcAAAADwAAAGRycy9kb3ducmV2LnhtbESPQWsCMRSE70L/Q3iF3jSrBbdujSIu&#10;hR5qQS09v26em8XNy7KJa/rvjVDocZj5ZpjlOtpWDNT7xrGC6SQDQVw53XCt4Ov4Nn4B4QOyxtYx&#10;KfglD+vVw2iJhXZX3tNwCLVIJewLVGBC6AopfWXIop+4jjh5J9dbDEn2tdQ9XlO5beUsy+bSYsNp&#10;wWBHW0PV+XCxCnJT7mUuy4/jZzk000Xcxe+fhVJPj3HzCiJQDP/hP/pdJy5/hv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v+4xAAAANwAAAAPAAAAAAAAAAAA&#10;AAAAAKECAABkcnMvZG93bnJldi54bWxQSwUGAAAAAAQABAD5AAAAkgMAAAAA&#10;">
              <v:stroke endarrow="block"/>
            </v:line>
            <v:line id="Line 308" o:spid="_x0000_s1788" style="position:absolute;visibility:visible" from="4032,2652" to="4320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dnzMQAAADcAAAADwAAAGRycy9kb3ducmV2LnhtbESPQWsCMRSE70L/Q3iF3jSrFLdujSIu&#10;hR5qQS09v26em8XNy7KJa/rvjVDocZj5ZpjlOtpWDNT7xrGC6SQDQVw53XCt4Ov4Nn4B4QOyxtYx&#10;KfglD+vVw2iJhXZX3tNwCLVIJewLVGBC6AopfWXIop+4jjh5J9dbDEn2tdQ9XlO5beUsy+bSYsNp&#10;wWBHW0PV+XCxCnJT7mUuy4/jZzk000Xcxe+fhVJPj3HzCiJQDP/hP/pdJy5/hv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2fMxAAAANwAAAAPAAAAAAAAAAAA&#10;AAAAAKECAABkcnMvZG93bnJldi54bWxQSwUGAAAAAAQABAD5AAAAkgMAAAAA&#10;">
              <v:stroke endarrow="block"/>
            </v:line>
            <v:line id="Line 309" o:spid="_x0000_s1789" style="position:absolute;visibility:visible" from="5040,2652" to="5472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CV8QAAADcAAAADwAAAGRycy9kb3ducmV2LnhtbESPQWsCMRSE70L/Q3iF3jSrULdujSIu&#10;hR5qQS09v26em8XNy7KJa/rvjVDocZj5ZpjlOtpWDNT7xrGC6SQDQVw53XCt4Ov4Nn4B4QOyxtYx&#10;KfglD+vVw2iJhXZX3tNwCLVIJewLVGBC6AopfWXIop+4jjh5J9dbDEn2tdQ9XlO5beUsy+bSYsNp&#10;wWBHW0PV+XCxCnJT7mUuy4/jZzk000Xcxe+fhVJPj3HzCiJQDP/hP/pdJy5/hv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+8JXxAAAANwAAAAPAAAAAAAAAAAA&#10;AAAAAKECAABkcnMvZG93bnJldi54bWxQSwUGAAAAAAQABAD5AAAAkgMAAAAA&#10;">
              <v:stroke endarrow="block"/>
            </v:line>
            <v:line id="Line 310" o:spid="_x0000_s1790" style="position:absolute;visibility:visible" from="6048,2508" to="7488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lcIMQAAADcAAAADwAAAGRycy9kb3ducmV2LnhtbESPQWvCQBSE74L/YXlCb7qxB6Opq4ih&#10;0ENbMIrn1+xrNjT7NmS3cfvvu4WCx2Hmm2G2+2g7MdLgW8cKlosMBHHtdMuNgsv5eb4G4QOyxs4x&#10;KfghD/vddLLFQrsbn2isQiNSCfsCFZgQ+kJKXxuy6BeuJ07epxsshiSHRuoBb6ncdvIxy1bSYstp&#10;wWBPR0P1V/VtFeSmPMlclq/n93Jsl5v4Fq8fG6UeZvHwBCJQDPfwP/2iE5ev4O9MOg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VwgxAAAANwAAAAPAAAAAAAAAAAA&#10;AAAAAKECAABkcnMvZG93bnJldi54bWxQSwUGAAAAAAQABAD5AAAAkgMAAAAA&#10;">
              <v:stroke endarrow="block"/>
            </v:line>
            <v:line id="Line 311" o:spid="_x0000_s1791" style="position:absolute;visibility:visible" from="4176,2652" to="4464,3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5u8QAAADcAAAADwAAAGRycy9kb3ducmV2LnhtbESPQWvCQBSE7wX/w/IEb3Wjh0ZTVymG&#10;Qg+2YJSeX7Ov2dDs25DdxvXfu4WCx2Hmm2E2u2g7MdLgW8cKFvMMBHHtdMuNgvPp9XEFwgdkjZ1j&#10;UnAlD7vt5GGDhXYXPtJYhUakEvYFKjAh9IWUvjZk0c9dT5y8bzdYDEkOjdQDXlK57eQyy56kxZbT&#10;gsGe9obqn+rXKshNeZS5LA+nj3JsF+v4Hj+/1krNpvHlGUSgGO7hf/pNJy7P4e9MOgJ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fm7xAAAANwAAAAPAAAAAAAAAAAA&#10;AAAAAKECAABkcnMvZG93bnJldi54bWxQSwUGAAAAAAQABAD5AAAAkgMAAAAA&#10;">
              <v:stroke endarrow="block"/>
            </v:line>
            <v:line id="Line 312" o:spid="_x0000_s1792" style="position:absolute;flip:y;visibility:visible" from="5040,2941" to="561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qWsUAAADcAAAADwAAAGRycy9kb3ducmV2LnhtbESPwUrDQBCG74LvsIzQS2g3tmBt7LbY&#10;akEQD7Y9eByy0yQ0OxuyYxvf3jkIHod//m++Wa6H0JoL9amJ7OB+koMhLqNvuHJwPOzGj2CSIHts&#10;I5ODH0qwXt3eLLHw8cqfdNlLZRTCqUAHtUhXWJvKmgKmSeyINTvFPqDo2FfW93hVeGjtNM8fbMCG&#10;9UKNHW1rKs/776Aauw9+mc2yTbBZtqDXL3nPrTg3uhuen8AIDfK//Nd+8w7m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UqWsUAAADcAAAADwAAAAAAAAAA&#10;AAAAAAChAgAAZHJzL2Rvd25yZXYueG1sUEsFBgAAAAAEAAQA+QAAAJMDAAAAAA==&#10;">
              <v:stroke endarrow="block"/>
            </v:line>
            <v:line id="Line 313" o:spid="_x0000_s1793" style="position:absolute;visibility:visible" from="5040,3373" to="633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bIUsQAAADcAAAADwAAAGRycy9kb3ducmV2LnhtbESPzWrDMBCE74G+g9hCb4mcHurYiRJK&#10;TaGHJpAfet5aG8vUWhlLddS3rwKBHIeZb4ZZbaLtxEiDbx0rmM8yEMS10y03Ck7H9+kChA/IGjvH&#10;pOCPPGzWD5MVltpdeE/jITQilbAvUYEJoS+l9LUhi37meuLknd1gMSQ5NFIPeEnltpPPWfYiLbac&#10;Fgz29Gao/jn8WgW5qfYyl9XncVeN7byI2/j1XSj19BhflyACxXAP3+gPnbi8gOuZd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tshSxAAAANwAAAAPAAAAAAAAAAAA&#10;AAAAAKECAABkcnMvZG93bnJldi54bWxQSwUGAAAAAAQABAD5AAAAkgMAAAAA&#10;">
              <v:stroke endarrow="block"/>
            </v:line>
            <v:line id="Line 314" o:spid="_x0000_s1794" style="position:absolute;visibility:visible" from="5040,3373" to="5760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R6MIAAADcAAAADwAAAGRycy9kb3ducmV2LnhtbERPS0sDMRC+C/6HMII3m20Ptt02LdJF&#10;8KBCH/Q83Uw3i5vJsonb+O+dg+Dx43uvt9l3aqQhtoENTCcFKOI62JYbA6fj69MCVEzIFrvAZOCH&#10;Imw393drLG248Z7GQ2qUhHAs0YBLqS+1jrUjj3ESemLhrmHwmAQOjbYD3iTcd3pWFM/aY8vS4LCn&#10;naP66/DtDcxdtddzXb0fP6uxnS7zRz5flsY8PuSXFahEOf2L/9xvVnwLmS9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kR6MIAAADcAAAADwAAAAAAAAAAAAAA&#10;AAChAgAAZHJzL2Rvd25yZXYueG1sUEsFBgAAAAAEAAQA+QAAAJADAAAAAA==&#10;">
              <v:stroke endarrow="block"/>
            </v:line>
            <v:line id="Line 315" o:spid="_x0000_s1795" style="position:absolute;flip:x;visibility:visible" from="6048,3805" to="6624,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z4MUAAADcAAAADwAAAGRycy9kb3ducmV2LnhtbESPT2vCQBDF74LfYRmhl6AbK1RNXUXb&#10;CkLpwT+HHofsNAnNzobsVOO3d4WCx8eb93vzFqvO1epMbag8GxiPUlDEubcVFwZOx+1wBioIssXa&#10;Mxm4UoDVst9bYGb9hfd0PkihIoRDhgZKkSbTOuQlOQwj3xBH78e3DiXKttC2xUuEu1o/p+mLdlhx&#10;bCixobeS8t/Dn4tvbL/4fTJJNk4nyZw+vuUz1WLM06Bbv4IS6uRx/J/eWQPT2R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rz4MUAAADcAAAADwAAAAAAAAAA&#10;AAAAAAChAgAAZHJzL2Rvd25yZXYueG1sUEsFBgAAAAAEAAQA+QAAAJMDAAAAAA==&#10;">
              <v:stroke endarrow="block"/>
            </v:line>
            <v:line id="Line 316" o:spid="_x0000_s1796" style="position:absolute;flip:x;visibility:visible" from="4032,4525" to="5472,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htl8UAAADcAAAADwAAAGRycy9kb3ducmV2LnhtbESPT2vCQBDF70K/wzIFL6FuqtDa6Cr1&#10;HxTEQ20PHofsmASzsyE7avz2bqHg8fHm/d686bxztbpQGyrPBl4HKSji3NuKCwO/P5uXMaggyBZr&#10;z2TgRgHms6feFDPrr/xNl70UKkI4ZGigFGkyrUNeksMw8A1x9I6+dShRtoW2LV4j3NV6mKZv2mHF&#10;saHEhpYl5af92cU3NjtejUbJwukk+aD1QbapFmP6z93nBJRQJ4/j//SXNfA+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htl8UAAADcAAAADwAAAAAAAAAA&#10;AAAAAAChAgAAZHJzL2Rvd25yZXYueG1sUEsFBgAAAAAEAAQA+QAAAJMDAAAAAA==&#10;">
              <v:stroke endarrow="block"/>
            </v:line>
            <v:line id="Line 317" o:spid="_x0000_s1797" style="position:absolute;flip:x y;visibility:visible" from="2736,2941" to="345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1YHMUAAADcAAAADwAAAGRycy9kb3ducmV2LnhtbESPQWvCQBSE74X+h+UVvOlGC5pGVymC&#10;0IMXrdjrS/aZTc2+TbJrjP++Wyj0OMzMN8xqM9ha9NT5yrGC6SQBQVw4XXGp4PS5G6cgfEDWWDsm&#10;BQ/ysFk/P60w0+7OB+qPoRQRwj5DBSaEJpPSF4Ys+olriKN3cZ3FEGVXSt3hPcJtLWdJMpcWK44L&#10;BhvaGiqux5tV0Oe36fd5f7j6/Kt9y1PTbvftXKnRy/C+BBFoCP/hv/aHVrBIX+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1YHMUAAADcAAAADwAAAAAAAAAA&#10;AAAAAAChAgAAZHJzL2Rvd25yZXYueG1sUEsFBgAAAAAEAAQA+QAAAJMDAAAAAA==&#10;">
              <v:stroke endarrow="block"/>
            </v:line>
            <v:shape id="Text Box 318" o:spid="_x0000_s1798" type="#_x0000_t202" style="position:absolute;left:3456;top:409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7h8UA&#10;AADcAAAADwAAAGRycy9kb3ducmV2LnhtbESPQWvCQBSE70L/w/IKXkQ3bUXT1FWkoNibTUWvj+wz&#10;Cc2+jbtrTP99t1DwOMzMN8xi1ZtGdOR8bVnB0yQBQVxYXXOp4PC1GacgfEDW2FgmBT/kYbV8GCww&#10;0/bGn9TloRQRwj5DBVUIbSalLyoy6Ce2JY7e2TqDIUpXSu3wFuGmkc9JMpMGa44LFbb0XlHxnV+N&#10;gnS6607+42V/LGbn5jWM5t324pQaPvbrNxCB+nAP/7d3WsE8ncL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/uH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</w:p>
                </w:txbxContent>
              </v:textbox>
            </v:shap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Начальные значения коэффициентов: </w:t>
      </w:r>
      <w:r w:rsidRPr="00E935E7">
        <w:rPr>
          <w:snapToGrid w:val="0"/>
          <w:sz w:val="28"/>
          <w:szCs w:val="28"/>
          <w:lang w:val="en-US" w:eastAsia="ru-RU"/>
        </w:rPr>
        <w:t>K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 xml:space="preserve">=0.8,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lang w:eastAsia="ru-RU"/>
        </w:rPr>
        <w:t xml:space="preserve">=1,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>=0.1</w:t>
      </w:r>
      <w:r>
        <w:rPr>
          <w:snapToGrid w:val="0"/>
          <w:sz w:val="28"/>
          <w:szCs w:val="28"/>
          <w:lang w:eastAsia="ru-RU"/>
        </w:rPr>
        <w:t>, Δ=0.7с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Т, К.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</w:t>
      </w:r>
      <w:r w:rsidRPr="00E935E7">
        <w:rPr>
          <w:b/>
          <w:snapToGrid w:val="0"/>
          <w:sz w:val="28"/>
          <w:szCs w:val="28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. Следящая система.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Поле 785" o:spid="_x0000_s1799" type="#_x0000_t202" style="position:absolute;margin-left:169.2pt;margin-top:7.75pt;width:43.2pt;height:36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" o:allowincell="f">
            <v:textbox>
              <w:txbxContent>
                <w:p w:rsidR="000827E3" w:rsidRDefault="000827E3" w:rsidP="00E541A4">
                  <w:pPr>
                    <w:rPr>
                      <w:rFonts w:ascii="Arial" w:hAnsi="Arial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ИЗ</w:t>
                  </w:r>
                </w:p>
                <w:p w:rsidR="000827E3" w:rsidRDefault="000827E3" w:rsidP="00E541A4">
                  <w:pPr>
                    <w:rPr>
                      <w:rFonts w:ascii="Arial" w:hAnsi="Arial"/>
                      <w:vertAlign w:val="subscript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Т</w:t>
                  </w:r>
                  <w:r>
                    <w:rPr>
                      <w:rFonts w:ascii="Arial" w:hAnsi="Arial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group id="Группа 786" o:spid="_x0000_s1800" style="position:absolute;margin-left:18pt;margin-top:7.6pt;width:367.2pt;height:122.4pt;z-index:251681280" coordorigin="2061,11912" coordsize="7344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" o:allowincell="f">
            <v:shape id="Text Box 320" o:spid="_x0000_s1801" type="#_x0000_t202" style="position:absolute;left:4221;top:1191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l8MUA&#10;AADcAAAADwAAAGRycy9kb3ducmV2LnhtbESPQWvCQBSE7wX/w/KEXopubIuJqauUQoverIpeH9ln&#10;Epp9G3e3Mf57Vyj0OMzMN8x82ZtGdOR8bVnBZJyAIC6srrlUsN99jjIQPiBrbCyTgit5WC4GD3PM&#10;tb3wN3XbUIoIYZ+jgiqENpfSFxUZ9GPbEkfvZJ3BEKUrpXZ4iXDTyOckmUqDNceFClv6qKj42f4a&#10;Bdnrqjv69cvmUExPzSw8pd3X2Sn1OOzf30AE6sN/+K+90grSL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WXw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22" o:spid="_x0000_s1802" type="#_x0000_t202" style="position:absolute;left:6237;top:1191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xgs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GC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23" o:spid="_x0000_s1803" type="#_x0000_t202" style="position:absolute;left:6237;top:1292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UGcUA&#10;AADcAAAADwAAAGRycy9kb3ducmV2LnhtbESPQWvCQBSE70L/w/IKXkQ3tUVj6ioiWPTWWtHrI/tM&#10;QrNv0901xn/vCoUeh5n5hpkvO1OLlpyvLCt4GSUgiHOrKy4UHL43wxSED8gaa8uk4EYeloun3hwz&#10;ba/8Re0+FCJC2GeooAyhyaT0eUkG/cg2xNE7W2cwROkKqR1eI9zUcpwkE2mw4rhQYkPrkvKf/cUo&#10;SN+27cnvXj+P+eRcz8Jg2n78OqX6z93qHUSgLvyH/9pbrWC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lQZ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25" o:spid="_x0000_s1804" type="#_x0000_t202" style="position:absolute;left:7389;top:1191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rWc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WtZ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26" o:spid="_x0000_s1805" type="#_x0000_t202" style="position:absolute;left:5229;top:1292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Ows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XMl2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3Ow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27" o:spid="_x0000_s1806" type="#_x0000_t202" style="position:absolute;left:4221;top:1364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Qt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rmyw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9Qt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328" o:spid="_x0000_s1807" type="#_x0000_t202" style="position:absolute;left:8253;top:1191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1L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c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1L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329" o:spid="_x0000_s1808" style="position:absolute;flip:y;visibility:visible" from="2061,12344" to="2493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TGpcUAAADcAAAADwAAAGRycy9kb3ducmV2LnhtbESPQWvCQBCF70L/wzIFL0E3rVJr6iqt&#10;VhCkB7WHHofsNAnNzobsqOm/dwXB4+PN+9682aJztTpRGyrPBp6GKSji3NuKCwPfh/XgFVQQZIu1&#10;ZzLwTwEW84feDDPrz7yj014KFSEcMjRQijSZ1iEvyWEY+oY4er++dShRtoW2LZ4j3NX6OU1ftMOK&#10;Y0OJDS1Lyv/2RxffWH/xajRKPpxOkil9/sg21WJM/7F7fwMl1Mn9+JbeWAOT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TGpcUAAADcAAAADwAAAAAAAAAA&#10;AAAAAAChAgAAZHJzL2Rvd25yZXYueG1sUEsFBgAAAAAEAAQA+QAAAJMDAAAAAA==&#10;">
              <v:stroke endarrow="block"/>
            </v:line>
            <v:line id="Line 330" o:spid="_x0000_s1809" style="position:absolute;visibility:visible" from="3069,12344" to="3357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krcUAAADcAAAADwAAAGRycy9kb3ducmV2LnhtbESPzWrDMBCE74W8g9hAb42cQprYiRJK&#10;TaCHppAfct5YW8vUWhlLddS3rwKFHIeZb4ZZbaJtxUC9bxwrmE4yEMSV0w3XCk7H7dMChA/IGlvH&#10;pOCXPGzWo4cVFtpdeU/DIdQilbAvUIEJoSuk9JUhi37iOuLkfbneYkiyr6Xu8ZrKbSufs+xFWmw4&#10;LRjs6M1Q9X34sQrmptzLuSw/jp/l0EzzuIvnS67U4zi+LkEEiuEe/qffdeL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ckrcUAAADcAAAADwAAAAAAAAAA&#10;AAAAAAChAgAAZHJzL2Rvd25yZXYueG1sUEsFBgAAAAAEAAQA+QAAAJMDAAAAAA==&#10;">
              <v:stroke endarrow="block"/>
            </v:line>
            <v:line id="Line 331" o:spid="_x0000_s1810" style="position:absolute;visibility:visible" from="3933,12344" to="4221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W62sQAAADcAAAADwAAAGRycy9kb3ducmV2LnhtbESPQWvCQBSE74L/YXlCb7qxBzWpq4ih&#10;0EMrGEvPr9nXbGj2bchu4/bfdwuCx2Hmm2G2+2g7MdLgW8cKlosMBHHtdMuNgvfL83wDwgdkjZ1j&#10;UvBLHva76WSLhXZXPtNYhUakEvYFKjAh9IWUvjZk0S9cT5y8LzdYDEkOjdQDXlO57eRjlq2kxZbT&#10;gsGejobq7+rHKlib8izXsny9nMqxXebxLX585ko9zOLhCUSgGO7hG/2iE5ev4P9MO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JbraxAAAANwAAAAPAAAAAAAAAAAA&#10;AAAAAKECAABkcnMvZG93bnJldi54bWxQSwUGAAAAAAQABAD5AAAAkgMAAAAA&#10;">
              <v:stroke endarrow="block"/>
            </v:line>
            <v:line id="Line 332" o:spid="_x0000_s1811" style="position:absolute;visibility:visible" from="4797,12344" to="5085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kfQcQAAADcAAAADwAAAGRycy9kb3ducmV2LnhtbESPzWrDMBCE74G+g9hCb4mcHurYiRJK&#10;TaGHJpAfet5aG8vUWhlLddS3rwKBHIeZb4ZZbaLtxEiDbx0rmM8yEMS10y03Ck7H9+kChA/IGjvH&#10;pOCPPGzWD5MVltpdeE/jITQilbAvUYEJoS+l9LUhi37meuLknd1gMSQ5NFIPeEnltpPPWfYiLbac&#10;Fgz29Gao/jn8WgW5qfYyl9XncVeN7byI2/j1XSj19BhflyACxXAP3+gPnbgih+uZd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R9BxAAAANwAAAAPAAAAAAAAAAAA&#10;AAAAAKECAABkcnMvZG93bnJldi54bWxQSwUGAAAAAAQABAD5AAAAkgMAAAAA&#10;">
              <v:stroke endarrow="block"/>
            </v:line>
            <v:line id="Line 333" o:spid="_x0000_s1812" style="position:absolute;visibility:visible" from="5949,12344" to="6237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LM8EAAADcAAAADwAAAGRycy9kb3ducmV2LnhtbERPTUvDQBC9C/0Pywje7KYerIndFmkQ&#10;PGihrXges9NsaHY2ZNd0/ffOoeDx8b5Xm+x7NdEYu8AGFvMCFHETbMetgc/j6/0TqJiQLfaBycAv&#10;RdisZzcrrGy48J6mQ2qVhHCs0IBLaai0jo0jj3EeBmLhTmH0mASOrbYjXiTc9/qhKB61x46lweFA&#10;W0fN+fDjDSxdvddLXb8fd/XULcr8kb++S2PubvPLM6hEOf2Lr+43K75S1soZOQ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9oszwQAAANwAAAAPAAAAAAAAAAAAAAAA&#10;AKECAABkcnMvZG93bnJldi54bWxQSwUGAAAAAAQABAD5AAAAjwMAAAAA&#10;">
              <v:stroke endarrow="block"/>
            </v:line>
            <v:line id="Line 334" o:spid="_x0000_s1813" style="position:absolute;visibility:visible" from="7101,12344" to="7389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uqMQAAADcAAAADwAAAGRycy9kb3ducmV2LnhtbESPQWvCQBSE7wX/w/IEb3Wjh9qkrlIM&#10;hR6sYJSeX7Ov2dDs25DdxvXfuwWhx2Hmm2HW22g7MdLgW8cKFvMMBHHtdMuNgvPp7fEZhA/IGjvH&#10;pOBKHrabycMaC+0ufKSxCo1IJewLVGBC6AspfW3Iop+7njh5326wGJIcGqkHvKRy28lllj1Jiy2n&#10;BYM97QzVP9WvVbAy5VGuZLk/HcqxXeTxI35+5UrNpvH1BUSgGP7Dd/pdJy7P4e9MOg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i6oxAAAANwAAAAPAAAAAAAAAAAA&#10;AAAAAKECAABkcnMvZG93bnJldi54bWxQSwUGAAAAAAQABAD5AAAAkgMAAAAA&#10;">
              <v:stroke endarrow="block"/>
            </v:line>
            <v:line id="Line 335" o:spid="_x0000_s1814" style="position:absolute;visibility:visible" from="7965,12344" to="8253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G5MEAAADc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Gl+elMOg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PobkwQAAANwAAAAPAAAAAAAAAAAAAAAA&#10;AKECAABkcnMvZG93bnJldi54bWxQSwUGAAAAAAQABAD5AAAAjwMAAAAA&#10;">
              <v:stroke endarrow="block"/>
            </v:line>
            <v:line id="Line 336" o:spid="_x0000_s1815" style="position:absolute;visibility:visible" from="8829,12344" to="9405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jf8UAAADc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yy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Ijf8UAAADcAAAADwAAAAAAAAAA&#10;AAAAAAChAgAAZHJzL2Rvd25yZXYueG1sUEsFBgAAAAAEAAQA+QAAAJMDAAAAAA==&#10;">
              <v:stroke endarrow="block"/>
            </v:line>
            <v:line id="Line 337" o:spid="_x0000_s1816" style="position:absolute;visibility:visible" from="8973,12344" to="8973,14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9CMQAAADc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SKbwf+Zd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oL0IxAAAANwAAAAPAAAAAAAAAAAA&#10;AAAAAKECAABkcnMvZG93bnJldi54bWxQSwUGAAAAAAQABAD5AAAAkgMAAAAA&#10;">
              <v:stroke endarrow="block"/>
            </v:line>
            <v:line id="Line 338" o:spid="_x0000_s1817" style="position:absolute;flip:x;visibility:visible" from="4797,14072" to="8973,14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fAMUAAADcAAAADwAAAGRycy9kb3ducmV2LnhtbESPQWvCQBCF7wX/wzJCL6HutoGiqato&#10;rVAoPVR76HHIjkkwOxuyo6b/visIPT7evO/Nmy8H36oz9bEJbOFxYkARl8E1XFn43m8fpqCiIDts&#10;A5OFX4qwXIzu5li4cOEvOu+kUgnCsUALtUhXaB3LmjzGSeiIk3cIvUdJsq+06/GS4L7VT8Y8a48N&#10;p4YaO3qtqTzuTj69sf3kTZ5na6+zbEZvP/JhtFh7Px5WL6CEBvk/vqXfnYWpyeE6JhF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NfAMUAAADcAAAADwAAAAAAAAAA&#10;AAAAAAChAgAAZHJzL2Rvd25yZXYueG1sUEsFBgAAAAAEAAQA+QAAAJMDAAAAAA==&#10;">
              <v:stroke endarrow="block"/>
            </v:line>
            <v:line id="Line 339" o:spid="_x0000_s1818" style="position:absolute;flip:x;visibility:visible" from="7101,13208" to="8973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HdMUAAADcAAAADwAAAGRycy9kb3ducmV2LnhtbESPQWvCQBCF74L/YRmhl1B3rUVs6ira&#10;VhDEQ20PPQ7ZaRLMzobsVNN/3xUKHh9v3vfmLVa9b9SZulgHtjAZG1DERXA1lxY+P7b3c1BRkB02&#10;gcnCL0VYLYeDBeYuXPidzkcpVYJwzNFCJdLmWseiIo9xHFri5H2HzqMk2ZXadXhJcN/oB2Nm2mPN&#10;qaHCll4qKk7HH5/e2B74dTrNNl5n2RO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rHdMUAAADcAAAADwAAAAAAAAAA&#10;AAAAAAChAgAAZHJzL2Rvd25yZXYueG1sUEsFBgAAAAAEAAQA+QAAAJMDAAAAAA==&#10;">
              <v:stroke endarrow="block"/>
            </v:line>
            <v:line id="Line 340" o:spid="_x0000_s1819" style="position:absolute;flip:x;visibility:visible" from="5805,13208" to="6237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Zi78UAAADcAAAADwAAAGRycy9kb3ducmV2LnhtbESPQWvCQBCF74L/YRmhl1B3rVRs6ira&#10;VhDEQ20PPQ7ZaRLMzobsVNN/3xUKHh9v3vfmLVa9b9SZulgHtjAZG1DERXA1lxY+P7b3c1BRkB02&#10;gcnCL0VYLYeDBeYuXPidzkcpVYJwzNFCJdLmWseiIo9xHFri5H2HzqMk2ZXadXhJcN/oB2Nm2mPN&#10;qaHCll4qKk7HH5/e2B74dTrNNl5n2RO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Zi78UAAADcAAAADwAAAAAAAAAA&#10;AAAAAAChAgAAZHJzL2Rvd25yZXYueG1sUEsFBgAAAAAEAAQA+QAAAJMDAAAAAA==&#10;">
              <v:stroke endarrow="block"/>
            </v:line>
            <v:line id="Line 341" o:spid="_x0000_s1820" style="position:absolute;flip:x y;visibility:visible" from="4509,12632" to="5229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siMUAAADcAAAADwAAAGRycy9kb3ducmV2LnhtbESPQWvCQBSE74X+h+UJvdWNPYQYXUWE&#10;Qg9etKLXl+xrNjX7NsmuMf33XUHwOMzMN8xyPdpGDNT72rGC2TQBQVw6XXOl4Pj9+Z6B8AFZY+OY&#10;FPyRh/Xq9WWJuXY33tNwCJWIEPY5KjAhtLmUvjRk0U9dSxy9H9dbDFH2ldQ93iLcNvIjSVJpsea4&#10;YLClraHycrhaBUNxnf2edvuLL87dvMhMt911qVJvk3GzABFoDM/wo/2lFWRJC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1siMUAAADcAAAADwAAAAAAAAAA&#10;AAAAAAChAgAAZHJzL2Rvd25yZXYueG1sUEsFBgAAAAAEAAQA+QAAAJMDAAAAAA==&#10;">
              <v:stroke endarrow="block"/>
            </v:line>
            <v:line id="Line 342" o:spid="_x0000_s1821" style="position:absolute;flip:x y;visibility:visible" from="2781,12632" to="4221,1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JE8UAAADcAAAADwAAAGRycy9kb3ducmV2LnhtbESPQWvCQBSE74X+h+UVvNWNPWiauooI&#10;BQ9e1GKvL9nXbDT7NsmuMf57VxB6HGbmG2a+HGwteup85VjBZJyAIC6crrhU8HP4fk9B+ICssXZM&#10;Cm7kYbl4fZljpt2Vd9TvQykihH2GCkwITSalLwxZ9GPXEEfvz3UWQ5RdKXWH1wi3tfxIkqm0WHFc&#10;MNjQ2lBx3l+sgj6/TE7H7e7s89/2M09Nu962U6VGb8PqC0SgIfyHn+2NVpAmM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HJE8UAAADcAAAADwAAAAAAAAAA&#10;AAAAAAChAgAAZHJzL2Rvd25yZXYueG1sUEsFBgAAAAAEAAQA+QAAAJMDAAAAAA==&#10;">
              <v:stroke endarrow="block"/>
            </v:line>
            <v:shape id="Text Box 343" o:spid="_x0000_s1822" type="#_x0000_t202" style="position:absolute;left:2493;top:1191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mjsIA&#10;AADcAAAADwAAAGRycy9kb3ducmV2LnhtbERPS2vCQBC+F/oflil4KXWjFWtTVykFi958lPY6ZMck&#10;NDsbd9cY/71zKPT48b3ny941qqMQa88GRsMMFHHhbc2lga/D6mkGKiZki41nMnClCMvF/d0cc+sv&#10;vKNun0olIRxzNFCl1OZax6Iih3HoW2Lhjj44TAJDqW3Ai4S7Ro+zbKod1iwNFbb0UVHxuz87A7PJ&#10;uvuJm+ftdzE9Nq/p8aX7PAVjBg/9+xuoRH36F/+511Z8mayVM3IE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WaO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Поле 809" o:spid="_x0000_s1823" type="#_x0000_t202" style="position:absolute;margin-left:82.8pt;margin-top:10pt;width:28.8pt;height:36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" o:allowincell="f">
            <v:textbox>
              <w:txbxContent>
                <w:p w:rsidR="000827E3" w:rsidRDefault="000827E3" w:rsidP="00E541A4">
                  <w:pPr>
                    <w:rPr>
                      <w:rFonts w:ascii="Arial" w:hAnsi="Arial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У</w:t>
                  </w:r>
                </w:p>
                <w:p w:rsidR="000827E3" w:rsidRDefault="000827E3" w:rsidP="00E541A4">
                  <w:pPr>
                    <w:rPr>
                      <w:rFonts w:ascii="Arial" w:hAnsi="Arial"/>
                      <w:vertAlign w:val="subscript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К</w:t>
                  </w:r>
                  <w:r>
                    <w:rPr>
                      <w:rFonts w:ascii="Arial" w:hAnsi="Arial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х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=3,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=-0.2,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=-0.1, 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442470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442470">
        <w:rPr>
          <w:b/>
          <w:snapToGrid w:val="0"/>
          <w:sz w:val="28"/>
          <w:szCs w:val="28"/>
          <w:lang w:eastAsia="ru-RU"/>
        </w:rPr>
        <w:t>Вариант 32</w:t>
      </w:r>
      <w:r w:rsidRPr="00442470">
        <w:rPr>
          <w:snapToGrid w:val="0"/>
          <w:sz w:val="28"/>
          <w:szCs w:val="28"/>
          <w:lang w:eastAsia="ru-RU"/>
        </w:rPr>
        <w:t>.  Система автоматического регулирования.</w:t>
      </w: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10" o:spid="_x0000_s1824" style="position:absolute;margin-left:3.6pt;margin-top:2.65pt;width:309.6pt;height:86.45pt;z-index:251682304" coordorigin="1773,2714" coordsize="6192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" o:allowincell="f">
            <v:shape id="Text Box 345" o:spid="_x0000_s1825" type="#_x0000_t202" style="position:absolute;left:4221;top:2714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ZzsUA&#10;AADcAAAADwAAAGRycy9kb3ducmV2LnhtbESPQWvCQBSE74X+h+UJvRTdpIra1FVKoaI3q6LXR/aZ&#10;BLNv091tjP/eFYQeh5lvhpktOlOLlpyvLCtIBwkI4tzqigsF+913fwrCB2SNtWVScCUPi/nz0wwz&#10;bS/8Q+02FCKWsM9QQRlCk0np85IM+oFtiKN3ss5giNIVUju8xHJTy7ckGUuDFceFEhv6Kik/b/+M&#10;gulo1R79erg55ONT/R5eJ+3y1yn10us+P0AE6sJ/+EGvdOTSF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lnO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46" o:spid="_x0000_s1826" type="#_x0000_t202" style="position:absolute;left:5373;top:2715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HucYA&#10;AADcAAAADwAAAGRycy9kb3ducmV2LnhtbESPS2vDMBCE74X8B7GBXkoi50EeruVQCgnprU1Dcl2s&#10;jW1qrVxJcdx/XxUCPQ4z3wyTbXrTiI6cry0rmIwTEMSF1TWXCo6f29EKhA/IGhvLpOCHPGzywUOG&#10;qbY3/qDuEEoRS9inqKAKoU2l9EVFBv3YtsTRu1hnMETpSqkd3mK5aeQ0SRbSYM1xocKWXisqvg5X&#10;o2A133dn/zZ7PxWLS7MOT8tu9+2Uehz2L88gAvXhP3yn9zpyky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jHu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47" o:spid="_x0000_s1827" type="#_x0000_t202" style="position:absolute;left:3213;top:27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iIsYA&#10;AADcAAAADwAAAGRycy9kb3ducmV2LnhtbESPS2vDMBCE74X+B7GFXEoi50EeruVQAi3prU1Dcl2s&#10;jW1qrVxJcZx/HxUCPQ4z3wyTrXvTiI6cry0rGI8SEMSF1TWXCvbfb8MlCB+QNTaWScGVPKzzx4cM&#10;U20v/EXdLpQilrBPUUEVQptK6YuKDPqRbYmjd7LOYIjSlVI7vMRy08hJksylwZrjQoUtbSoqfnZn&#10;o2A523ZH/zH9PBTzU7MKz4vu/dcpNXjqX19ABOrDf/hOb3Xkxl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RiI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48" o:spid="_x0000_s1828" type="#_x0000_t202" style="position:absolute;left:4221;top:37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6VsYA&#10;AADcAAAADwAAAGRycy9kb3ducmV2LnhtbESPT2vCQBTE70K/w/IKXkQ3WvFPmo0UocXerBW9PrLP&#10;JDT7Nt1dY/rtu4WCx2HmN8Nkm940oiPna8sKppMEBHFhdc2lguPn63gFwgdkjY1lUvBDHjb5wyDD&#10;VNsbf1B3CKWIJexTVFCF0KZS+qIig35iW+LoXawzGKJ0pdQOb7HcNHKWJAtpsOa4UGFL24qKr8PV&#10;KFjNd93Zvz/tT8Xi0qzDaNm9fTulho/9yzOIQH24h//pnY7cdA5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36V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49" o:spid="_x0000_s1829" type="#_x0000_t202" style="position:absolute;left:2205;top:271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fzcUA&#10;AADcAAAADwAAAGRycy9kb3ducmV2LnhtbESPQWvCQBSE7wX/w/KEXqRubDXa1FVKoUVvakWvj+wz&#10;CWbfxt1tTP99VxB6HGa+GWa+7EwtWnK+sqxgNExAEOdWV1wo2H9/Ps1A+ICssbZMCn7Jw3LRe5hj&#10;pu2Vt9TuQiFiCfsMFZQhNJmUPi/JoB/ahjh6J+sMhihdIbXDayw3tXxOklQarDgulNjQR0n5efdj&#10;FMzGq/bo1y+bQ56e6tcwmLZfF6fUY797fwMRqAv/4Tu90pEbTe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V/N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50" o:spid="_x0000_s1830" type="#_x0000_t202" style="position:absolute;left:6813;top:271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BusUA&#10;AADcAAAADwAAAGRycy9kb3ducmV2LnhtbESPQWvCQBSE70L/w/IEL1I3Wok2dRURWvRmtbTXR/aZ&#10;BLNv091tjP/eFYQeh5lvhlmsOlOLlpyvLCsYjxIQxLnVFRcKvo7vz3MQPiBrrC2Tgit5WC2fegvM&#10;tL3wJ7WHUIhYwj5DBWUITSalz0sy6Ee2IY7eyTqDIUpXSO3wEstNLSdJkkqDFceFEhvalJSfD39G&#10;wXy6bX/87mX/naen+jUMZ+3Hr1Nq0O/WbyACdeE//KC3OnLjF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8G6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351" o:spid="_x0000_s1831" style="position:absolute;visibility:visible" from="1773,3003" to="2205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6ITcUAAADcAAAADwAAAGRycy9kb3ducmV2LnhtbESPzWrDMBCE74G+g9hCbonsHuLEjRJK&#10;TaGHtJAfct5aG8vEWhlLdZS3rwqFHoeZ+YZZb6PtxEiDbx0ryOcZCOLa6ZYbBafj22wJwgdkjZ1j&#10;UnAnD9vNw2SNpXY33tN4CI1IEPYlKjAh9KWUvjZk0c9dT5y8ixsshiSHRuoBbwluO/mUZQtpseW0&#10;YLCnV0P19fBtFRSm2stCVrvjZzW2+Sp+xPPXSqnpY3x5BhEohv/wX/tdK1jmB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6ITcUAAADcAAAADwAAAAAAAAAA&#10;AAAAAAChAgAAZHJzL2Rvd25yZXYueG1sUEsFBgAAAAAEAAQA+QAAAJMDAAAAAA==&#10;">
              <v:stroke endarrow="block"/>
            </v:line>
            <v:line id="Line 352" o:spid="_x0000_s1832" style="position:absolute;visibility:visible" from="2781,3003" to="321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cP8IAAADcAAAADwAAAGRycy9kb3ducmV2LnhtbERPyWrDMBC9F/oPYgq9NbJzyOJECSEm&#10;kENTyELPU2timVgjYymO+vfVIdDj4+3LdbStGKj3jWMF+SgDQVw53XCt4HLefcxA+ICssXVMCn7J&#10;w3r1+rLEQrsHH2k4hVqkEPYFKjAhdIWUvjJk0Y9cR5y4q+sthgT7WuoeHynctnKcZRNpseHUYLCj&#10;raHqdrpbBVNTHuVUlp/nr3Jo8nk8xO+fuVLvb3GzABEohn/x073XCmZ5WpvOp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EcP8IAAADcAAAADwAAAAAAAAAAAAAA&#10;AAChAgAAZHJzL2Rvd25yZXYueG1sUEsFBgAAAAAEAAQA+QAAAJADAAAAAA==&#10;">
              <v:stroke endarrow="block"/>
            </v:line>
            <v:line id="Line 353" o:spid="_x0000_s1833" style="position:absolute;visibility:visible" from="3789,3003" to="4221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25pMUAAADcAAAADwAAAGRycy9kb3ducmV2LnhtbESPzWrDMBCE74G+g9hCb4nsHprYjRJK&#10;TaGHNpAfct5aG8vEWhlLddS3rwKBHIeZ+YZZrqPtxEiDbx0ryGcZCOLa6ZYbBYf9x3QBwgdkjZ1j&#10;UvBHHtarh8kSS+0uvKVxFxqRIOxLVGBC6EspfW3Iop+5njh5JzdYDEkOjdQDXhLcdvI5y16kxZbT&#10;gsGe3g3V592vVTA31VbOZfW131RjmxfxOx5/CqWeHuPbK4hAMdzDt/anVrDIC7ieS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25pMUAAADcAAAADwAAAAAAAAAA&#10;AAAAAAChAgAAZHJzL2Rvd25yZXYueG1sUEsFBgAAAAAEAAQA+QAAAJMDAAAAAA==&#10;">
              <v:stroke endarrow="block"/>
            </v:line>
            <v:line id="Line 354" o:spid="_x0000_s1834" style="position:absolute;visibility:visible" from="4941,3003" to="537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ahMEAAADcAAAADwAAAGRycy9kb3ducmV2LnhtbERPy4rCMBTdD/gP4QqzG1Nd+KhGEcuA&#10;i3HAB66vzbUpNjelydTM308WwiwP573aRNuInjpfO1YwHmUgiEuna64UXM6fH3MQPiBrbByTgl/y&#10;sFkP3laYa/fkI/WnUIkUwj5HBSaENpfSl4Ys+pFriRN3d53FkGBXSd3hM4XbRk6ybCot1pwaDLa0&#10;M1Q+Tj9WwcwURzmTxdf5u+jr8SIe4vW2UOp9GLdLEIFi+Be/3HutYD5J8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9qEwQAAANwAAAAPAAAAAAAAAAAAAAAA&#10;AKECAABkcnMvZG93bnJldi54bWxQSwUGAAAAAAQABAD5AAAAjwMAAAAA&#10;">
              <v:stroke endarrow="block"/>
            </v:line>
            <v:line id="Line 355" o:spid="_x0000_s1835" style="position:absolute;visibility:visible" from="6093,3003" to="6813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d/H8UAAADcAAAADwAAAGRycy9kb3ducmV2LnhtbESPS2vDMBCE74X8B7GB3BrZOeThRAmh&#10;ptBDW8iDnrfWxjKxVsZSHfXfV4VAjsPMfMNsdtG2YqDeN44V5NMMBHHldMO1gvPp9XkJwgdkja1j&#10;UvBLHnbb0dMGC+1ufKDhGGqRIOwLVGBC6AopfWXIop+6jjh5F9dbDEn2tdQ93hLctnKWZXNpseG0&#10;YLCjF0PV9fhjFSxMeZALWb6fPsuhyVfxI359r5SajON+DSJQDI/wvf2mFSxnOfyfSUd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d/H8UAAADcAAAADwAAAAAAAAAA&#10;AAAAAAChAgAAZHJzL2Rvd25yZXYueG1sUEsFBgAAAAAEAAQA+QAAAJMDAAAAAA==&#10;">
              <v:stroke endarrow="block"/>
            </v:line>
            <v:line id="Line 356" o:spid="_x0000_s1836" style="position:absolute;visibility:visible" from="7389,3003" to="7965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haMUAAADcAAAADwAAAGRycy9kb3ducmV2LnhtbESPS2vDMBCE74X+B7GF3Bo5PuThRAml&#10;ppBDWsiDnrfWxjK1VsZSHOXfV4VAjsPMfMOsNtG2YqDeN44VTMYZCOLK6YZrBafjx+schA/IGlvH&#10;pOBGHjbr56cVFtpdeU/DIdQiQdgXqMCE0BVS+sqQRT92HXHyzq63GJLsa6l7vCa4bWWeZVNpseG0&#10;YLCjd0PV7+FiFcxMuZczWe6OX+XQTBbxM37/LJQavcS3JYhAMTzC9/ZWK5jnO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XhaMUAAADcAAAADwAAAAAAAAAA&#10;AAAAAAChAgAAZHJzL2Rvd25yZXYueG1sUEsFBgAAAAAEAAQA+QAAAJMDAAAAAA==&#10;">
              <v:stroke endarrow="block"/>
            </v:line>
            <v:line id="Line 357" o:spid="_x0000_s1837" style="position:absolute;visibility:visible" from="6381,3003" to="638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E88UAAADcAAAADwAAAGRycy9kb3ducmV2LnhtbESPT2sCMRTE74V+h/AK3mpWBf+sRild&#10;BA+2oBbPz81zs3TzsmzSNX57Uyj0OMzMb5jVJtpG9NT52rGC0TADQVw6XXOl4Ou0fZ2D8AFZY+OY&#10;FNzJw2b9/LTCXLsbH6g/hkokCPscFZgQ2lxKXxqy6IeuJU7e1XUWQ5JdJXWHtwS3jRxn2VRarDkt&#10;GGzp3VD5ffyxCmamOMiZLPanz6KvR4v4Ec+XhVKDl/i2BBEohv/wX3unFczH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lE88UAAADcAAAADwAAAAAAAAAA&#10;AAAAAAChAgAAZHJzL2Rvd25yZXYueG1sUEsFBgAAAAAEAAQA+QAAAJMDAAAAAA==&#10;">
              <v:stroke endarrow="block"/>
            </v:line>
            <v:line id="Line 358" o:spid="_x0000_s1838" style="position:absolute;flip:x;visibility:visible" from="4797,4155" to="638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bFMUAAADcAAAADwAAAGRycy9kb3ducmV2LnhtbESPT2vCQBDF70K/wzIFL6FuqqXY6Cr1&#10;HxTEQ20PHofsmASzsyE7avz2bqHg8fHm/d686bxztbpQGyrPBl4HKSji3NuKCwO/P5uXMaggyBZr&#10;z2TgRgHms6feFDPrr/xNl70UKkI4ZGigFGkyrUNeksMw8A1x9I6+dShRtoW2LV4j3NV6mKbv2mHF&#10;saHEhpYl5af92cU3NjtejUbJwukk+aD1QbapFmP6z93nBJRQJ4/j//SXNTAevsH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+bFMUAAADcAAAADwAAAAAAAAAA&#10;AAAAAAChAgAAZHJzL2Rvd25yZXYueG1sUEsFBgAAAAAEAAQA+QAAAJMDAAAAAA==&#10;">
              <v:stroke endarrow="block"/>
            </v:line>
            <v:line id="Line 359" o:spid="_x0000_s1839" style="position:absolute;flip:x;visibility:visible" from="2493,4155" to="4221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M+j8UAAADcAAAADwAAAGRycy9kb3ducmV2LnhtbESPT2vCQBDF70K/wzIFL6FuqrTY6Cr1&#10;HxTEQ20PHofsmASzsyE7avz2bqHg8fHm/d686bxztbpQGyrPBl4HKSji3NuKCwO/P5uXMaggyBZr&#10;z2TgRgHms6feFDPrr/xNl70UKkI4ZGigFGkyrUNeksMw8A1x9I6+dShRtoW2LV4j3NV6mKbv2mHF&#10;saHEhpYl5af92cU3NjtejUbJwukk+aD1QbapFmP6z93nBJRQJ4/j//SXNTAevsH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M+j8UAAADcAAAADwAAAAAAAAAA&#10;AAAAAAChAgAAZHJzL2Rvd25yZXYueG1sUEsFBgAAAAAEAAQA+QAAAJMDAAAAAA==&#10;">
              <v:stroke endarrow="block"/>
            </v:line>
            <v:line id="Line 360" o:spid="_x0000_s1840" style="position:absolute;flip:y;visibility:visible" from="2493,3435" to="2493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Gg+MUAAADcAAAADwAAAGRycy9kb3ducmV2LnhtbESPQWvCQBCF74X+h2UKXoJuqiA2uhGt&#10;CkLpodaDxyE7TUKzsyE7xvTfd4VCj48373vzVuvBNaqnLtSeDTxPUlDEhbc1lwbOn4fxAlQQZIuN&#10;ZzLwQwHW+ePDCjPrb/xB/UlKFSEcMjRQibSZ1qGoyGGY+JY4el++cyhRdqW2Hd4i3DV6mqZz7bDm&#10;2FBhS68VFd+nq4tvHN55N5slW6eT5IX2F3lLtRgzeho2S1BCg/wf/6WP1sBiOo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Gg+MUAAADcAAAADwAAAAAAAAAA&#10;AAAAAAChAgAAZHJzL2Rvd25yZXYueG1sUEsFBgAAAAAEAAQA+QAAAJMDAAAAAA==&#10;">
              <v:stroke endarrow="block"/>
            </v:line>
          </v:group>
        </w:pict>
      </w:r>
      <w:r w:rsidRPr="00442470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   </w:t>
      </w:r>
      <w:r w:rsidRPr="00442470">
        <w:rPr>
          <w:snapToGrid w:val="0"/>
          <w:sz w:val="28"/>
          <w:szCs w:val="28"/>
          <w:lang w:val="en-US" w:eastAsia="ru-RU"/>
        </w:rPr>
        <w:t>y</w:t>
      </w: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442470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442470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442470">
        <w:rPr>
          <w:snapToGrid w:val="0"/>
          <w:sz w:val="28"/>
          <w:szCs w:val="28"/>
          <w:vertAlign w:val="subscript"/>
          <w:lang w:eastAsia="ru-RU"/>
        </w:rPr>
        <w:t>1</w:t>
      </w:r>
      <w:r w:rsidRPr="00442470">
        <w:rPr>
          <w:snapToGrid w:val="0"/>
          <w:sz w:val="28"/>
          <w:szCs w:val="28"/>
          <w:lang w:eastAsia="ru-RU"/>
        </w:rPr>
        <w:t>=16,  К</w:t>
      </w:r>
      <w:r w:rsidRPr="00442470">
        <w:rPr>
          <w:snapToGrid w:val="0"/>
          <w:sz w:val="28"/>
          <w:szCs w:val="28"/>
          <w:vertAlign w:val="subscript"/>
          <w:lang w:eastAsia="ru-RU"/>
        </w:rPr>
        <w:t>2</w:t>
      </w:r>
      <w:r w:rsidRPr="00442470">
        <w:rPr>
          <w:snapToGrid w:val="0"/>
          <w:sz w:val="28"/>
          <w:szCs w:val="28"/>
          <w:lang w:eastAsia="ru-RU"/>
        </w:rPr>
        <w:t xml:space="preserve">=-20, </w:t>
      </w:r>
      <w:r w:rsidRPr="00442470">
        <w:rPr>
          <w:snapToGrid w:val="0"/>
          <w:sz w:val="28"/>
          <w:szCs w:val="28"/>
          <w:lang w:val="en-US" w:eastAsia="ru-RU"/>
        </w:rPr>
        <w:t>T</w:t>
      </w:r>
      <w:r w:rsidRPr="00442470">
        <w:rPr>
          <w:snapToGrid w:val="0"/>
          <w:sz w:val="28"/>
          <w:szCs w:val="28"/>
          <w:vertAlign w:val="subscript"/>
          <w:lang w:eastAsia="ru-RU"/>
        </w:rPr>
        <w:t>1</w:t>
      </w:r>
      <w:r w:rsidRPr="00442470">
        <w:rPr>
          <w:snapToGrid w:val="0"/>
          <w:sz w:val="28"/>
          <w:szCs w:val="28"/>
          <w:lang w:eastAsia="ru-RU"/>
        </w:rPr>
        <w:t xml:space="preserve"> =0.1, </w:t>
      </w:r>
      <w:r w:rsidRPr="00442470">
        <w:rPr>
          <w:snapToGrid w:val="0"/>
          <w:sz w:val="28"/>
          <w:szCs w:val="28"/>
          <w:lang w:val="en-US" w:eastAsia="ru-RU"/>
        </w:rPr>
        <w:t>T</w:t>
      </w:r>
      <w:r w:rsidRPr="00442470">
        <w:rPr>
          <w:snapToGrid w:val="0"/>
          <w:sz w:val="28"/>
          <w:szCs w:val="28"/>
          <w:vertAlign w:val="subscript"/>
          <w:lang w:eastAsia="ru-RU"/>
        </w:rPr>
        <w:t>2</w:t>
      </w:r>
      <w:r w:rsidRPr="00442470">
        <w:rPr>
          <w:snapToGrid w:val="0"/>
          <w:sz w:val="28"/>
          <w:szCs w:val="28"/>
          <w:lang w:eastAsia="ru-RU"/>
        </w:rPr>
        <w:t xml:space="preserve"> =0.02, Δ=1с.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442470">
        <w:rPr>
          <w:snapToGrid w:val="0"/>
          <w:sz w:val="28"/>
          <w:szCs w:val="28"/>
          <w:lang w:eastAsia="ru-RU"/>
        </w:rPr>
        <w:t>Варьируемые коэффициенты: Т</w:t>
      </w:r>
      <w:r w:rsidRPr="00442470">
        <w:rPr>
          <w:snapToGrid w:val="0"/>
          <w:sz w:val="28"/>
          <w:szCs w:val="28"/>
          <w:vertAlign w:val="subscript"/>
          <w:lang w:eastAsia="ru-RU"/>
        </w:rPr>
        <w:t>1</w:t>
      </w:r>
      <w:r w:rsidRPr="00442470">
        <w:rPr>
          <w:snapToGrid w:val="0"/>
          <w:sz w:val="28"/>
          <w:szCs w:val="28"/>
          <w:lang w:eastAsia="ru-RU"/>
        </w:rPr>
        <w:t>, К</w:t>
      </w:r>
      <w:r w:rsidRPr="00442470">
        <w:rPr>
          <w:snapToGrid w:val="0"/>
          <w:sz w:val="28"/>
          <w:szCs w:val="28"/>
          <w:vertAlign w:val="subscript"/>
          <w:lang w:eastAsia="ru-RU"/>
        </w:rPr>
        <w:t>2</w:t>
      </w:r>
      <w:r w:rsidRPr="00442470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33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27" o:spid="_x0000_s1841" style="position:absolute;margin-left:10.8pt;margin-top:3.3pt;width:295.2pt;height:86.4pt;z-index:251683328" coordorigin="1917,6729" coordsize="590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" o:allowincell="f">
            <v:shape id="Text Box 362" o:spid="_x0000_s1842" type="#_x0000_t202" style="position:absolute;left:4221;top:6747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67sIA&#10;AADcAAAADwAAAGRycy9kb3ducmV2LnhtbERPTU/CQBC9m/gfNkPCxchWJICVhRgSDNwUjF4n3aFt&#10;6M7W3aWUf88cTDy+vO/FqneN6ijE2rOBp1EGirjwtubSwNdh8zgHFROyxcYzGbhShNXy/m6BufUX&#10;/qRun0olIRxzNFCl1OZax6Iih3HkW2Lhjj44TAJDqW3Ai4S7Ro+zbKod1iwNFba0rqg47c/OwHyy&#10;7X7i7vnju5gem5f0MOvef4Mxw0H/9goqUZ/+xX/urRXfWNbK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7Dru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63" o:spid="_x0000_s1843" type="#_x0000_t202" style="position:absolute;left:3213;top:672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fdcUA&#10;AADcAAAADwAAAGRycy9kb3ducmV2LnhtbESPQWvCQBSE70L/w/IKvUizqYo1qatIQbE3a8VeH9ln&#10;Epp9G3fXmP77bkHwOMx8M8x82ZtGdOR8bVnBS5KCIC6srrlUcPhaP89A+ICssbFMCn7Jw3LxMJhj&#10;ru2VP6nbh1LEEvY5KqhCaHMpfVGRQZ/Yljh6J+sMhihdKbXDayw3jRyl6VQarDkuVNjSe0XFz/5i&#10;FMwm2+7bf4x3x2J6arIwfO02Z6fU02O/egMRqA/38I3e6siNMvg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J91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64" o:spid="_x0000_s1844" type="#_x0000_t202" style="position:absolute;left:2205;top:674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OgNcIA&#10;AADcAAAADwAAAGRycy9kb3ducmV2LnhtbERPTU/CQBC9m/gfNkPixchWIYCVhRATCNwUjF4n3aFt&#10;6M6W3bWUf88cTDy+vO/5sneN6ijE2rOB52EGirjwtubSwNdh/TQDFROyxcYzGbhShOXi/m6OufUX&#10;/qRun0olIRxzNFCl1OZax6Iih3HoW2Lhjj44TAJDqW3Ai4S7Rr9k2UQ7rFkaKmzpvaLitP91Bmbj&#10;bfcTd6OP72JybF7T47TbnIMxD4N+9QYqUZ/+xX/urRXfSObLGTkC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Q6A1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65" o:spid="_x0000_s1845" type="#_x0000_t202" style="position:absolute;left:5373;top:6729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8FrsYA&#10;AADcAAAADwAAAGRycy9kb3ducmV2LnhtbESPS2vDMBCE74X+B7GFXEoi50EeruVQAi3prU1Dcl2s&#10;jW1qrVxJcZx/HxUCPQ4z3wyTrXvTiI6cry0rGI8SEMSF1TWXCvbfb8MlCB+QNTaWScGVPKzzx4cM&#10;U20v/EXdLpQilrBPUUEVQptK6YuKDPqRbYmjd7LOYIjSlVI7vMRy08hJksylwZrjQoUtbSoqfnZn&#10;o2A523ZH/zH9PBTzU7MKz4vu/dcpNXjqX19ABOrDf/hOb3Xkpm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8Frs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66" o:spid="_x0000_s1846" type="#_x0000_t202" style="position:absolute;left:6525;top:672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2b2cYA&#10;AADcAAAADwAAAGRycy9kb3ducmV2LnhtbESPS2vDMBCE74X8B7GBXkoj50GaOpZDKbSkt+ZBel2s&#10;jW1irRxJdZx/HxUCPQ4z3wyTrXrTiI6cry0rGI8SEMSF1TWXCva7j+cFCB+QNTaWScGVPKzywUOG&#10;qbYX3lC3DaWIJexTVFCF0KZS+qIig35kW+LoHa0zGKJ0pdQOL7HcNHKSJHNpsOa4UGFL7xUVp+2v&#10;UbCYrbsf/zX9PhTzY/Manl66z7NT6nHYvy1BBOrDf/hOr3Xkph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2b2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367" o:spid="_x0000_s1847" type="#_x0000_t202" style="position:absolute;left:4221;top:7737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+QsUA&#10;AADcAAAADwAAAGRycy9kb3ducmV2LnhtbESPQWvCQBSE74X+h+UJXopu2hS1qauUgqI3q6LXR/aZ&#10;BLNv0901xn/vCoUeh5lvhpnOO1OLlpyvLCt4HSYgiHOrKy4U7HeLwQSED8gaa8uk4EYe5rPnpylm&#10;2l75h9ptKEQsYZ+hgjKEJpPS5yUZ9EPbEEfvZJ3BEKUrpHZ4jeWmlm9JMpIGK44LJTb0XVJ+3l6M&#10;gsn7qj36dbo55KNT/RFexu3y1ynV73VfnyACdeE//EevdOTS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T5C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368" o:spid="_x0000_s1848" style="position:absolute;visibility:visible" from="1917,7017" to="220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lKW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8+Q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pSlrGAAAA3AAAAA8AAAAAAAAA&#10;AAAAAAAAoQIAAGRycy9kb3ducmV2LnhtbFBLBQYAAAAABAAEAPkAAACUAwAAAAA=&#10;">
              <v:stroke endarrow="block"/>
            </v:line>
            <v:line id="Line 369" o:spid="_x0000_s1849" style="position:absolute;visibility:visible" from="2781,7017" to="321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vw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8+Q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l78HGAAAA3AAAAA8AAAAAAAAA&#10;AAAAAAAAoQIAAGRycy9kb3ducmV2LnhtbFBLBQYAAAAABAAEAPkAAACUAwAAAAA=&#10;">
              <v:stroke endarrow="block"/>
            </v:line>
            <v:line id="Line 370" o:spid="_x0000_s1850" style="position:absolute;visibility:visible" from="3789,7017" to="4221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xtsUAAADcAAAADwAAAGRycy9kb3ducmV2LnhtbESPT2sCMRTE70K/Q3gFb5q1gn+2Rild&#10;BA9WUEvPr5vXzdLNy7KJa/z2piD0OMzMb5jVJtpG9NT52rGCyTgDQVw6XXOl4PO8HS1A+ICssXFM&#10;Cm7kYbN+Gqww1+7KR+pPoRIJwj5HBSaENpfSl4Ys+rFriZP34zqLIcmukrrDa4LbRr5k2UxarDkt&#10;GGzp3VD5e7pYBXNTHOVcFvvzoejryTJ+xK/vpVLD5/j2CiJQDP/hR3unFSymM/g7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dxtsUAAADcAAAADwAAAAAAAAAA&#10;AAAAAAChAgAAZHJzL2Rvd25yZXYueG1sUEsFBgAAAAAEAAQA+QAAAJMDAAAAAA==&#10;">
              <v:stroke endarrow="block"/>
            </v:line>
            <v:line id="Line 371" o:spid="_x0000_s1851" style="position:absolute;visibility:visible" from="4941,7017" to="537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ULcUAAADcAAAADwAAAGRycy9kb3ducmV2LnhtbESPzWrDMBCE74W8g9hAb42cFurEiRJC&#10;TKGHtpAfct5YG8vEWhlLddS3rwqFHIeZ+YZZrqNtxUC9bxwrmE4yEMSV0w3XCo6Ht6cZCB+QNbaO&#10;ScEPeVivRg9LLLS78Y6GfahFgrAvUIEJoSuk9JUhi37iOuLkXVxvMSTZ11L3eEtw28rnLHuVFhtO&#10;CwY72hqqrvtvqyA35U7msvw4fJVDM53Hz3g6z5V6HMfNAkSgGO7h//a7VjB7y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vULcUAAADcAAAADwAAAAAAAAAA&#10;AAAAAAChAgAAZHJzL2Rvd25yZXYueG1sUEsFBgAAAAAEAAQA+QAAAJMDAAAAAA==&#10;">
              <v:stroke endarrow="block"/>
            </v:line>
            <v:line id="Line 372" o:spid="_x0000_s1852" style="position:absolute;visibility:visible" from="6093,7017" to="652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RAX8IAAADcAAAADwAAAGRycy9kb3ducmV2LnhtbERPy2oCMRTdC/5DuEJ3mlHBx2iU0kHo&#10;ohbU0vV1cjsZOrkZJnFM/94shC4P573dR9uInjpfO1YwnWQgiEuna64UfF0O4xUIH5A1No5JwR95&#10;2O+Ggy3m2t35RP05VCKFsM9RgQmhzaX0pSGLfuJa4sT9uM5iSLCrpO7wnsJtI2dZtpAWa04NBlt6&#10;M1T+nm9WwdIUJ7mUxcfls+jr6Toe4/d1rdTLKL5uQASK4V/8dL9rBat5Wpv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RAX8IAAADcAAAADwAAAAAAAAAAAAAA&#10;AAChAgAAZHJzL2Rvd25yZXYueG1sUEsFBgAAAAAEAAQA+QAAAJADAAAAAA==&#10;">
              <v:stroke endarrow="block"/>
            </v:line>
            <v:line id="Line 373" o:spid="_x0000_s1853" style="position:absolute;visibility:visible" from="7101,7017" to="7821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lxMUAAADcAAAADwAAAGRycy9kb3ducmV2LnhtbESPzWrDMBCE74W8g9hAb42cFprYiRJC&#10;TKGHtpAfct5YG8vEWhlLddS3rwqFHIeZ+YZZrqNtxUC9bxwrmE4yEMSV0w3XCo6Ht6c5CB+QNbaO&#10;ScEPeVivRg9LLLS78Y6GfahFgrAvUIEJoSuk9JUhi37iOuLkXVxvMSTZ11L3eEtw28rnLHuVFhtO&#10;CwY72hqqrvtvq2Bmyp2cyfLj8FUOzTSPn/F0zpV6HMfNAkSgGO7h//a7VjB/y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jlxMUAAADcAAAADwAAAAAAAAAA&#10;AAAAAAChAgAAZHJzL2Rvd25yZXYueG1sUEsFBgAAAAAEAAQA+QAAAJMDAAAAAA==&#10;">
              <v:stroke endarrow="block"/>
            </v:line>
            <v:line id="Line 374" o:spid="_x0000_s1854" style="position:absolute;visibility:visible" from="7389,7017" to="7389,8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/JMIAAADcAAAADwAAAGRycy9kb3ducmV2LnhtbERPy2oCMRTdC/5DuEJ3mlHEx2iU0kHo&#10;ohbU0vV1cjsZOrkZJnFM/94shC4P573dR9uInjpfO1YwnWQgiEuna64UfF0O4xUIH5A1No5JwR95&#10;2O+Ggy3m2t35RP05VCKFsM9RgQmhzaX0pSGLfuJa4sT9uM5iSLCrpO7wnsJtI2dZtpAWa04NBlt6&#10;M1T+nm9WwdIUJ7mUxcfls+jr6Toe4/d1rdTLKL5uQASK4V/8dL9rBat5mp/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/JMIAAADcAAAADwAAAAAAAAAAAAAA&#10;AAChAgAAZHJzL2Rvd25yZXYueG1sUEsFBgAAAAAEAAQA+QAAAJADAAAAAA==&#10;">
              <v:stroke endarrow="block"/>
            </v:line>
            <v:line id="Line 375" o:spid="_x0000_s1855" style="position:absolute;flip:x;visibility:visible" from="4797,8026" to="7389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dLMUAAADcAAAADwAAAGRycy9kb3ducmV2LnhtbESPT2vCQBDF74LfYRmhl6AbaxFNXUXb&#10;CkLpwT+HHofsNAnNzobsVOO3d4WCx8eb93vzFqvO1epMbag8GxiPUlDEubcVFwZOx+1wBioIssXa&#10;Mxm4UoDVst9bYGb9hfd0PkihIoRDhgZKkSbTOuQlOQwj3xBH78e3DiXKttC2xUuEu1o/p+lUO6w4&#10;NpTY0FtJ+e/hz8U3tl/8PpkkG6eTZE4f3/KZajHmadCtX0EJdfI4/k/vrIHZyx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fdLMUAAADcAAAADwAAAAAAAAAA&#10;AAAAAAChAgAAZHJzL2Rvd25yZXYueG1sUEsFBgAAAAAEAAQA+QAAAJMDAAAAAA==&#10;">
              <v:stroke endarrow="block"/>
            </v:line>
            <v:line id="Line 376" o:spid="_x0000_s1856" style="position:absolute;flip:x;visibility:visible" from="2493,8026" to="4221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VDW8UAAADcAAAADwAAAGRycy9kb3ducmV2LnhtbESPT2vCQBDF70K/wzIFL6FuqqXY6Cr1&#10;HxTEQ20PHofsmASzsyE7avz2bqHg8fHm/d686bxztbpQGyrPBl4HKSji3NuKCwO/P5uXMaggyBZr&#10;z2TgRgHms6feFDPrr/xNl70UKkI4ZGigFGkyrUNeksMw8A1x9I6+dShRtoW2LV4j3NV6mKbv2mHF&#10;saHEhpYl5af92cU3NjtejUbJwukk+aD1QbapFmP6z93nBJRQJ4/j//SXNTB+G8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VDW8UAAADcAAAADwAAAAAAAAAA&#10;AAAAAAChAgAAZHJzL2Rvd25yZXYueG1sUEsFBgAAAAAEAAQA+QAAAJMDAAAAAA==&#10;">
              <v:stroke endarrow="block"/>
            </v:line>
            <v:line id="Line 377" o:spid="_x0000_s1857" style="position:absolute;flip:y;visibility:visible" from="2493,7449" to="2493,8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mwMUAAADcAAAADwAAAGRycy9kb3ducmV2LnhtbESPQWvCQBCF70L/wzIFL6Fu2ojY1FXa&#10;qiCIh6qHHofsNAnNzobsqOm/7wqCx8eb9715s0XvGnWmLtSeDTyPUlDEhbc1lwaOh/XTFFQQZIuN&#10;ZzLwRwEW84fBDHPrL/xF572UKkI45GigEmlzrUNRkcMw8i1x9H5851Ci7EptO7xEuGv0S5pOtMOa&#10;Y0OFLX1WVPzuTy6+sd7xMsuSD6eT5JVW37JNtRgzfOzf30AJ9XI/vqU31sB0nMF1TCSA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nmwM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</w:t>
      </w:r>
      <w:r>
        <w:rPr>
          <w:snapToGrid w:val="0"/>
          <w:sz w:val="28"/>
          <w:szCs w:val="28"/>
          <w:lang w:eastAsia="ru-RU"/>
        </w:rPr>
        <w:t>6</w:t>
      </w:r>
      <w:r w:rsidRPr="00E935E7">
        <w:rPr>
          <w:snapToGrid w:val="0"/>
          <w:sz w:val="28"/>
          <w:szCs w:val="28"/>
          <w:lang w:eastAsia="ru-RU"/>
        </w:rPr>
        <w:t>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=0.0625</w:t>
      </w:r>
      <w:r>
        <w:rPr>
          <w:snapToGrid w:val="0"/>
          <w:sz w:val="28"/>
          <w:szCs w:val="28"/>
          <w:lang w:eastAsia="ru-RU"/>
        </w:rPr>
        <w:t>, Δ=1.1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E541A4">
      <w:pPr>
        <w:widowControl w:val="0"/>
        <w:spacing w:line="360" w:lineRule="auto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>
        <w:rPr>
          <w:b/>
          <w:snapToGrid w:val="0"/>
          <w:sz w:val="28"/>
          <w:szCs w:val="28"/>
          <w:lang w:eastAsia="ru-RU"/>
        </w:rPr>
        <w:t>Вариант 34</w:t>
      </w:r>
      <w:r w:rsidRPr="00E935E7">
        <w:rPr>
          <w:b/>
          <w:snapToGrid w:val="0"/>
          <w:sz w:val="28"/>
          <w:szCs w:val="28"/>
          <w:lang w:eastAsia="ru-RU"/>
        </w:rPr>
        <w:t>.</w:t>
      </w:r>
      <w:r w:rsidRPr="00E935E7">
        <w:rPr>
          <w:snapToGrid w:val="0"/>
          <w:sz w:val="28"/>
          <w:szCs w:val="28"/>
          <w:lang w:eastAsia="ru-RU"/>
        </w:rPr>
        <w:t xml:space="preserve"> Система автоматического регулирования.</w:t>
      </w:r>
    </w:p>
    <w:p w:rsidR="000827E3" w:rsidRPr="00E935E7" w:rsidRDefault="000827E3" w:rsidP="00E541A4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44" o:spid="_x0000_s1858" style="position:absolute;margin-left:10.8pt;margin-top:4.85pt;width:302.4pt;height:86.4pt;z-index:251684352" coordorigin="2016,1951" coordsize="6048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" o:allowincell="f">
            <v:shape id="Text Box 379" o:spid="_x0000_s1859" type="#_x0000_t202" style="position:absolute;left:4320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w0MQA&#10;AADcAAAADwAAAGRycy9kb3ducmV2LnhtbESPT2sCMRTE7wW/Q3hCL6Vmbf3XrVFEqNhbtaLXx+a5&#10;u7h5WZO4rt/eCIUeh5nfDDOdt6YSDTlfWlbQ7yUgiDOrS84V7H6/XicgfEDWWFkmBTfyMJ91nqaY&#10;anvlDTXbkItYwj5FBUUIdSqlzwoy6Hu2Jo7e0TqDIUqXS+3wGstNJd+SZCQNlhwXCqxpWVB22l6M&#10;gslg3Rz89/vPPhsdq4/wMm5WZ6fUc7ddfIII1Ib/8B+91g9uCI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ycNDEAAAA3A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380" o:spid="_x0000_s1860" type="#_x0000_t202" style="position:absolute;left:2304;top:195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up8UA&#10;AADcAAAADwAAAGRycy9kb3ducmV2LnhtbESPT2vCQBTE7wW/w/IKXkrd+IdUo6sUocXeNC3t9ZF9&#10;JqHZt+nuGuO37wqCx2HmN8OsNr1pREfO15YVjEcJCOLC6ppLBV+fb89zED4ga2wsk4ILedisBw8r&#10;zLQ984G6PJQilrDPUEEVQptJ6YuKDPqRbYmjd7TOYIjSlVI7PMdy08hJkqTSYM1xocKWthUVv/nJ&#10;KJjPdt2P/5juv4v02CzC00v3/ueUGj72r0sQgfpwD9/onb5y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O6n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81" o:spid="_x0000_s1861" type="#_x0000_t202" style="position:absolute;left:3312;top:1951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LPMQA&#10;AADcAAAADwAAAGRycy9kb3ducmV2LnhtbESPT2sCMRTE74V+h/CEXopm24ra7UaRgqK31opeH5u3&#10;f3Dzsibpuv32RhB6HGZ+M0y26E0jOnK+tqzgZZSAIM6trrlUsP9ZDWcgfEDW2FgmBX/kYTF/fMgw&#10;1fbC39TtQiliCfsUFVQhtKmUPq/IoB/Zljh6hXUGQ5SulNrhJZabRr4myUQarDkuVNjSZ0X5afdr&#10;FMzGm+7ot29fh3xSNO/hedqtz06pp0G//AARqA//4Tu90TduCrcz8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SzzEAAAA3A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82" o:spid="_x0000_s1862" type="#_x0000_t202" style="position:absolute;left:5472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fTsIA&#10;AADcAAAADwAAAGRycy9kb3ducmV2LnhtbERPW2vCMBR+F/Yfwhn4IprqhrquqYyBw73NC+710Bzb&#10;suakJrHWf28Ggz1+fPds1ZtGdOR8bVnBdJKAIC6srrlUcNivx0sQPiBrbCyTght5WOUPgwxTba+8&#10;pW4XShFD2KeooAqhTaX0RUUG/cS2xJE7WWcwROhKqR1eY7hp5CxJ5tJgzbGhwpbeKyp+dhejYPm8&#10;6b7959PXsZifmpcwWnQfZ6fU8LF/ewURqA//4j/3Rv/64tp4Jh4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99O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383" o:spid="_x0000_s1863" type="#_x0000_t202" style="position:absolute;left:6624;top:195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961cQA&#10;AADcAAAADwAAAGRycy9kb3ducmV2LnhtbESPQWvCQBSE74X+h+UVeilm01bURFeRgqK31opeH9ln&#10;Epp9G3e3Mf33riD0OMx8M8xs0ZtGdOR8bVnBa5KCIC6srrlUsP9eDSYgfEDW2FgmBX/kYTF/fJhh&#10;ru2Fv6jbhVLEEvY5KqhCaHMpfVGRQZ/Yljh6J+sMhihdKbXDSyw3jXxL05E0WHNcqLClj4qKn92v&#10;UTAZbrqj375/HorRqcnCy7hbn51Sz0/9cgoiUB/+w3d6o29cBrcz8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/etXEAAAA3A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384" o:spid="_x0000_s1864" type="#_x0000_t202" style="position:absolute;left:4464;top:295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xFlcMA&#10;AADcAAAADwAAAGRycy9kb3ducmV2LnhtbERPS0/CQBC+m/AfNkPixchWeYiVhRATCN4EjV4n3aFt&#10;7M6W3bWUf88cTDx++d6LVe8a1VGItWcDD6MMFHHhbc2lgc+Pzf0cVEzIFhvPZOBCEVbLwc0Cc+vP&#10;vKfukEolIRxzNFCl1OZax6Iih3HkW2Lhjj44TAJDqW3As4S7Rj9m2Uw7rFkaKmzptaLi5/DrDMwn&#10;u+47vo3fv4rZsXlOd0/d9hSMuR326xdQifr0L/5z76z4pjJfzsgR0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xFlc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385" o:spid="_x0000_s1865" style="position:absolute;visibility:visible" from="2016,2239" to="230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MYs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H8JY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EMYsUAAADcAAAADwAAAAAAAAAA&#10;AAAAAAChAgAAZHJzL2Rvd25yZXYueG1sUEsFBgAAAAAEAAQA+QAAAJMDAAAAAA==&#10;">
              <v:stroke endarrow="block"/>
            </v:line>
            <v:line id="Line 386" o:spid="_x0000_s1866" style="position:absolute;visibility:visible" from="2880,2239" to="3312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SFc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fPJG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OSFcUAAADcAAAADwAAAAAAAAAA&#10;AAAAAAChAgAAZHJzL2Rvd25yZXYueG1sUEsFBgAAAAAEAAQA+QAAAJMDAAAAAA==&#10;">
              <v:stroke endarrow="block"/>
            </v:line>
            <v:line id="Line 387" o:spid="_x0000_s1867" style="position:absolute;flip:y;visibility:visible" from="3888,2239" to="4320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wHcUAAADcAAAADwAAAGRycy9kb3ducmV2LnhtbESPQWvCQBCF70L/wzIFL6Fu2qDY1FXa&#10;qiCIh6qHHofsNAnNzobsqOm/7wqCx8eb9715s0XvGnWmLtSeDTyPUlDEhbc1lwaOh/XTFFQQZIuN&#10;ZzLwRwEW84fBDHPrL/xF572UKkI45GigEmlzrUNRkcMw8i1x9H5851Ci7EptO7xEuGv0S5pOtMOa&#10;Y0OFLX1WVPzuTy6+sd7xMsuSD6eT5JVW37JNtRgzfOzf30AJ9XI/vqU31sB0nMF1TCSA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BwHcUAAADcAAAADwAAAAAAAAAA&#10;AAAAAAChAgAAZHJzL2Rvd25yZXYueG1sUEsFBgAAAAAEAAQA+QAAAJMDAAAAAA==&#10;">
              <v:stroke endarrow="block"/>
            </v:line>
            <v:line id="Line 388" o:spid="_x0000_s1868" style="position:absolute;visibility:visible" from="5040,2239" to="5472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v+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85R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2r/rGAAAA3AAAAA8AAAAAAAAA&#10;AAAAAAAAoQIAAGRycy9kb3ducmV2LnhtbFBLBQYAAAAABAAEAPkAAACUAwAAAAA=&#10;">
              <v:stroke endarrow="block"/>
            </v:line>
            <v:line id="Line 389" o:spid="_x0000_s1869" style="position:absolute;visibility:visible" from="6192,2239" to="662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oKYcUAAADcAAAADwAAAGRycy9kb3ducmV2LnhtbESPT2sCMRTE7wW/Q3iCt5q1YNWtUaSL&#10;4KEW/EPPr5vXzeLmZdnENf32jVDwOMzMb5jlOtpG9NT52rGCyTgDQVw6XXOl4HzaPs9B+ICssXFM&#10;Cn7Jw3o1eFpirt2ND9QfQyUShH2OCkwIbS6lLw1Z9GPXEifvx3UWQ5JdJXWHtwS3jXzJsldpsea0&#10;YLCld0Pl5Xi1CmamOMiZLD5On0VfTxZxH7++F0qNhnHzBiJQDI/wf3unFcy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oKYcUAAADcAAAADwAAAAAAAAAA&#10;AAAAAAChAgAAZHJzL2Rvd25yZXYueG1sUEsFBgAAAAAEAAQA+QAAAJMDAAAAAA==&#10;">
              <v:stroke endarrow="block"/>
            </v:line>
            <v:line id="Line 390" o:spid="_x0000_s1870" style="position:absolute;visibility:visible" from="7344,2239" to="8064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iUFsUAAADcAAAADwAAAGRycy9kb3ducmV2LnhtbESPT2sCMRTE70K/Q3gFb5q14L+tUUoX&#10;wYMV1NLz6+Z1s3TzsmziGr+9KQg9DjPzG2a1ibYRPXW+dqxgMs5AEJdO11wp+DxvRwsQPiBrbByT&#10;ght52KyfBivMtbvykfpTqESCsM9RgQmhzaX0pSGLfuxa4uT9uM5iSLKrpO7wmuC2kS9ZNpMWa04L&#10;Blt6N1T+ni5WwdwURzmXxf58KPp6sowf8et7qdTwOb69gggUw3/40d5pBYvpDP7Op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iUFsUAAADcAAAADwAAAAAAAAAA&#10;AAAAAAChAgAAZHJzL2Rvd25yZXYueG1sUEsFBgAAAAAEAAQA+QAAAJMDAAAAAA==&#10;">
              <v:stroke endarrow="block"/>
            </v:line>
            <v:line id="Line 391" o:spid="_x0000_s1871" style="position:absolute;visibility:visible" from="7632,2239" to="763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xjcUAAADcAAAADwAAAGRycy9kb3ducmV2LnhtbESPzWrDMBCE74W8g9hAb42cQuvEiRJC&#10;TKGHtpAfct5YG8vEWhlLddS3rwqFHIeZ+YZZrqNtxUC9bxwrmE4yEMSV0w3XCo6Ht6cZCB+QNbaO&#10;ScEPeVivRg9LLLS78Y6GfahFgrAvUIEJoSuk9JUhi37iOuLkXVxvMSTZ11L3eEtw28rnLHuVFhtO&#10;CwY72hqqrvtvqyA35U7msvw4fJVDM53Hz3g6z5V6HMfNAkSgGO7h//a7VjB7y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QxjcUAAADcAAAADwAAAAAAAAAA&#10;AAAAAAChAgAAZHJzL2Rvd25yZXYueG1sUEsFBgAAAAAEAAQA+QAAAJMDAAAAAA==&#10;">
              <v:stroke endarrow="block"/>
            </v:line>
            <v:line id="Line 392" o:spid="_x0000_s1872" style="position:absolute;flip:x;visibility:visible" from="5040,3247" to="763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ibMUAAADcAAAADwAAAGRycy9kb3ducmV2LnhtbESPTUvDQBCG74L/YRnBSzAbLZU2Zlv8&#10;aKEgHqw9eByyYxLMzobs2Kb/3jkIHod33meeqdZT6M2RxtRFdnCbF2CI6+g7bhwcPrY3CzBJkD32&#10;kcnBmRKsV5cXFZY+nvidjntpjEI4leigFRlKa1PdUsCUx4FYs684BhQdx8b6EU8KD729K4p7G7Bj&#10;vdDiQM8t1d/7n6Aa2zd+mc2yp2CzbEmbT3ktrDh3fTU9PoARmuR/+a+98w4W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TibMUAAADcAAAADwAAAAAAAAAA&#10;AAAAAAChAgAAZHJzL2Rvd25yZXYueG1sUEsFBgAAAAAEAAQA+QAAAJMDAAAAAA==&#10;">
              <v:stroke endarrow="block"/>
            </v:line>
            <v:line id="Line 393" o:spid="_x0000_s1873" style="position:absolute;flip:x;visibility:visible" from="2592,3247" to="4464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hH98UAAADcAAAADwAAAGRycy9kb3ducmV2LnhtbESPQWvCQBCF70L/wzKFXoJurFhi6iq1&#10;KhRKD1UPHofsNAnNzobsVOO/dwuCx8eb971582XvGnWiLtSeDYxHKSjiwtuaSwOH/XaYgQqCbLHx&#10;TAYuFGC5eBjMMbf+zN902kmpIoRDjgYqkTbXOhQVOQwj3xJH78d3DiXKrtS2w3OEu0Y/p+mLdlhz&#10;bKiwpfeKit/dn4tvbL94PZkkK6eTZEabo3ymWox5euzfXkEJ9XI/vqU/rIFsOo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hH98UAAADcAAAADwAAAAAAAAAA&#10;AAAAAAChAgAAZHJzL2Rvd25yZXYueG1sUEsFBgAAAAAEAAQA+QAAAJMDAAAAAA==&#10;">
              <v:stroke endarrow="block"/>
            </v:line>
            <v:line id="Line 394" o:spid="_x0000_s1874" style="position:absolute;flip:y;visibility:visible" from="2592,2671" to="2592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k18UAAADcAAAADwAAAGRycy9kb3ducmV2LnhtbESPwWrCQBCG74W+wzIFL0E3KoiNrtLa&#10;CoXSQ60Hj0N2TILZ2ZCdavr2nUOhx+Gf/5tv1tshtOZKfWoiO5hOcjDEZfQNVw6OX/vxEkwSZI9t&#10;ZHLwQwm2m/u7NRY+3viTrgepjEI4FeigFukKa1NZU8A0iR2xZufYBxQd+8r6Hm8KD62d5fnCBmxY&#10;L9TY0a6m8nL4Dqqx/+CX+Tx7DjbLHun1JO+5FedGD8PTCozQIP/Lf+0372C5UH19Rgl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4k18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х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=4,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=0.01,</w:t>
      </w:r>
    </w:p>
    <w:p w:rsidR="000827E3" w:rsidRPr="00E521CB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521CB">
        <w:rPr>
          <w:snapToGrid w:val="0"/>
          <w:sz w:val="28"/>
          <w:szCs w:val="28"/>
          <w:vertAlign w:val="subscript"/>
          <w:lang w:eastAsia="ru-RU"/>
        </w:rPr>
        <w:t>3</w:t>
      </w:r>
      <w:r w:rsidRPr="00E521CB">
        <w:rPr>
          <w:snapToGrid w:val="0"/>
          <w:sz w:val="28"/>
          <w:szCs w:val="28"/>
          <w:lang w:eastAsia="ru-RU"/>
        </w:rPr>
        <w:t xml:space="preserve"> =0.01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ind w:firstLine="567"/>
        <w:rPr>
          <w:snapToGrid w:val="0"/>
          <w:sz w:val="28"/>
          <w:szCs w:val="28"/>
          <w:vertAlign w:val="subscript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35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61" o:spid="_x0000_s1875" style="position:absolute;margin-left:18pt;margin-top:7.8pt;width:324pt;height:86.4pt;z-index:251685376" coordorigin="2160,2148" coordsize="648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" o:allowincell="f">
            <v:shape id="Text Box 396" o:spid="_x0000_s1876" type="#_x0000_t202" style="position:absolute;left:2448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60xMUA&#10;AADcAAAADwAAAGRycy9kb3ducmV2LnhtbESPQWvCQBSE74X+h+UJvRTdVEu0qauUQkVvNopeH9ln&#10;Esy+TXe3Mf57Vyj0OMx8M8x82ZtGdOR8bVnByygBQVxYXXOpYL/7Gs5A+ICssbFMCq7kYbl4fJhj&#10;pu2Fv6nLQyliCfsMFVQhtJmUvqjIoB/Zljh6J+sMhihdKbXDSyw3jRwnSSoN1hwXKmzps6LinP8a&#10;BbPXdXf0m8n2UKSn5i08T7vVj1PqadB/vIMI1If/8B+91pFLx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rTE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397" o:spid="_x0000_s1877" type="#_x0000_t202" style="position:absolute;left:3312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IRX8UA&#10;AADcAAAADwAAAGRycy9kb3ducmV2LnhtbESPT2vCQBTE7wW/w/IKXkrd+IdUo6sUocXeNC3t9ZF9&#10;JqHZt+nuGuO3dwuCx2HmN8OsNr1pREfO15YVjEcJCOLC6ppLBV+fb89zED4ga2wsk4ILedisBw8r&#10;zLQ984G6PJQilrDPUEEVQptJ6YuKDPqRbYmjd7TOYIjSlVI7PMdy08hJkqTSYM1xocKWthUVv/nJ&#10;KJjPdt2P/5juv4v02CzC00v3/ueUGj72r0sQgfpwD9/onY5cOoX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hFf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98" o:spid="_x0000_s1878" type="#_x0000_t202" style="position:absolute;left:4176;top:214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uJK8UA&#10;AADcAAAADwAAAGRycy9kb3ducmV2LnhtbESPQWvCQBSE7wX/w/IKXkrdaCXV6CoitOhN09JeH9ln&#10;Epp9G3fXmP77bkHwOMx8M8xy3ZtGdOR8bVnBeJSAIC6srrlU8Pnx9jwD4QOyxsYyKfglD+vV4GGJ&#10;mbZXPlKXh1LEEvYZKqhCaDMpfVGRQT+yLXH0TtYZDFG6UmqH11huGjlJklQarDkuVNjStqLiJ78Y&#10;BbPprvv2+5fDV5Gemnl4eu3ez06p4WO/WYAI1Id7+EbvdOTSKfyf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4kr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399" o:spid="_x0000_s1879" type="#_x0000_t202" style="position:absolute;left:5184;top:214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ssMUA&#10;AADcAAAADwAAAGRycy9kb3ducmV2LnhtbESPT2vCQBTE7wW/w/KEXopuamvU6CpSaNGb/9DrI/tM&#10;gtm36e42pt++Wyj0OMz8ZpjFqjO1aMn5yrKC52ECgji3uuJCwen4PpiC8AFZY22ZFHyTh9Wy97DA&#10;TNs776k9hELEEvYZKihDaDIpfV6SQT+0DXH0rtYZDFG6QmqH91huajlKklQarDgulNjQW0n57fBl&#10;FExfN+3Fb1925zy91rPwNGk/Pp1Sj/1uPQcRqAv/4T96oyOXj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yyw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400" o:spid="_x0000_s1880" type="#_x0000_t202" style="position:absolute;left:6336;top:214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Wyx8UA&#10;AADc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TSF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bLH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01" o:spid="_x0000_s1881" type="#_x0000_t202" style="position:absolute;left:4320;top:315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XXMUA&#10;AADcAAAADwAAAGRycy9kb3ducmV2LnhtbESPQWvCQBSE7wX/w/IEL0U3tRJt6ioitOjNqtjrI/tM&#10;QrNv091tjP/eFYQeh5lvhpkvO1OLlpyvLCt4GSUgiHOrKy4UHA8fwxkIH5A11pZJwZU8LBe9pzlm&#10;2l74i9p9KEQsYZ+hgjKEJpPS5yUZ9CPbEEfvbJ3BEKUrpHZ4ieWmluMkSaXBiuNCiQ2tS8p/9n9G&#10;wWyyab/99nV3ytNz/Raep+3nr1Nq0O9W7yACdeE//KA3OnLp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Rdc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02" o:spid="_x0000_s1882" type="#_x0000_t202" style="position:absolute;left:7488;top:214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DLsIA&#10;AADcAAAADwAAAGRycy9kb3ducmV2LnhtbERPTU/CQBC9m/gfNmPihcBWJQUqCzEmGrghErhOukPb&#10;2J2tu2up/945kHh8ed/L9eBa1VOIjWcDD5MMFHHpbcOVgcPn23gOKiZki61nMvBLEdar25slFtZf&#10;+IP6faqUhHAs0ECdUldoHcuaHMaJ74iFO/vgMAkMlbYBLxLuWv2YZbl22LA01NjRa03l1/7HGZhP&#10;N/0pbp92xzI/t4s0mvXv38GY+7vh5RlUoiH9i6/ujRVfLmvljBwB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oMu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403" o:spid="_x0000_s1883" style="position:absolute;visibility:visible" from="2160,2436" to="2448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K2cUAAADcAAAADwAAAGRycy9kb3ducmV2LnhtbESPT2sCMRTE7wW/Q3hCbzWrB3VXo4hL&#10;oYe24B88PzfPzeLmZdmka/rtm0Khx2FmfsOst9G2YqDeN44VTCcZCOLK6YZrBefT68sShA/IGlvH&#10;pOCbPGw3o6c1Fto9+EDDMdQiQdgXqMCE0BVS+sqQRT9xHXHybq63GJLsa6l7fCS4beUsy+bSYsNp&#10;wWBHe0PV/fhlFSxMeZALWb6fPsuhmebxI16uuVLP47hbgQgUw3/4r/2mFSznO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vK2cUAAADcAAAADwAAAAAAAAAA&#10;AAAAAAChAgAAZHJzL2Rvd25yZXYueG1sUEsFBgAAAAAEAAQA+QAAAJMDAAAAAA==&#10;">
              <v:stroke endarrow="block"/>
            </v:line>
            <v:line id="Line 404" o:spid="_x0000_s1884" style="position:absolute;visibility:visible" from="3024,2436" to="3312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1mcIAAADcAAAADwAAAGRycy9kb3ducmV2LnhtbERPTWvCMBi+C/sP4R1409QdrHZGGSsD&#10;D07wA8+vzbumrHlTmqzGf28OA48Pz/dqE20rBup941jBbJqBIK6cbrhWcD59TRYgfEDW2DomBXfy&#10;sFm/jFZYaHfjAw3HUIsUwr5ABSaErpDSV4Ys+qnriBP343qLIcG+lrrHWwq3rXzLsrm02HBqMNjR&#10;p6Hq9/hnFeSmPMhclrvTvhya2TJ+x8t1qdT4NX68gwgUw1P8795qBYs8zU9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j1mcIAAADcAAAADwAAAAAAAAAAAAAA&#10;AAChAgAAZHJzL2Rvd25yZXYueG1sUEsFBgAAAAAEAAQA+QAAAJADAAAAAA==&#10;">
              <v:stroke endarrow="block"/>
            </v:line>
            <v:line id="Line 405" o:spid="_x0000_s1885" style="position:absolute;visibility:visible" from="3888,2436" to="4176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QAsUAAADcAAAADwAAAGRycy9kb3ducmV2LnhtbESPzWrDMBCE74G+g9hCbonsHuLEjRJK&#10;TaGHtJAfct5aG8vEWhlLdZS3rwqFHoeZ+YZZb6PtxEiDbx0ryOcZCOLa6ZYbBafj22wJwgdkjZ1j&#10;UnAnD9vNw2SNpXY33tN4CI1IEPYlKjAh9KWUvjZk0c9dT5y8ixsshiSHRuoBbwluO/mUZQtpseW0&#10;YLCnV0P19fBtFRSm2stCVrvjZzW2+Sp+xPPXSqnpY3x5BhEohv/wX/tdK1gWO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RQAsUAAADcAAAADwAAAAAAAAAA&#10;AAAAAAChAgAAZHJzL2Rvd25yZXYueG1sUEsFBgAAAAAEAAQA+QAAAJMDAAAAAA==&#10;">
              <v:stroke endarrow="block"/>
            </v:line>
            <v:line id="Line 406" o:spid="_x0000_s1886" style="position:absolute;visibility:visible" from="4896,2436" to="5184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OdcUAAADcAAAADwAAAGRycy9kb3ducmV2LnhtbESPQWvCQBSE74X+h+UVvNWNHoxGVykN&#10;hR6qYJSeX7PPbGj2bchu4/bfu0Khx2FmvmE2u2g7MdLgW8cKZtMMBHHtdMuNgvPp7XkJwgdkjZ1j&#10;UvBLHnbbx4cNFtpd+UhjFRqRIOwLVGBC6AspfW3Iop+6njh5FzdYDEkOjdQDXhPcdnKeZQtpseW0&#10;YLCnV0P1d/VjFeSmPMpclh+nQzm2s1Xcx8+vlVKTp/iyBhEohv/wX/tdK1jmc7ifSUd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bOdcUAAADcAAAADwAAAAAAAAAA&#10;AAAAAAChAgAAZHJzL2Rvd25yZXYueG1sUEsFBgAAAAAEAAQA+QAAAJMDAAAAAA==&#10;">
              <v:stroke endarrow="block"/>
            </v:line>
            <v:line id="Line 407" o:spid="_x0000_s1887" style="position:absolute;visibility:visible" from="6048,2436" to="6336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pr7sUAAADcAAAADwAAAGRycy9kb3ducmV2LnhtbESPzWrDMBCE74W8g9hAb42cFurEiRJC&#10;TKGHtpAfct5YG8vEWhlLddS3rwqFHIeZ+YZZrqNtxUC9bxwrmE4yEMSV0w3XCo6Ht6cZCB+QNbaO&#10;ScEPeVivRg9LLLS78Y6GfahFgrAvUIEJoSuk9JUhi37iOuLkXVxvMSTZ11L3eEtw28rnLHuVFhtO&#10;CwY72hqqrvtvqyA35U7msvw4fJVDM53Hz3g6z5V6HMfNAkSgGO7h//a7VjDL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pr7sUAAADcAAAADwAAAAAAAAAA&#10;AAAAAAChAgAAZHJzL2Rvd25yZXYueG1sUEsFBgAAAAAEAAQA+QAAAJMDAAAAAA==&#10;">
              <v:stroke endarrow="block"/>
            </v:line>
            <v:line id="Line 408" o:spid="_x0000_s1888" style="position:absolute;flip:y;visibility:visible" from="7200,2436" to="7488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0CcUAAADcAAAADwAAAGRycy9kb3ducmV2LnhtbESPQWvCQBCF70L/wzIFL0E3rVJt6iqt&#10;VhCkB7WHHofsNAnNzobsqOm/dwXB4+PN+9682aJztTpRGyrPBp6GKSji3NuKCwPfh/VgCioIssXa&#10;Mxn4pwCL+UNvhpn1Z97RaS+FihAOGRooRZpM65CX5DAMfUMcvV/fOpQo20LbFs8R7mr9nKYv2mHF&#10;saHEhpYl5X/7o4tvrL94NRolH04nySt9/sg21WJM/7F7fwMl1Mn9+JbeWAPTy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y0CcUAAADcAAAADwAAAAAAAAAA&#10;AAAAAAChAgAAZHJzL2Rvd25yZXYueG1sUEsFBgAAAAAEAAQA+QAAAJMDAAAAAA==&#10;">
              <v:stroke endarrow="block"/>
            </v:line>
            <v:line id="Line 409" o:spid="_x0000_s1889" style="position:absolute;visibility:visible" from="8064,2436" to="8640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9WAcUAAADcAAAADwAAAGRycy9kb3ducmV2LnhtbESPzWrDMBCE74W8g9hAb42cQuvEiRJC&#10;TKGHtpAfct5YG8vEWhlLddS3rwqFHIeZ+YZZrqNtxUC9bxwrmE4yEMSV0w3XCo6Ht6cZCB+QNbaO&#10;ScEPeVivRg9LLLS78Y6GfahFgrAvUIEJoSuk9JUhi37iOuLkXVxvMSTZ11L3eEtw28rnLHuVFhtO&#10;CwY72hqqrvtvqyA35U7msvw4fJVDM53Hz3g6z5V6HMfNAkSgGO7h//a7VjDL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9WAcUAAADcAAAADwAAAAAAAAAA&#10;AAAAAAChAgAAZHJzL2Rvd25yZXYueG1sUEsFBgAAAAAEAAQA+QAAAJMDAAAAAA==&#10;">
              <v:stroke endarrow="block"/>
            </v:line>
            <v:line id="Line 410" o:spid="_x0000_s1890" style="position:absolute;visibility:visible" from="8352,2436" to="8352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IdsUAAADcAAAADwAAAGRycy9kb3ducmV2LnhtbESPT2sCMRTE74V+h/AK3mpWD66uRiku&#10;BQ+24B88PzfPzdLNy7JJ1/jtm0Khx2FmfsOsNtG2YqDeN44VTMYZCOLK6YZrBefT++schA/IGlvH&#10;pOBBHjbr56cVFtrd+UDDMdQiQdgXqMCE0BVS+sqQRT92HXHybq63GJLsa6l7vCe4beU0y2bSYsNp&#10;wWBHW0PV1/HbKshNeZC5LPenz3JoJov4ES/XhVKjl/i2BBEohv/wX3unFczzGfyeS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3IdsUAAADcAAAADwAAAAAAAAAA&#10;AAAAAAChAgAAZHJzL2Rvd25yZXYueG1sUEsFBgAAAAAEAAQA+QAAAJMDAAAAAA==&#10;">
              <v:stroke endarrow="block"/>
            </v:line>
            <v:line id="Line 411" o:spid="_x0000_s1891" style="position:absolute;flip:x;visibility:visible" from="4896,3444" to="8352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4qfsUAAADcAAAADwAAAGRycy9kb3ducmV2LnhtbESPQWvCQBCF70L/wzKFXkLdWMFo6iq1&#10;KhRKD1UPHofsNAnNzobsVOO/dwuCx8eb971582XvGnWiLtSeDYyGKSjiwtuaSwOH/fZ5CioIssXG&#10;Mxm4UIDl4mEwx9z6M3/TaSelihAOORqoRNpc61BU5DAMfUscvR/fOZQou1LbDs8R7hr9kqYT7bDm&#10;2FBhS+8VFb+7Pxff2H7xejxOVk4nyYw2R/lMtRjz9Ni/vYIS6uV+fEt/WAPTLI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4qfsUAAADcAAAADwAAAAAAAAAA&#10;AAAAAAChAgAAZHJzL2Rvd25yZXYueG1sUEsFBgAAAAAEAAQA+QAAAJMDAAAAAA==&#10;">
              <v:stroke endarrow="block"/>
            </v:line>
            <v:line id="Line 412" o:spid="_x0000_s1892" style="position:absolute;flip:x y;visibility:visible" from="2736,3444" to="4320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guHMMAAADcAAAADwAAAGRycy9kb3ducmV2LnhtbERPPU/DMBDdK/EfrEPq1jhlKCHUjVAl&#10;JIYuLRWsl/iIQ+JzErtp+u/xgNTx6X1vi9l2YqLRN44VrJMUBHHldMO1gvPn+yoD4QOyxs4xKbiR&#10;h2L3sNhirt2VjzSdQi1iCPscFZgQ+lxKXxmy6BPXE0fux40WQ4RjLfWI1xhuO/mUphtpseHYYLCn&#10;vaGqPV2sgqm8rH+/DsfWl9/DS5mZYX8YNkotH+e3VxCB5nAX/7s/tILsOa6N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4LhzDAAAA3AAAAA8AAAAAAAAAAAAA&#10;AAAAoQIAAGRycy9kb3ducmV2LnhtbFBLBQYAAAAABAAEAPkAAACRAwAAAAA=&#10;">
              <v:stroke endarrow="block"/>
            </v:line>
            <v:line id="Line 413" o:spid="_x0000_s1893" style="position:absolute;flip:y;visibility:visible" from="2736,2868" to="2736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bl8UAAADcAAAADwAAAGRycy9kb3ducmV2LnhtbESPQWvCQBCF70L/wzKFXoJurGBj6iq1&#10;KhRKD1UPHofsNAnNzobsVOO/dwuCx8eb971582XvGnWiLtSeDYxHKSjiwtuaSwOH/XaYgQqCbLHx&#10;TAYuFGC5eBjMMbf+zN902kmpIoRDjgYqkTbXOhQVOQwj3xJH78d3DiXKrtS2w3OEu0Y/p+lUO6w5&#10;NlTY0ntFxe/uz8U3tl+8nkySldNJMqPNUT5TLcY8PfZvr6CEerkf39If1kD2Mo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0bl8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х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=0.2,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=2.0,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А=6.0, В=0.1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А,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36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80" o:spid="_x0000_s1894" style="position:absolute;margin-left:18pt;margin-top:2.7pt;width:316.8pt;height:86.4pt;z-index:251686400" coordorigin="2160,2046" coordsize="6336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" o:allowincell="f">
            <v:shape id="Text Box 415" o:spid="_x0000_s1895" type="#_x0000_t202" style="position:absolute;left:2592;top:204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DMScUA&#10;AADcAAAADwAAAGRycy9kb3ducmV2LnhtbESPQWvCQBSE74X+h+UVeim6sS02TV1FBIveNBW9PrLP&#10;JDT7Nt1dY/z3rlDwOMx8M8xk1ptGdOR8bVnBaJiAIC6srrlUsPtZDlIQPiBrbCyTggt5mE0fHyaY&#10;aXvmLXV5KEUsYZ+hgiqENpPSFxUZ9EPbEkfvaJ3BEKUrpXZ4juWmka9JMpYGa44LFba0qKj4zU9G&#10;Qfq+6g5+/bbZF+Nj8xlePrrvP6fU81M//wIRqA/38D+90pFLR3A7E4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MxJ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16" o:spid="_x0000_s1896" type="#_x0000_t202" style="position:absolute;left:3456;top:204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SPsUA&#10;AADcAAAADwAAAGRycy9kb3ducmV2LnhtbESPQWvCQBSE70L/w/IKXqRuaotNU1cRwaI3TUt7fWSf&#10;SWj2bdxdY/z3rlDwOMx8M8xs0ZtGdOR8bVnB8zgBQVxYXXOp4Ptr/ZSC8AFZY2OZFFzIw2L+MJhh&#10;pu2Z99TloRSxhH2GCqoQ2kxKX1Rk0I9tSxy9g3UGQ5SulNrhOZabRk6SZCoN1hwXKmxpVVHxl5+M&#10;gvR10/367cvup5gemvcweus+j06p4WO//AARqA/38D+90ZFLJ3A7E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lI+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ЗЗ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szCs w:val="24"/>
                        <w:lang w:val="en-US"/>
                      </w:rPr>
                      <w:sym w:font="Symbol" w:char="F074"/>
                    </w:r>
                  </w:p>
                </w:txbxContent>
              </v:textbox>
            </v:shape>
            <v:shape id="Text Box 417" o:spid="_x0000_s1897" type="#_x0000_t202" style="position:absolute;left:4608;top:204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73pcUA&#10;AADcAAAADwAAAGRycy9kb3ducmV2LnhtbESPQWvCQBSE70L/w/IKXqRuqmLT1FWKoOhNbWmvj+wz&#10;Cc2+TXfXGP+9Kwgeh5lvhpktOlOLlpyvLCt4HSYgiHOrKy4UfH+tXlIQPiBrrC2Tggt5WMyfejPM&#10;tD3zntpDKEQsYZ+hgjKEJpPS5yUZ9EPbEEfvaJ3BEKUrpHZ4juWmlqMkmUqDFceFEhtalpT/HU5G&#10;QTrZtL9+O9795NNj/R4Gb+363ynVf+4+P0AE6sIjfKc3OnLpGG5n4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vel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18" o:spid="_x0000_s1898" type="#_x0000_t202" style="position:absolute;left:4608;top:305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dv0cUA&#10;AADcAAAADwAAAGRycy9kb3ducmV2LnhtbESPQWvCQBSE70L/w/IKvYhu2opNU1cpBUVvmopeH9ln&#10;Epp9m+5uY/rvXUHwOMx8M8xs0ZtGdOR8bVnB8zgBQVxYXXOpYP+9HKUgfEDW2FgmBf/kYTF/GMww&#10;0/bMO+ryUIpYwj5DBVUIbSalLyoy6Me2JY7eyTqDIUpXSu3wHMtNI1+SZCoN1hwXKmzpq6LiJ/8z&#10;CtLJujv6zev2UExPzXsYvnWrX6fU02P/+QEiUB/u4Ru91pFLJ3A9E4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x2/R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19" o:spid="_x0000_s1899" type="#_x0000_t202" style="position:absolute;left:5616;top:204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SsUA&#10;AADcAAAADwAAAGRycy9kb3ducmV2LnhtbESPS2vDMBCE74X+B7GFXkIi51nXjRJCoSG55UV7XayN&#10;bWqtHEl13H9fBQI9DjPfDDNfdqYWLTlfWVYwHCQgiHOrKy4UnI4f/RSED8gaa8uk4Jc8LBePD3PM&#10;tL3yntpDKEQsYZ+hgjKEJpPS5yUZ9APbEEfvbJ3BEKUrpHZ4jeWmlqMkmUmDFceFEht6Lyn/PvwY&#10;Belk03757Xj3mc/O9WvovbTri1Pq+albvYEI1IX/8J3e6MilU7id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8pK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420" o:spid="_x0000_s1900" type="#_x0000_t202" style="position:absolute;left:6912;top:204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UPcUA&#10;AADcAAAADwAAAGRycy9kb3ducmV2LnhtbESPQWvCQBSE7wX/w/IEL6VuqpKmqauIUNGbtaW9PrLP&#10;JDT7Nt3dxvjvXUHwOMx8M8x82ZtGdOR8bVnB8zgBQVxYXXOp4Ovz/SkD4QOyxsYyKTiTh+Vi8DDH&#10;XNsTf1B3CKWIJexzVFCF0OZS+qIig35sW+LoHa0zGKJ0pdQOT7HcNHKSJKk0WHNcqLCldUXF7+Hf&#10;KMhm2+7H76b77yI9Nq/h8aXb/DmlRsN+9QYiUB/u4Ru91ZHLUriei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VQ9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421" o:spid="_x0000_s1901" style="position:absolute;visibility:visible" from="2160,2334" to="2592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dysUAAADcAAAADwAAAGRycy9kb3ducmV2LnhtbESPzWrDMBCE74W+g9hCb42cHmrHjRJK&#10;TaGHJpAfct5aG8vEWhlLddS3jwKBHIeZ+YaZL6PtxEiDbx0rmE4yEMS10y03Cva7r5cChA/IGjvH&#10;pOCfPCwXjw9zLLU784bGbWhEgrAvUYEJoS+l9LUhi37ieuLkHd1gMSQ5NFIPeE5w28nXLHuTFltO&#10;CwZ7+jRUn7Z/VkFuqo3MZfWzW1djO53FVTz8zpR6foof7yACxXAP39rfWkFR5HA9k46AX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dysUAAADcAAAADwAAAAAAAAAA&#10;AAAAAAChAgAAZHJzL2Rvd25yZXYueG1sUEsFBgAAAAAEAAQA+QAAAJMDAAAAAA==&#10;">
              <v:stroke endarrow="block"/>
            </v:line>
            <v:line id="Line 422" o:spid="_x0000_s1902" style="position:absolute;visibility:visible" from="3168,2334" to="345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JuMIAAADcAAAADwAAAGRycy9kb3ducmV2LnhtbERPTWvCMBi+C/sP4R1409QdtHZGGSsD&#10;D07wA8+vzbumrHlTmqzGf28OA48Pz/dqE20rBup941jBbJqBIK6cbrhWcD59TXIQPiBrbB2Tgjt5&#10;2KxfRisstLvxgYZjqEUKYV+gAhNCV0jpK0MW/dR1xIn7cb3FkGBfS93jLYXbVr5l2VxabDg1GOzo&#10;01D1e/yzChamPMiFLHenfTk0s2X8jpfrUqnxa/x4BxEohqf4373VCvI8rU1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uJuMIAAADcAAAADwAAAAAAAAAAAAAA&#10;AAChAgAAZHJzL2Rvd25yZXYueG1sUEsFBgAAAAAEAAQA+QAAAJADAAAAAA==&#10;">
              <v:stroke endarrow="block"/>
            </v:line>
            <v:line id="Line 423" o:spid="_x0000_s1903" style="position:absolute;visibility:visible" from="4176,2334" to="4608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sI8UAAADcAAAADwAAAGRycy9kb3ducmV2LnhtbESPQWvCQBSE7wX/w/KE3urGHmoSXUUM&#10;BQ9tQS09P7PPbDD7NmTXuP333UKhx2FmvmFWm2g7MdLgW8cK5rMMBHHtdMuNgs/T61MOwgdkjZ1j&#10;UvBNHjbrycMKS+3ufKDxGBqRIOxLVGBC6EspfW3Iop+5njh5FzdYDEkOjdQD3hPcdvI5y16kxZbT&#10;gsGedobq6/FmFSxMdZALWb2dPqqxnRfxPX6dC6Uep3G7BBEohv/wX3uvFeR5Ab9n0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csI8UAAADcAAAADwAAAAAAAAAA&#10;AAAAAAChAgAAZHJzL2Rvd25yZXYueG1sUEsFBgAAAAAEAAQA+QAAAJMDAAAAAA==&#10;">
              <v:stroke endarrow="block"/>
            </v:line>
            <v:line id="Line 424" o:spid="_x0000_s1904" style="position:absolute;visibility:visible" from="5184,2334" to="561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TY8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lme5qc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QTY8IAAADcAAAADwAAAAAAAAAAAAAA&#10;AAChAgAAZHJzL2Rvd25yZXYueG1sUEsFBgAAAAAEAAQA+QAAAJADAAAAAA==&#10;">
              <v:stroke endarrow="block"/>
            </v:line>
            <v:line id="Line 425" o:spid="_x0000_s1905" style="position:absolute;flip:y;visibility:visible" from="6480,2334" to="6912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xa8QAAADcAAAADwAAAGRycy9kb3ducmV2LnhtbESPzYrCQBCE78K+w9ALXsI6UUE0Osr+&#10;KAjiQdeDxybTJmEzPSHTq/HtnYUFj0V1fdW1WHWuVldqQ+XZwHCQgiLOva24MHD63rxNQQVBtlh7&#10;JgN3CrBavvQWmFl/4wNdj1KoCOGQoYFSpMm0DnlJDsPAN8TRu/jWoUTZFtq2eItwV+tRmk60w4pj&#10;Q4kNfZaU/xx/XXxjs+ev8Tj5cDpJZrQ+yy7VYkz/tXufgxLq5Hn8n95aA9PZEP7G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/FrxAAAANwAAAAPAAAAAAAAAAAA&#10;AAAAAKECAABkcnMvZG93bnJldi54bWxQSwUGAAAAAAQABAD5AAAAkgMAAAAA&#10;">
              <v:stroke endarrow="block"/>
            </v:line>
            <v:line id="Line 426" o:spid="_x0000_s1906" style="position:absolute;visibility:visible" from="7776,2334" to="8496,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ooj8UAAADcAAAADwAAAGRycy9kb3ducmV2LnhtbESPT2sCMRTE74V+h/AK3mpWD+quRild&#10;Ch5swT/0/Lp5bpZuXpZNXOO3bwqCx2FmfsOsNtG2YqDeN44VTMYZCOLK6YZrBafjx+sChA/IGlvH&#10;pOBGHjbr56cVFtpdeU/DIdQiQdgXqMCE0BVS+sqQRT92HXHyzq63GJLsa6l7vCa4beU0y2bSYsNp&#10;wWBH74aq38PFKpibci/nstwdv8qhmeTxM37/5EqNXuLbEkSgGB7he3urFSzyK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ooj8UAAADcAAAADwAAAAAAAAAA&#10;AAAAAAChAgAAZHJzL2Rvd25yZXYueG1sUEsFBgAAAAAEAAQA+QAAAJMDAAAAAA==&#10;">
              <v:stroke endarrow="block"/>
            </v:line>
            <v:line id="Line 427" o:spid="_x0000_s1907" style="position:absolute;visibility:visible" from="8064,2334" to="8064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aNFMUAAADcAAAADwAAAGRycy9kb3ducmV2LnhtbESPzWrDMBCE74W8g9hAb42cFprYiRJC&#10;TKGHtpAfct5YG8vEWhlLddS3rwqFHIeZ+YZZrqNtxUC9bxwrmE4yEMSV0w3XCo6Ht6c5CB+QNbaO&#10;ScEPeVivRg9LLLS78Y6GfahFgrAvUIEJoSuk9JUhi37iOuLkXVxvMSTZ11L3eEtw28rnLHuVFhtO&#10;CwY72hqqrvtvq2Bmyp2cyfLj8FUOzTSPn/F0zpV6HMfNAkSgGO7h//a7Vj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aNFMUAAADcAAAADwAAAAAAAAAA&#10;AAAAAAChAgAAZHJzL2Rvd25yZXYueG1sUEsFBgAAAAAEAAQA+QAAAJMDAAAAAA==&#10;">
              <v:stroke endarrow="block"/>
            </v:line>
            <v:line id="Line 428" o:spid="_x0000_s1908" style="position:absolute;flip:x;visibility:visible" from="5184,3487" to="8064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S88UAAADcAAAADwAAAGRycy9kb3ducmV2LnhtbESPQWvCQBCF70L/wzKFXoJurFJi6iq1&#10;KhRKD1UPHofsNAnNzobsVOO/dwuCx8eb971582XvGnWiLtSeDYxHKSjiwtuaSwOH/XaYgQqCbLHx&#10;TAYuFGC5eBjMMbf+zN902kmpIoRDjgYqkTbXOhQVOQwj3xJH78d3DiXKrtS2w3OEu0Y/p+mLdlhz&#10;bKiwpfeKit/dn4tvbL94PZkkK6eTZEabo3ymWox5euzfXkEJ9XI/vqU/rIFsNoX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BS88UAAADcAAAADwAAAAAAAAAA&#10;AAAAAAChAgAAZHJzL2Rvd25yZXYueG1sUEsFBgAAAAAEAAQA+QAAAJMDAAAAAA==&#10;">
              <v:stroke endarrow="block"/>
            </v:line>
            <v:line id="Line 429" o:spid="_x0000_s1909" style="position:absolute;flip:x;visibility:visible" from="2880,3487" to="4608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3aMUAAADcAAAADwAAAGRycy9kb3ducmV2LnhtbESPQWvCQBCF70L/wzKFXoJurFhi6iq1&#10;KhRKD1UPHofsNAnNzobsVOO/dwuCx8eb971582XvGnWiLtSeDYxHKSjiwtuaSwOH/XaYgQqCbLHx&#10;TAYuFGC5eBjMMbf+zN902kmpIoRDjgYqkTbXOhQVOQwj3xJH78d3DiXKrtS2w3OEu0Y/p+mLdlhz&#10;bKiwpfeKit/dn4tvbL94PZkkK6eTZEabo3ymWox5euzfXkEJ9XI/vqU/rIFsNoX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z3aMUAAADcAAAADwAAAAAAAAAA&#10;AAAAAAChAgAAZHJzL2Rvd25yZXYueG1sUEsFBgAAAAAEAAQA+QAAAJMDAAAAAA==&#10;">
              <v:stroke endarrow="block"/>
            </v:line>
            <v:line id="Line 430" o:spid="_x0000_s1910" style="position:absolute;flip:y;visibility:visible" from="2880,2766" to="2880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5pH8UAAADcAAAADwAAAGRycy9kb3ducmV2LnhtbESPQWvCQBCF7wX/wzJCL0E3VRBNsxFb&#10;Kwilh2oPPQ7ZaRLMzobsVOO/d4VCj48373vz8vXgWnWmPjSeDTxNU1DEpbcNVwa+jrvJElQQZIut&#10;ZzJwpQDrYvSQY2b9hT/pfJBKRQiHDA3UIl2mdShrchimviOO3o/vHUqUfaVtj5cId62epelCO2w4&#10;NtTY0WtN5enw6+Ibuw/ezufJi9NJsqK3b3lPtRjzOB42z6CEBvk//kvvrYHlagH3MZEAu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5pH8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=1.0,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=0.2,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sym w:font="Symbol" w:char="F074"/>
      </w:r>
      <w:r w:rsidRPr="00E935E7">
        <w:rPr>
          <w:snapToGrid w:val="0"/>
          <w:sz w:val="28"/>
          <w:szCs w:val="28"/>
          <w:lang w:eastAsia="ru-RU"/>
        </w:rPr>
        <w:t>=2.0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Варьируемые коэффициенты: </w:t>
      </w:r>
      <w:r w:rsidRPr="00E935E7">
        <w:rPr>
          <w:snapToGrid w:val="0"/>
          <w:sz w:val="28"/>
          <w:szCs w:val="28"/>
          <w:lang w:val="en-US" w:eastAsia="ru-RU"/>
        </w:rPr>
        <w:sym w:font="Symbol" w:char="F074"/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rPr>
          <w:sz w:val="28"/>
          <w:szCs w:val="28"/>
        </w:rPr>
      </w:pPr>
    </w:p>
    <w:p w:rsidR="000827E3" w:rsidRPr="00E935E7" w:rsidRDefault="000827E3" w:rsidP="00E541A4">
      <w:pPr>
        <w:widowControl w:val="0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37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897" o:spid="_x0000_s1911" style="position:absolute;margin-left:25.2pt;margin-top:3.5pt;width:295.2pt;height:86.4pt;z-index:251687424" coordorigin="2304,2062" coordsize="590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" o:allowincell="f">
            <v:shape id="Text Box 432" o:spid="_x0000_s1912" type="#_x0000_t202" style="position:absolute;left:2736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PzCcIA&#10;AADcAAAADwAAAGRycy9kb3ducmV2LnhtbERPTU/CQBC9m/AfNkPChcgWJAiVhRgTDdwUjV4n3aFt&#10;7M6W3bWUf88cSDy+vO/1tneN6ijE2rOB6SQDRVx4W3Np4Ovz9X4JKiZki41nMnChCNvN4G6NufVn&#10;/qDukEolIRxzNFCl1OZax6Iih3HiW2Lhjj44TAJDqW3As4S7Rs+ybKEd1iwNFbb0UlHxe/hzBpbz&#10;XfcT9w/v38Xi2KzS+LF7OwVjRsP++QlUoj79i2/unRXfStbKGTkCe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/MJ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33" o:spid="_x0000_s1913" type="#_x0000_t202" style="position:absolute;left:3600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WksUA&#10;AADcAAAADwAAAGRycy9kb3ducmV2LnhtbESPQWvCQBSE70L/w/IKvUjd2Iqa6CqlYLE3jaW9PrLP&#10;JJh9G3fXmP77bkHwOMx8M8xy3ZtGdOR8bVnBeJSAIC6srrlU8HXYPM9B+ICssbFMCn7Jw3r1MFhi&#10;pu2V99TloRSxhH2GCqoQ2kxKX1Rk0I9sSxy9o3UGQ5SulNrhNZabRr4kyVQarDkuVNjSe0XFKb8Y&#10;BfPJtvvxn6+772J6bNIwnHUfZ6fU02P/tgARqA/38I3e6silKfyf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1aS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34" o:spid="_x0000_s1914" type="#_x0000_t202" style="position:absolute;left:4464;top:2062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5lFcIA&#10;AADcAAAADwAAAGRycy9kb3ducmV2LnhtbERPy4rCMBTdC/5DuMJsBk0dBx/VKCIozm5GRbeX5toW&#10;m5uaxNr5+8liwOXhvBer1lSiIedLywqGgwQEcWZ1ybmC03Hbn4LwAVljZZkU/JKH1bLbWWCq7ZN/&#10;qDmEXMQQ9ikqKEKoUyl9VpBBP7A1ceSu1hkMEbpcaofPGG4q+ZEkY2mw5NhQYE2bgrLb4WEUTD/3&#10;zcV/jb7P2fhazcL7pNndnVJvvXY9BxGoDS/xv3uvFcySOD+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mUV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,Т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35" o:spid="_x0000_s1915" type="#_x0000_t202" style="position:absolute;left:5760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LAjsUA&#10;AADcAAAADwAAAGRycy9kb3ducmV2LnhtbESPQWvCQBSE70L/w/IKXsRstEVNdJVSaNFba0Wvj+wz&#10;Cc2+TXe3Mf57Vyj0OMzMN8xq05tGdOR8bVnBJElBEBdW11wqOHy9jRcgfEDW2FgmBVfysFk/DFaY&#10;a3vhT+r2oRQRwj5HBVUIbS6lLyoy6BPbEkfvbJ3BEKUrpXZ4iXDTyGmazqTBmuNChS29VlR873+N&#10;gsXztjv53dPHsZidmyyM5t37j1Nq+Ni/LEEE6sN/+K+91QqydAL3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sCO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О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</w:t>
                    </w:r>
                  </w:p>
                </w:txbxContent>
              </v:textbox>
            </v:shape>
            <v:shape id="Text Box 436" o:spid="_x0000_s1916" type="#_x0000_t202" style="position:absolute;left:6768;top:206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e+c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myQi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Be+c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37" o:spid="_x0000_s1917" type="#_x0000_t202" style="position:absolute;left:4608;top:3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7Y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VZOoT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Pti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Line 438" o:spid="_x0000_s1918" style="position:absolute;visibility:visible" from="2304,2350" to="2736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SPes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GezeB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SPesUAAADcAAAADwAAAAAAAAAA&#10;AAAAAAChAgAAZHJzL2Rvd25yZXYueG1sUEsFBgAAAAAEAAQA+QAAAJMDAAAAAA==&#10;">
              <v:stroke endarrow="block"/>
            </v:line>
            <v:line id="Line 439" o:spid="_x0000_s1919" style="position:absolute;flip:y;visibility:visible" from="3312,2350" to="3600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tcsUAAADcAAAADwAAAGRycy9kb3ducmV2LnhtbESPQWvCQBCF74L/YRmhl1B3rVRq6ira&#10;VhDEQ20PPQ7ZaRLMzobsVNN/3xUKHh9v3vfmLVa9b9SZulgHtjAZG1DERXA1lxY+P7b3T6CiIDts&#10;ApOFX4qwWg4HC8xduPA7nY9SqgThmKOFSqTNtY5FRR7jOLTEyfsOnUdJsiu16/CS4L7RD8bMtMea&#10;U0OFLb1UVJyOPz69sT3w63SabbzOsjm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dtcsUAAADcAAAADwAAAAAAAAAA&#10;AAAAAAChAgAAZHJzL2Rvd25yZXYueG1sUEsFBgAAAAAEAAQA+QAAAJMDAAAAAA==&#10;">
              <v:stroke endarrow="block"/>
            </v:line>
            <v:line id="Line 440" o:spid="_x0000_s1920" style="position:absolute;visibility:visible" from="4176,2350" to="4464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0l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jxbwO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rSWxAAAANwAAAAPAAAAAAAAAAAA&#10;AAAAAKECAABkcnMvZG93bnJldi54bWxQSwUGAAAAAAQABAD5AAAAkgMAAAAA&#10;">
              <v:stroke endarrow="block"/>
            </v:line>
            <v:line id="Line 441" o:spid="_x0000_s1921" style="position:absolute;visibility:visible" from="5472,2350" to="5760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RDcUAAADcAAAADwAAAGRycy9kb3ducmV2LnhtbESPzWrDMBCE74G+g9hCb4mcHurYiRJK&#10;TaGHJpAfet5aG8vUWhlLddS3rwKBHIeZ+YZZbaLtxEiDbx0rmM8yEMS10y03Ck7H9+kChA/IGjvH&#10;pOCPPGzWD5MVltpdeE/jITQiQdiXqMCE0JdS+tqQRT9zPXHyzm6wGJIcGqkHvCS47eRzlr1Iiy2n&#10;BYM9vRmqfw6/VkFuqr3MZfV53FVjOy/iNn59F0o9PcbXJYhAMdzDt/aHVlBkOVzPp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YRDcUAAADcAAAADwAAAAAAAAAA&#10;AAAAAAChAgAAZHJzL2Rvd25yZXYueG1sUEsFBgAAAAAEAAQA+QAAAJMDAAAAAA==&#10;">
              <v:stroke endarrow="block"/>
            </v:line>
            <v:line id="Line 442" o:spid="_x0000_s1922" style="position:absolute;visibility:visible" from="6336,2350" to="6768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Ff8EAAADc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xLa9OZd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qYV/wQAAANwAAAAPAAAAAAAAAAAAAAAA&#10;AKECAABkcnMvZG93bnJldi54bWxQSwUGAAAAAAQABAD5AAAAjwMAAAAA&#10;">
              <v:stroke endarrow="block"/>
            </v:line>
            <v:line id="Line 443" o:spid="_x0000_s1923" style="position:absolute;visibility:visible" from="7344,2350" to="8208,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Ug5MUAAADc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izH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Ug5MUAAADcAAAADwAAAAAAAAAA&#10;AAAAAAChAgAAZHJzL2Rvd25yZXYueG1sUEsFBgAAAAAEAAQA+QAAAJMDAAAAAA==&#10;">
              <v:stroke endarrow="block"/>
            </v:line>
            <v:line id="Line 444" o:spid="_x0000_s1924" style="position:absolute;visibility:visible" from="7776,2350" to="7776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fpMEAAADcAAAADwAAAGRycy9kb3ducmV2LnhtbERPz2vCMBS+D/wfwhN2m2k9TNsZRSyC&#10;h01Qx85vzVtT1ryUJtbsv18OgseP7/dqE20nRhp861hBPstAENdOt9wo+LzsX5YgfEDW2DkmBX/k&#10;YbOePK2w1O7GJxrPoREphH2JCkwIfSmlrw1Z9DPXEyfuxw0WQ4JDI/WAtxRuOznPsldpseXUYLCn&#10;naH693y1ChamOsmFrN4vx2ps8yJ+xK/vQqnnady+gQgUw0N8dx+0giJP89OZd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Bh+kwQAAANwAAAAPAAAAAAAAAAAAAAAA&#10;AKECAABkcnMvZG93bnJldi54bWxQSwUGAAAAAAQABAD5AAAAjwMAAAAA&#10;">
              <v:stroke endarrow="block"/>
            </v:line>
            <v:line id="Line 445" o:spid="_x0000_s1925" style="position:absolute;flip:x;visibility:visible" from="5184,3358" to="7776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9rMUAAADcAAAADwAAAGRycy9kb3ducmV2LnhtbESPT2vCQBDF7wW/wzKCl6CbKJQaXcX+&#10;EQrFQ9WDxyE7JsHsbMhONf32XUHo8fHm/d685bp3jbpSF2rPBrJJCoq48Lbm0sDxsB2/gAqCbLHx&#10;TAZ+KcB6NXhaYm79jb/pupdSRQiHHA1UIm2udSgqchgmviWO3tl3DiXKrtS2w1uEu0ZP0/RZO6w5&#10;NlTY0ltFxWX/4+Ib2x2/z2bJq9NJMqePk3ylWowZDfvNApRQL//Hj/SnNTDPMriPiQT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X9rMUAAADcAAAADwAAAAAAAAAA&#10;AAAAAAChAgAAZHJzL2Rvd25yZXYueG1sUEsFBgAAAAAEAAQA+QAAAJMDAAAAAA==&#10;">
              <v:stroke endarrow="block"/>
            </v:line>
            <v:line id="Line 446" o:spid="_x0000_s1926" style="position:absolute;flip:x;visibility:visible" from="3024,3358" to="4608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dj28UAAADcAAAADwAAAGRycy9kb3ducmV2LnhtbESPQWvCQBCF70L/wzIFL6FuVJCaugla&#10;KwjiQdtDj0N2moRmZ0N2qum/dwsFj48373vzVsXgWnWhPjSeDUwnKSji0tuGKwMf77unZ1BBkC22&#10;nsnALwUo8ofRCjPrr3yiy1kqFSEcMjRQi3SZ1qGsyWGY+I44el++dyhR9pW2PV4j3LV6lqYL7bDh&#10;2FBjR681ld/nHxff2B15O58nG6eTZElvn3JItRgzfhzWL6CEBrkf/6f31sByOoO/MZEAO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dj28UAAADcAAAADwAAAAAAAAAA&#10;AAAAAAChAgAAZHJzL2Rvd25yZXYueG1sUEsFBgAAAAAEAAQA+QAAAJMDAAAAAA==&#10;">
              <v:stroke endarrow="block"/>
            </v:line>
            <v:line id="Line 447" o:spid="_x0000_s1927" style="position:absolute;flip:y;visibility:visible" from="3024,2782" to="3024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vGQMUAAADcAAAADwAAAGRycy9kb3ducmV2LnhtbESPQWvCQBCF7wX/wzJCL0E3NiA1uora&#10;CgXxUPXgcciOSTA7G7JTTf99t1Do8fHmfW/eYtW7Rt2pC7VnA5NxCoq48Lbm0sD5tBu9ggqCbLHx&#10;TAa+KcBqOXhaYG79gz/pfpRSRQiHHA1UIm2udSgqchjGviWO3tV3DiXKrtS2w0eEu0a/pOlUO6w5&#10;NlTY0rai4nb8cvGN3YHfsizZOJ0kM3q/yD7VYszzsF/PQQn18n/8l/6wBmaTDH7HRALo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vGQMUAAADc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  х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=-0.02,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=2.0, </w:t>
      </w:r>
      <w:r w:rsidRPr="00E935E7">
        <w:rPr>
          <w:snapToGrid w:val="0"/>
          <w:sz w:val="28"/>
          <w:szCs w:val="28"/>
          <w:lang w:val="en-US" w:eastAsia="ru-RU"/>
        </w:rPr>
        <w:t>A</w:t>
      </w:r>
      <w:r w:rsidRPr="00E935E7">
        <w:rPr>
          <w:snapToGrid w:val="0"/>
          <w:sz w:val="28"/>
          <w:szCs w:val="28"/>
          <w:lang w:eastAsia="ru-RU"/>
        </w:rPr>
        <w:t>=10</w:t>
      </w:r>
      <w:r>
        <w:rPr>
          <w:snapToGrid w:val="0"/>
          <w:sz w:val="28"/>
          <w:szCs w:val="28"/>
          <w:lang w:eastAsia="ru-RU"/>
        </w:rPr>
        <w:t>, Δ=1.2 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А,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38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914" o:spid="_x0000_s1928" style="position:absolute;margin-left:18pt;margin-top:8.4pt;width:324pt;height:86.4pt;z-index:251688448" coordorigin="2160,2160" coordsize="648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" o:allowincell="f">
            <v:shape id="Text Box 449" o:spid="_x0000_s1929" type="#_x0000_t202" style="position:absolute;left:2592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QUMYA&#10;AADcAAAADwAAAGRycy9kb3ducmV2LnhtbESPT2sCMRTE70K/Q3gFL0Wz2mp1axQRLHrzH+31sXnu&#10;Lt28bJO4rt/eFAoeh5n5DTNbtKYSDTlfWlYw6CcgiDOrS84VnI7r3gSED8gaK8uk4EYeFvOnzgxT&#10;ba+8p+YQchEh7FNUUIRQp1L6rCCDvm9r4uidrTMYonS51A6vEW4qOUySsTRYclwosKZVQdnP4WIU&#10;TN42zbffvu6+svG5moaX9+bz1ynVfW6XHyACteER/m9vtILpYAR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BQU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50" o:spid="_x0000_s1930" type="#_x0000_t202" style="position:absolute;left:3600;top:2160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OJ8YA&#10;AADcAAAADwAAAGRycy9kb3ducmV2LnhtbESPT2vCQBTE70K/w/IKXqRu/EOqqauIoOittaW9PrLP&#10;JDT7Nt1dY/z2riD0OMzMb5jFqjO1aMn5yrKC0TABQZxbXXGh4Otz+zID4QOyxtoyKbiSh9XyqbfA&#10;TNsLf1B7DIWIEPYZKihDaDIpfV6SQT+0DXH0TtYZDFG6QmqHlwg3tRwnSSoNVhwXSmxoU1L+ezwb&#10;BbPpvv3xh8n7d56e6nkYvLa7P6dU/7lbv4EI1IX/8KO91wrmoxT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LOJ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,Т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51" o:spid="_x0000_s1931" type="#_x0000_t202" style="position:absolute;left:5040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5rvM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Usx3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5rv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452" o:spid="_x0000_s1932" type="#_x0000_t202" style="position:absolute;left:5904;top:216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/zsIA&#10;AADcAAAADwAAAGRycy9kb3ducmV2LnhtbERPy4rCMBTdD/gP4QpuBk11xEc1iggz6M5xRLeX5toW&#10;m5uaZGr9e7MYmOXhvJfr1lSiIedLywqGgwQEcWZ1ybmC089nfwbCB2SNlWVS8CQP61XnbYmptg/+&#10;puYYchFD2KeooAihTqX0WUEG/cDWxJG7WmcwROhyqR0+Yrip5ChJJtJgybGhwJq2BWW3469RMBvv&#10;movffxzO2eRazcP7tPm6O6V63XazABGoDf/iP/dOK5g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f/O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53" o:spid="_x0000_s1933" type="#_x0000_t202" style="position:absolute;left:7200;top:216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aV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E6S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VpV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54" o:spid="_x0000_s1934" type="#_x0000_t202" style="position:absolute;left:5040;top:316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5d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/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l1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455" o:spid="_x0000_s1935" style="position:absolute;visibility:visible" from="2160,2448" to="259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wgsUAAADcAAAADwAAAGRycy9kb3ducmV2LnhtbESPQWvCQBSE74X+h+UVequbeKgmdZXS&#10;IPRQBbX0/Jp9ZoPZtyG7xu2/7wqCx2FmvmEWq2g7MdLgW8cK8kkGgrh2uuVGwfdh/TIH4QOyxs4x&#10;KfgjD6vl48MCS+0uvKNxHxqRIOxLVGBC6EspfW3Iop+4njh5RzdYDEkOjdQDXhLcdnKaZa/SYstp&#10;wWBPH4bq0/5sFcxMtZMzWX0dttXY5kXcxJ/fQqnnp/j+BiJQDPfwrf2pFRTT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ZwgsUAAADcAAAADwAAAAAAAAAA&#10;AAAAAAChAgAAZHJzL2Rvd25yZXYueG1sUEsFBgAAAAAEAAQA+QAAAJMDAAAAAA==&#10;">
              <v:stroke endarrow="block"/>
            </v:line>
            <v:line id="Line 456" o:spid="_x0000_s1936" style="position:absolute;visibility:visible" from="3168,2448" to="360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u9cUAAADcAAAADwAAAGRycy9kb3ducmV2LnhtbESPQWvCQBSE74X+h+UVeqsbc6gmdZXS&#10;IPRQBbX0/Jp9ZoPZtyG7xu2/7wqCx2FmvmEWq2g7MdLgW8cKppMMBHHtdMuNgu/D+mUOwgdkjZ1j&#10;UvBHHlbLx4cFltpdeEfjPjQiQdiXqMCE0JdS+tqQRT9xPXHyjm6wGJIcGqkHvCS47WSeZa/SYstp&#10;wWBPH4bq0/5sFcxMtZMzWX0dttXYTou4iT+/hVLPT/H9DUSgGO7hW/tTKyjy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Tu9cUAAADcAAAADwAAAAAAAAAA&#10;AAAAAAChAgAAZHJzL2Rvd25yZXYueG1sUEsFBgAAAAAEAAQA+QAAAJMDAAAAAA==&#10;">
              <v:stroke endarrow="block"/>
            </v:line>
            <v:line id="Line 457" o:spid="_x0000_s1937" style="position:absolute;visibility:visible" from="4608,2448" to="504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hLb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eS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hLbsUAAADcAAAADwAAAAAAAAAA&#10;AAAAAAChAgAAZHJzL2Rvd25yZXYueG1sUEsFBgAAAAAEAAQA+QAAAJMDAAAAAA==&#10;">
              <v:stroke endarrow="block"/>
            </v:line>
            <v:line id="Line 458" o:spid="_x0000_s1938" style="position:absolute;visibility:visible" from="5616,2448" to="590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TGs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eS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HTGsUAAADcAAAADwAAAAAAAAAA&#10;AAAAAAChAgAAZHJzL2Rvd25yZXYueG1sUEsFBgAAAAAEAAQA+QAAAJMDAAAAAA==&#10;">
              <v:stroke endarrow="block"/>
            </v:line>
            <v:line id="Line 459" o:spid="_x0000_s1939" style="position:absolute;visibility:visible" from="6768,2448" to="720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2gc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eS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12gcUAAADcAAAADwAAAAAAAAAA&#10;AAAAAAChAgAAZHJzL2Rvd25yZXYueG1sUEsFBgAAAAAEAAQA+QAAAJMDAAAAAA==&#10;">
              <v:stroke endarrow="block"/>
            </v:line>
            <v:line id="Line 460" o:spid="_x0000_s1940" style="position:absolute;visibility:visible" from="7776,2448" to="864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/o9s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FE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/o9sUAAADcAAAADwAAAAAAAAAA&#10;AAAAAAChAgAAZHJzL2Rvd25yZXYueG1sUEsFBgAAAAAEAAQA+QAAAJMDAAAAAA==&#10;">
              <v:stroke endarrow="block"/>
            </v:line>
            <v:line id="Line 461" o:spid="_x0000_s1941" style="position:absolute;visibility:visible" from="8208,2448" to="820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Nbc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lDM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NNbcUAAADcAAAADwAAAAAAAAAA&#10;AAAAAAChAgAAZHJzL2Rvd25yZXYueG1sUEsFBgAAAAAEAAQA+QAAAJMDAAAAAA==&#10;">
              <v:stroke endarrow="block"/>
            </v:line>
            <v:line id="Line 462" o:spid="_x0000_s1942" style="position:absolute;flip:x;visibility:visible" from="5616,3456" to="8208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OejMUAAADcAAAADwAAAGRycy9kb3ducmV2LnhtbESPwWrCQBCG70LfYZlCL6FuVJAaXaW1&#10;FYTiQduDxyE7TUKzsyE71fTtOwehx+Gf/5tvVpshtOZCfWoiO5iMczDEZfQNVw4+P3aPT2CSIHts&#10;I5ODX0qwWd+NVlj4eOUjXU5SGYVwKtBBLdIV1qaypoBpHDtizb5iH1B07Cvre7wqPLR2mudzG7Bh&#10;vVBjR9uayu/TT1CN3YFfZ7PsJdgsW9DbWd5zK8493A/PSzBCg/wv39p772AxVV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OejMUAAADcAAAADwAAAAAAAAAA&#10;AAAAAAChAgAAZHJzL2Rvd25yZXYueG1sUEsFBgAAAAAEAAQA+QAAAJMDAAAAAA==&#10;">
              <v:stroke endarrow="block"/>
            </v:line>
            <v:line id="Line 463" o:spid="_x0000_s1943" style="position:absolute;flip:x;visibility:visible" from="2880,3456" to="504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87F8UAAADcAAAADwAAAGRycy9kb3ducmV2LnhtbESPT2vCQBDF74V+h2UKvQTdqCAmukpt&#10;KwjiwT8Hj0N2TEKzsyE71fTbu4VCj4837/fmLVa9a9SNulB7NjAapqCIC29rLg2cT5vBDFQQZIuN&#10;ZzLwQwFWy+enBebW3/lAt6OUKkI45GigEmlzrUNRkcMw9C1x9K6+cyhRdqW2Hd4j3DV6nKZT7bDm&#10;2FBhS+8VFV/Hbxff2Oz5YzJJ1k4nSUafF9mlWox5fenf5qCEevk//ktvrYFsnMHvmEgA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87F8UAAADcAAAADwAAAAAAAAAA&#10;AAAAAAChAgAAZHJzL2Rvd25yZXYueG1sUEsFBgAAAAAEAAQA+QAAAJMDAAAAAA==&#10;">
              <v:stroke endarrow="block"/>
            </v:line>
            <v:line id="Line 464" o:spid="_x0000_s1944" style="position:absolute;flip:y;visibility:visible" from="2880,2880" to="288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wEV8UAAADcAAAADwAAAGRycy9kb3ducmV2LnhtbESPwUrDQBCG74LvsIzgJdhNGxAbuy22&#10;tVCQHqwePA7ZMQlmZ0N22sa3dw4Fj8M//zffLFZj6MyZhtRGdjCd5GCIq+hbrh18fuwensAkQfbY&#10;RSYHv5Rgtby9WWDp44Xf6XyU2iiEU4kOGpG+tDZVDQVMk9gTa/Ydh4Ci41BbP+BF4aGzszx/tAFb&#10;1gsN9rRpqPo5noJq7A68LYpsHWyWzen1S95yK87d340vz2CERvlfvrb33sG8UH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wEV8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=3.0,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=0.1,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=0.05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39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931" o:spid="_x0000_s1945" style="position:absolute;margin-left:25.2pt;margin-top:3.9pt;width:367.2pt;height:93.65pt;z-index:251689472" coordorigin="2304,2070" coordsize="7344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" o:allowincell="f">
            <v:shape id="Text Box 466" o:spid="_x0000_s1946" type="#_x0000_t202" style="position:absolute;left:2736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URM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FO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yUR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67" o:spid="_x0000_s1947" type="#_x0000_t202" style="position:absolute;left:3600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x38YA&#10;AADcAAAADwAAAGRycy9kb3ducmV2LnhtbESPT2vCQBTE74V+h+UVvBTd1BT/pK5SBEVv1oq9PrLP&#10;JDT7Nt1dY/z2rlDwOMzMb5jZojO1aMn5yrKCt0ECgji3uuJCweF71Z+A8AFZY22ZFFzJw2L+/DTD&#10;TNsLf1G7D4WIEPYZKihDaDIpfV6SQT+wDXH0TtYZDFG6QmqHlwg3tRwmyUgarDgulNjQsqT8d382&#10;Cibvm/bHb9PdMR+d6ml4HbfrP6dU76X7/AARqAuP8H97oxVM0xT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x3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68" o:spid="_x0000_s1948" type="#_x0000_t202" style="position:absolute;left:8640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pq8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SwmU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amr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69" o:spid="_x0000_s1949" type="#_x0000_t202" style="position:absolute;left:4752;top:3223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MM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XMx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UMM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470" o:spid="_x0000_s1950" type="#_x0000_t202" style="position:absolute;left:4464;top:2070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SR8UA&#10;AADcAAAADwAAAGRycy9kb3ducmV2LnhtbESPQWvCQBSE74X+h+UVvBTdVEvU1FVEUPTWWrHXR/aZ&#10;hGbfxt01xn/vCoUeh5n5hpktOlOLlpyvLCt4GyQgiHOrKy4UHL7X/QkIH5A11pZJwY08LObPTzPM&#10;tL3yF7X7UIgIYZ+hgjKEJpPS5yUZ9APbEEfvZJ3BEKUrpHZ4jXBTy2GSpNJgxXGhxIZWJeW/+4tR&#10;MHnftj9+N/o85umpnobXcbs5O6V6L93yA0SgLvyH/9pbrWA6S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5JH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Н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 xml:space="preserve">А,В </w:t>
                    </w:r>
                  </w:p>
                </w:txbxContent>
              </v:textbox>
            </v:shape>
            <v:shape id="Text Box 471" o:spid="_x0000_s1951" type="#_x0000_t202" style="position:absolute;left:5472;top:207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33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tYjG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s33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72" o:spid="_x0000_s1952" type="#_x0000_t202" style="position:absolute;left:6624;top:2070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jrsIA&#10;AADcAAAADwAAAGRycy9kb3ducmV2LnhtbERPz2vCMBS+D/wfwhO8jJk6xdXOKGOg6M114q6P5tkW&#10;m5cuibX+9+Yw2PHj+71c96YRHTlfW1YwGScgiAuray4VHL83LykIH5A1NpZJwZ08rFeDpyVm2t74&#10;i7o8lCKGsM9QQRVCm0npi4oM+rFtiSN3ts5giNCVUju8xXDTyNckmUuDNceGClv6rKi45FejIJ3t&#10;uh+/nx5OxfzcLMLzW7f9dUqNhv3HO4hAffgX/7l3WsFiGtfG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KOu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73" o:spid="_x0000_s1953" type="#_x0000_t202" style="position:absolute;left:7776;top:207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gGN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J0m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AY1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line id="Line 474" o:spid="_x0000_s1954" style="position:absolute;visibility:visible" from="2304,2358" to="2736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wuc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eTv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UwucIAAADcAAAADwAAAAAAAAAAAAAA&#10;AAChAgAAZHJzL2Rvd25yZXYueG1sUEsFBgAAAAAEAAQA+QAAAJADAAAAAA==&#10;">
              <v:stroke endarrow="block"/>
            </v:line>
            <v:line id="Line 475" o:spid="_x0000_s1955" style="position:absolute;visibility:visible" from="3312,2358" to="360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VIsUAAADcAAAADwAAAGRycy9kb3ducmV2LnhtbESPQUvDQBSE74L/YXlCb3aTItak3RYx&#10;CD1ooal4fs0+s8Hs25Ddpuu/d4WCx2FmvmHW22h7MdHoO8cK8nkGgrhxuuNWwcfx9f4JhA/IGnvH&#10;pOCHPGw3tzdrLLW78IGmOrQiQdiXqMCEMJRS+saQRT93A3HyvtxoMSQ5tlKPeElw28tFlj1Kix2n&#10;BYMDvRhqvuuzVbA01UEuZfV23FdTlxfxPX6eCqVmd/F5BSJQDP/ha3unFRQP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mVIsUAAADcAAAADwAAAAAAAAAA&#10;AAAAAAChAgAAZHJzL2Rvd25yZXYueG1sUEsFBgAAAAAEAAQA+QAAAJMDAAAAAA==&#10;">
              <v:stroke endarrow="block"/>
            </v:line>
            <v:line id="Line 476" o:spid="_x0000_s1956" style="position:absolute;visibility:visible" from="4176,2358" to="446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LVc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eT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sLVcUAAADcAAAADwAAAAAAAAAA&#10;AAAAAAChAgAAZHJzL2Rvd25yZXYueG1sUEsFBgAAAAAEAAQA+QAAAJMDAAAAAA==&#10;">
              <v:stroke endarrow="block"/>
            </v:line>
            <v:line id="Line 477" o:spid="_x0000_s1957" style="position:absolute;visibility:visible" from="5184,2358" to="5472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euz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lA8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euzsUAAADcAAAADwAAAAAAAAAA&#10;AAAAAAChAgAAZHJzL2Rvd25yZXYueG1sUEsFBgAAAAAEAAQA+QAAAJMDAAAAAA==&#10;">
              <v:stroke endarrow="block"/>
            </v:line>
            <v:line id="Line 478" o:spid="_x0000_s1958" style="position:absolute;visibility:visible" from="6336,2358" to="6624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42usUAAADcAAAADwAAAGRycy9kb3ducmV2LnhtbESPQWsCMRSE70L/Q3gFb5q1SO2uRild&#10;BA+1oJaeXzfPzdLNy7KJa/rvG6HgcZiZb5jVJtpWDNT7xrGC2TQDQVw53XCt4PO0nbyA8AFZY+uY&#10;FPySh836YbTCQrsrH2g4hlokCPsCFZgQukJKXxmy6KeuI07e2fUWQ5J9LXWP1wS3rXzKsmdpseG0&#10;YLCjN0PVz/FiFSxMeZALWb6fPsqhmeVxH7++c6XGj/F1CSJQDPfwf3unFeT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42usUAAADcAAAADwAAAAAAAAAA&#10;AAAAAAChAgAAZHJzL2Rvd25yZXYueG1sUEsFBgAAAAAEAAQA+QAAAJMDAAAAAA==&#10;">
              <v:stroke endarrow="block"/>
            </v:line>
            <v:line id="Line 479" o:spid="_x0000_s1959" style="position:absolute;visibility:visible" from="7488,2358" to="7776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TIc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lDMH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KTIcUAAADcAAAADwAAAAAAAAAA&#10;AAAAAAChAgAAZHJzL2Rvd25yZXYueG1sUEsFBgAAAAAEAAQA+QAAAJMDAAAAAA==&#10;">
              <v:stroke endarrow="block"/>
            </v:line>
            <v:line id="Line 480" o:spid="_x0000_s1960" style="position:absolute;visibility:visible" from="8352,2358" to="8640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ANV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8in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ANVsUAAADcAAAADwAAAAAAAAAA&#10;AAAAAAChAgAAZHJzL2Rvd25yZXYueG1sUEsFBgAAAAAEAAQA+QAAAJMDAAAAAA==&#10;">
              <v:stroke endarrow="block"/>
            </v:line>
            <v:line id="Line 481" o:spid="_x0000_s1961" style="position:absolute;visibility:visible" from="9216,2358" to="9648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oz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kExy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ozcUAAADcAAAADwAAAAAAAAAA&#10;AAAAAAChAgAAZHJzL2Rvd25yZXYueG1sUEsFBgAAAAAEAAQA+QAAAJMDAAAAAA==&#10;">
              <v:stroke endarrow="block"/>
            </v:line>
            <v:line id="Line 482" o:spid="_x0000_s1962" style="position:absolute;visibility:visible" from="9360,2358" to="9360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M8v8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eTv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M8v8IAAADcAAAADwAAAAAAAAAAAAAA&#10;AAChAgAAZHJzL2Rvd25yZXYueG1sUEsFBgAAAAAEAAQA+QAAAJADAAAAAA==&#10;">
              <v:stroke endarrow="block"/>
            </v:line>
            <v:line id="Line 483" o:spid="_x0000_s1963" style="position:absolute;flip:x;visibility:visible" from="5328,3511" to="9360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Det8YAAADcAAAADwAAAGRycy9kb3ducmV2LnhtbESPT2vCQBDF7wW/wzIFL0E31lJMdBVt&#10;KxSkB/8cPA7ZMQnNzobsqOm37xYKPT7evN+bt1j1rlE36kLt2cBknIIiLrytuTRwOm5HM1BBkC02&#10;nsnANwVYLQcPC8ytv/OebgcpVYRwyNFAJdLmWoeiIodh7Fvi6F1851Ci7EptO7xHuGv0U5q+aIc1&#10;x4YKW3qtqPg6XF18Y/vJb9NpsnE6STJ6P8su1WLM8LFfz0EJ9fJ//Jf+sAay5wx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w3rfGAAAA3AAAAA8AAAAAAAAA&#10;AAAAAAAAoQIAAGRycy9kb3ducmV2LnhtbFBLBQYAAAAABAAEAPkAAACUAwAAAAA=&#10;">
              <v:stroke endarrow="block"/>
            </v:line>
            <v:line id="Line 484" o:spid="_x0000_s1964" style="position:absolute;flip:x;visibility:visible" from="3024,3511" to="475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Ph98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F6qv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Ph98UAAADcAAAADwAAAAAAAAAA&#10;AAAAAAChAgAAZHJzL2Rvd25yZXYueG1sUEsFBgAAAAAEAAQA+QAAAJMDAAAAAA==&#10;">
              <v:stroke endarrow="block"/>
            </v:line>
            <v:line id="Line 485" o:spid="_x0000_s1965" style="position:absolute;flip:y;visibility:visible" from="3024,2790" to="3024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9EbMUAAADcAAAADwAAAGRycy9kb3ducmV2LnhtbESPT2vCQBDF70K/wzIFL6FurFhqdJX+&#10;EwrioWkPHofsmASzsyE7avz2bkHw+Hjzfm/eYtW7Rp2oC7VnA+NRCoq48Lbm0sDf7/rpFVQQZIuN&#10;ZzJwoQCr5cNggZn1Z/6hUy6lihAOGRqoRNpM61BU5DCMfEscvb3vHEqUXalth+cId41+TtMX7bDm&#10;2FBhSx8VFYf86OIb6y1/TibJu9NJMqOvnWxSLcYMH/u3OSihXu7Ht/S3NTCbjuF/TCS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19EbM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х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=0.8,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=2,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=-0.05,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=1.0, А=5.0, В=75.0</w:t>
      </w:r>
      <w:r>
        <w:rPr>
          <w:snapToGrid w:val="0"/>
          <w:sz w:val="28"/>
          <w:szCs w:val="28"/>
          <w:lang w:eastAsia="ru-RU"/>
        </w:rPr>
        <w:t>, Δ=0.9с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В,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40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952" o:spid="_x0000_s1966" style="position:absolute;margin-left:18pt;margin-top:13.25pt;width:331.2pt;height:86.4pt;z-index:251690496" coordorigin="2160,1982" coordsize="662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" o:allowincell="f">
            <v:shape id="Text Box 487" o:spid="_x0000_s1967" type="#_x0000_t202" style="position:absolute;left:2592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Uf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XMp2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/Uf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488" o:spid="_x0000_s1968" type="#_x0000_t202" style="position:absolute;left:3600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MC8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5dA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ZMC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89" o:spid="_x0000_s1969" type="#_x0000_t202" style="position:absolute;left:4608;top:198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pkMYA&#10;AADcAAAADwAAAGRycy9kb3ducmV2LnhtbESPT2vCQBTE7wW/w/KEXopuWmvU1FWkoOit/sFeH9ln&#10;Epp9G3e3MX77bqHQ4zAzv2Hmy87UoiXnK8sKnocJCOLc6ooLBafjejAF4QOyxtoyKbiTh+Wi9zDH&#10;TNsb76k9hEJECPsMFZQhNJmUPi/JoB/ahjh6F+sMhihdIbXDW4SbWr4kSSoNVhwXSmzovaT86/Bt&#10;FExft+2n340+znl6qWfhadJurk6px363egMRqAv/4b/2ViuYj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pk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490" o:spid="_x0000_s1970" type="#_x0000_t202" style="position:absolute;left:5904;top:1982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358YA&#10;AADcAAAADwAAAGRycy9kb3ducmV2LnhtbESPT2vCQBTE7wW/w/KEXopuWmvU6CqlULG3+ge9PrLP&#10;JJh9m+5uY/z2bqHQ4zAzv2EWq87UoiXnK8sKnocJCOLc6ooLBYf9x2AKwgdkjbVlUnAjD6tl72GB&#10;mbZX3lK7C4WIEPYZKihDaDIpfV6SQT+0DXH0ztYZDFG6QmqH1wg3tXxJklQarDgulNjQe0n5Zfdj&#10;FExfN+3Jf46+jnl6rmfhadKuv51Sj/3ubQ4iUBf+w3/tjVYwG6fweyY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h35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Pr="005177E5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</w:rPr>
                      <w:t xml:space="preserve"> Т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491" o:spid="_x0000_s1971" type="#_x0000_t202" style="position:absolute;left:7200;top:19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SfM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Za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TSf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492" o:spid="_x0000_s1972" type="#_x0000_t202" style="position:absolute;left:4752;top:299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GDsIA&#10;AADcAAAADwAAAGRycy9kb3ducmV2LnhtbERPyWrDMBC9F/oPYgq9lEROm9W1HEqhIbllI70O1sQ2&#10;sUaupDrO30eHQo+Pt2fL3jSiI+drywpGwwQEcWF1zaWC4+FrMAfhA7LGxjIpuJGHZf74kGGq7ZV3&#10;1O1DKWII+xQVVCG0qZS+qMigH9qWOHJn6wyGCF0ptcNrDDeNfE2SqTRYc2yosKXPiorL/tcomI/X&#10;3bffvG1PxfTcLMLLrFv9OKWen/qPdxCB+vAv/nOvtYLFJK6NZ+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0YO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493" o:spid="_x0000_s1973" style="position:absolute;visibility:visible" from="2160,2270" to="2592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P+cUAAADc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YP+cUAAADcAAAADwAAAAAAAAAA&#10;AAAAAAChAgAAZHJzL2Rvd25yZXYueG1sUEsFBgAAAAAEAAQA+QAAAJMDAAAAAA==&#10;">
              <v:stroke endarrow="block"/>
            </v:line>
            <v:line id="Line 494" o:spid="_x0000_s1974" style="position:absolute;visibility:visible" from="3168,2270" to="3600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s2cIAAADcAAAADwAAAGRycy9kb3ducmV2LnhtbERPTWvCMBi+D/YfwjvwNlN3UFuNIiuC&#10;h23gB55fm9em2LwpTazZv18OA48Pz/dyHW0rBup941jBZJyBIK6cbrhWcDpu3+cgfEDW2DomBb/k&#10;Yb16fVliod2D9zQcQi1SCPsCFZgQukJKXxmy6MeuI07c1fUWQ4J9LXWPjxRuW/mRZVNpseHUYLCj&#10;T0PV7XC3Cmam3MuZLL+OP+XQTPL4Hc+XXKnRW9wsQASK4Sn+d++0gnya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Bs2cIAAADcAAAADwAAAAAAAAAAAAAA&#10;AAChAgAAZHJzL2Rvd25yZXYueG1sUEsFBgAAAAAEAAQA+QAAAJADAAAAAA==&#10;">
              <v:stroke endarrow="block"/>
            </v:line>
            <v:line id="Line 495" o:spid="_x0000_s1975" style="position:absolute;visibility:visible" from="4176,2270" to="4608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JQsUAAADcAAAADwAAAGRycy9kb3ducmV2LnhtbESPzWrDMBCE74G+g9hCbonsHpLajRJK&#10;TaGHtJAfct5aG8vEWhlLdZS3jwqFHoeZ+YZZbaLtxEiDbx0ryOcZCOLa6ZYbBcfD++wZhA/IGjvH&#10;pOBGHjbrh8kKS+2uvKNxHxqRIOxLVGBC6EspfW3Iop+7njh5ZzdYDEkOjdQDXhPcdvIpyxbSYstp&#10;wWBPb4bqy/7HKliaaieXstoevqqxzYv4GU/fhVLTx/j6AiJQDP/hv/aHVlAs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JQsUAAADcAAAADwAAAAAAAAAA&#10;AAAAAAChAgAAZHJzL2Rvd25yZXYueG1sUEsFBgAAAAAEAAQA+QAAAJMDAAAAAA==&#10;">
              <v:stroke endarrow="block"/>
            </v:line>
            <v:line id="Line 496" o:spid="_x0000_s1976" style="position:absolute;visibility:visible" from="5472,2270" to="5904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5XNc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l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5XNcUAAADcAAAADwAAAAAAAAAA&#10;AAAAAAChAgAAZHJzL2Rvd25yZXYueG1sUEsFBgAAAAAEAAQA+QAAAJMDAAAAAA==&#10;">
              <v:stroke endarrow="block"/>
            </v:line>
            <v:line id="Line 497" o:spid="_x0000_s1977" style="position:absolute;visibility:visible" from="6768,2270" to="7200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Lyr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LyrsUAAADcAAAADwAAAAAAAAAA&#10;AAAAAAChAgAAZHJzL2Rvd25yZXYueG1sUEsFBgAAAAAEAAQA+QAAAJMDAAAAAA==&#10;">
              <v:stroke endarrow="block"/>
            </v:line>
            <v:line id="Line 498" o:spid="_x0000_s1978" style="position:absolute;visibility:visible" from="7776,2270" to="8784,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q2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tq2sUAAADcAAAADwAAAAAAAAAA&#10;AAAAAAChAgAAZHJzL2Rvd25yZXYueG1sUEsFBgAAAAAEAAQA+QAAAJMDAAAAAA==&#10;">
              <v:stroke endarrow="block"/>
            </v:line>
            <v:line id="Line 499" o:spid="_x0000_s1979" style="position:absolute;visibility:visible" from="8208,2270" to="8208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PQc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fPQcUAAADcAAAADwAAAAAAAAAA&#10;AAAAAAChAgAAZHJzL2Rvd25yZXYueG1sUEsFBgAAAAAEAAQA+QAAAJMDAAAAAA==&#10;">
              <v:stroke endarrow="block"/>
            </v:line>
            <v:line id="Line 500" o:spid="_x0000_s1980" style="position:absolute;flip:x;visibility:visible" from="5328,3422" to="8208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WpcUAAADcAAAADwAAAGRycy9kb3ducmV2LnhtbESPT2vCQBDF74LfYRmhl6CbVgg1uor9&#10;IwjFQ9WDxyE7JsHsbMhONf32XaHg8fHm/d68xap3jbpSF2rPBp4nKSjiwtuaSwPHw2b8CioIssXG&#10;Mxn4pQCr5XCwwNz6G3/TdS+lihAOORqoRNpc61BU5DBMfEscvbPvHEqUXalth7cId41+SdNMO6w5&#10;NlTY0ntFxWX/4+Ibmx1/TKfJm9NJMqPPk3ylWox5GvXrOSihXh7H/+mtNTDLMr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oWpcUAAADcAAAADwAAAAAAAAAA&#10;AAAAAAChAgAAZHJzL2Rvd25yZXYueG1sUEsFBgAAAAAEAAQA+QAAAJMDAAAAAA==&#10;">
              <v:stroke endarrow="block"/>
            </v:line>
            <v:line id="Line 501" o:spid="_x0000_s1981" style="position:absolute;flip:x;visibility:visible" from="2880,3422" to="4752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zPsYAAADcAAAADwAAAGRycy9kb3ducmV2LnhtbESPzWvCQBDF7wX/h2UEL0E3KviRuora&#10;CoXSgx+HHofsNAnNzobsVNP/3hUKPT7evN+bt9p0rlZXakPl2cB4lIIizr2tuDBwOR+GC1BBkC3W&#10;nsnALwXYrHtPK8ysv/GRricpVIRwyNBAKdJkWoe8JIdh5Bvi6H351qFE2RbatniLcFfrSZrOtMOK&#10;Y0OJDe1Lyr9PPy6+cfjgl+k02TmdJEt6/ZT3VIsxg363fQYl1Mn/8V/6zRpYzubwGBMJo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Wsz7GAAAA3AAAAA8AAAAAAAAA&#10;AAAAAAAAoQIAAGRycy9kb3ducmV2LnhtbFBLBQYAAAAABAAEAPkAAACUAwAAAAA=&#10;">
              <v:stroke endarrow="block"/>
            </v:line>
            <v:line id="Line 502" o:spid="_x0000_s1982" style="position:absolute;flip:y;visibility:visible" from="2880,2702" to="288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knTMUAAADcAAAADwAAAGRycy9kb3ducmV2LnhtbESPwWrCQBCG74W+wzIFL0E3KkiNrtLa&#10;CoXSQ60Hj0N2TILZ2ZCdavr2nUOhx+Gf/5tv1tshtOZKfWoiO5hOcjDEZfQNVw6OX/vxI5gkyB7b&#10;yOTghxJsN/d3ayx8vPEnXQ9SGYVwKtBBLdIV1qaypoBpEjtizc6xDyg69pX1Pd4UHlo7y/OFDdiw&#10;Xqixo11N5eXwHVRj/8Ev83n2HGyWLen1JO+5FedGD8PTCozQIP/Lf+0372C5UFt9Rgl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knTMUAAADcAAAADwAAAAAAAAAA&#10;AAAAAAChAgAAZHJzL2Rvd25yZXYueG1sUEsFBgAAAAAEAAQA+QAAAJMDAAAAAA==&#10;">
              <v:stroke endarrow="block"/>
            </v:lin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=-0.2,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=0.25, 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=0.0655,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=0.15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Т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955C73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41</w:t>
      </w:r>
      <w:r w:rsidRPr="00E935E7">
        <w:rPr>
          <w:snapToGrid w:val="0"/>
          <w:sz w:val="28"/>
          <w:szCs w:val="28"/>
          <w:lang w:eastAsia="ru-RU"/>
        </w:rPr>
        <w:t>. Система автоматического регулирования.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969" o:spid="_x0000_s1983" style="position:absolute;margin-left:25.5pt;margin-top:1.55pt;width:396pt;height:158.4pt;z-index:251691520" coordorigin="2304,2028" coordsize="792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" o:allowincell="f">
            <v:shape id="Text Box 504" o:spid="_x0000_s1984" type="#_x0000_t202" style="position:absolute;left:2736;top:202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WaM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BZo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05" o:spid="_x0000_s1985" type="#_x0000_t202" style="position:absolute;left:3600;top:202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z88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Us52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Sz8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506" o:spid="_x0000_s1986" type="#_x0000_t202" style="position:absolute;left:4608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thM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qW8w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Yth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07" o:spid="_x0000_s1987" type="#_x0000_t202" style="position:absolute;left:5904;top:2028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IH8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tYzM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qIH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08" o:spid="_x0000_s1988" type="#_x0000_t202" style="position:absolute;left:5904;top:289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Qa8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tYzC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MQa8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509" o:spid="_x0000_s1989" type="#_x0000_t202" style="position:absolute;left:5904;top:375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+18M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ZZAS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+18MYAAADc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510" o:spid="_x0000_s1990" type="#_x0000_t202" style="position:absolute;left:6912;top:4476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0rh8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WzSQr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SuH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511" o:spid="_x0000_s1991" type="#_x0000_t202" style="position:absolute;left:6912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OHM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sEs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Y4c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2" o:spid="_x0000_s1992" type="#_x0000_t202" style="position:absolute;left:8064;top:2028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abs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hpuwgAAANwAAAAPAAAAAAAAAAAAAAAAAJgCAABkcnMvZG93&#10;bnJldi54bWxQSwUGAAAAAAQABAD1AAAAhw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3" o:spid="_x0000_s1993" type="#_x0000_t202" style="position:absolute;left:4608;top:3756;width:86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/9c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J0n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r/1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Д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  <w:r>
                      <w:rPr>
                        <w:rFonts w:ascii="Arial" w:hAnsi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Text Box 514" o:spid="_x0000_s1994" type="#_x0000_t202" style="position:absolute;left:3744;top:3756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mT8MA&#10;AADcAAAADwAAAGRycy9kb3ducmV2LnhtbERPy2oCMRTdC/2HcAtuRDO1xY7jRCkFi921VnR7mdx5&#10;4ORmmsRx+vfNQnB5OO98M5hW9OR8Y1nB0ywBQVxY3XCl4PCznaYgfEDW2FomBX/kYbN+GOWYaXvl&#10;b+r3oRIxhH2GCuoQukxKX9Rk0M9sRxy50jqDIUJXSe3wGsNNK+dJspAGG44NNXb0XlNx3l+MgvRl&#10;15/85/PXsViU7TJMXvuPX6fU+HF4W4EINIS7+ObeaQXL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mT8MAAADc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15" o:spid="_x0000_s1995" type="#_x0000_t202" style="position:absolute;left:9216;top:2028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D1MUA&#10;AADcAAAADwAAAGRycy9kb3ducmV2LnhtbESPQWvCQBSE74X+h+UJXoputEVjdJVSaNGbtaLXR/aZ&#10;BLNv091tjP/eFQoeh5n5hlmsOlOLlpyvLCsYDRMQxLnVFRcK9j+fgxSED8gaa8uk4EoeVsvnpwVm&#10;2l74m9pdKESEsM9QQRlCk0np85IM+qFtiKN3ss5giNIVUju8RLip5ThJJtJgxXGhxIY+SsrPuz+j&#10;IH1bt0e/ed0e8smpnoWXafv165Tq97r3OYhAXXiE/9trrWCWj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cPUxQAAANwAAAAPAAAAAAAAAAAAAAAAAJgCAABkcnMv&#10;ZG93bnJldi54bWxQSwUGAAAAAAQABAD1AAAAigMAAAAA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516" o:spid="_x0000_s1996" style="position:absolute;visibility:visible" from="2304,2460" to="2736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xz8UAAADcAAAADwAAAGRycy9kb3ducmV2LnhtbESPT2sCMRTE74V+h/AK3mpWD+quRild&#10;Ch5swT/0/Lp5bpZuXpZNXOO3bwqCx2FmfsOsNtG2YqDeN44VTMYZCOLK6YZrBafjx+sChA/IGlvH&#10;pOBGHjbr56cVFtpdeU/DIdQiQdgXqMCE0BVS+sqQRT92HXHyzq63GJLsa6l7vCa4beU0y2bSYsNp&#10;wWBH74aq38PFKpibci/nstwdv8qhmeTxM37/5EqNXuLbEkSgGB7he3urFeSLK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Kxz8UAAADcAAAADwAAAAAAAAAA&#10;AAAAAAChAgAAZHJzL2Rvd25yZXYueG1sUEsFBgAAAAAEAAQA+QAAAJMDAAAAAA==&#10;">
              <v:stroke endarrow="block"/>
            </v:line>
            <v:line id="Line 517" o:spid="_x0000_s1997" style="position:absolute;visibility:visible" from="3312,2460" to="3600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4UVMUAAADcAAAADwAAAGRycy9kb3ducmV2LnhtbESPzWrDMBCE74W8g9hAb42cFprYiRJC&#10;TKGHtpAfct5YG8vEWhlLddS3rwqFHIeZ+YZZrqNtxUC9bxwrmE4yEMSV0w3XCo6Ht6c5CB+QNbaO&#10;ScEPeVivRg9LLLS78Y6GfahFgrAvUIEJoSuk9JUhi37iOuLkXVxvMSTZ11L3eEtw28rnLHuVFhtO&#10;CwY72hqqrvtvq2Bmyp2cyfLj8FUOzTSPn/F0zpV6HMfNAkSgGO7h//a7Vp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4UVMUAAADcAAAADwAAAAAAAAAA&#10;AAAAAAChAgAAZHJzL2Rvd25yZXYueG1sUEsFBgAAAAAEAAQA+QAAAJMDAAAAAA==&#10;">
              <v:stroke endarrow="block"/>
            </v:line>
            <v:line id="Line 518" o:spid="_x0000_s1998" style="position:absolute;visibility:visible" from="4320,2460" to="4608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MIMUAAADcAAAADwAAAGRycy9kb3ducmV2LnhtbESPzWrDMBCE74W8g9hAb42cUprYiRJC&#10;TKGHtpAfct5YG8vEWhlLddS3rwqFHIeZ+YZZrqNtxUC9bxwrmE4yEMSV0w3XCo6Ht6c5CB+QNbaO&#10;ScEPeVivRg9LLLS78Y6GfahFgrAvUIEJoSuk9JUhi37iOuLkXVxvMSTZ11L3eEtw28rnLHuVFhtO&#10;CwY72hqqrvtvq2Bmyp2cyfLj8FUOzTSPn/F0zpV6HMfNAkSgGO7h//a7Vp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eMIMUAAADcAAAADwAAAAAAAAAA&#10;AAAAAAChAgAAZHJzL2Rvd25yZXYueG1sUEsFBgAAAAAEAAQA+QAAAJMDAAAAAA==&#10;">
              <v:stroke endarrow="block"/>
            </v:line>
            <v:line id="Line 519" o:spid="_x0000_s1999" style="position:absolute;visibility:visible" from="5472,2460" to="590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pu8UAAADcAAAADwAAAGRycy9kb3ducmV2LnhtbESPzWrDMBCE74W8g9hAb42cQpvYiRJC&#10;TKGHtpAfct5YG8vEWhlLddS3rwqFHIeZ+YZZrqNtxUC9bxwrmE4yEMSV0w3XCo6Ht6c5CB+QNbaO&#10;ScEPeVivRg9LLLS78Y6GfahFgrAvUIEJoSuk9JUhi37iOuLkXVxvMSTZ11L3eEtw28rnLHuVFhtO&#10;CwY72hqqrvtvq2Bmyp2cyfLj8FUOzTSPn/F0zpV6HMfNAkSgGO7h//a7Vp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pu8UAAADcAAAADwAAAAAAAAAA&#10;AAAAAAChAgAAZHJzL2Rvd25yZXYueG1sUEsFBgAAAAAEAAQA+QAAAJMDAAAAAA==&#10;">
              <v:stroke endarrow="block"/>
            </v:line>
            <v:line id="Line 520" o:spid="_x0000_s2000" style="position:absolute;visibility:visible" from="6624,2460" to="6912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3zMUAAADcAAAADwAAAGRycy9kb3ducmV2LnhtbESPT2sCMRTE7wW/Q3hCbzWrB3VXo4hL&#10;oYe24B88PzfPzeLmZdmka/rtm0Khx2FmfsOst9G2YqDeN44VTCcZCOLK6YZrBefT68sShA/IGlvH&#10;pOCbPGw3o6c1Fto9+EDDMdQiQdgXqMCE0BVS+sqQRT9xHXHybq63GJLsa6l7fCS4beUsy+bSYsNp&#10;wWBHe0PV/fhlFSxMeZALWb6fPsuhmebxI16uuVLP47hbgQgUw3/4r/2mFeTLO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m3zMUAAADcAAAADwAAAAAAAAAA&#10;AAAAAAChAgAAZHJzL2Rvd25yZXYueG1sUEsFBgAAAAAEAAQA+QAAAJMDAAAAAA==&#10;">
              <v:stroke endarrow="block"/>
            </v:line>
            <v:line id="Line 521" o:spid="_x0000_s2001" style="position:absolute;visibility:visible" from="7776,2460" to="806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SV8UAAADcAAAADwAAAGRycy9kb3ducmV2LnhtbESPQWvCQBSE74X+h+UVeqsbPTQmdZXS&#10;IPRQBbX0/Jp9ZoPZtyG7jdt/7wqCx2FmvmEWq2g7MdLgW8cKppMMBHHtdMuNgu/D+mUOwgdkjZ1j&#10;UvBPHlbLx4cFltqdeUfjPjQiQdiXqMCE0JdS+tqQRT9xPXHyjm6wGJIcGqkHPCe47eQsy16lxZbT&#10;gsGePgzVp/2fVZCbaidzWX0dttXYTou4iT+/hVLPT/H9DUSgGO7hW/tTKyjmOVzPp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USV8UAAADcAAAADwAAAAAAAAAA&#10;AAAAAAChAgAAZHJzL2Rvd25yZXYueG1sUEsFBgAAAAAEAAQA+QAAAJMDAAAAAA==&#10;">
              <v:stroke endarrow="block"/>
            </v:line>
            <v:line id="Line 522" o:spid="_x0000_s2002" style="position:absolute;visibility:visible" from="8928,2460" to="9216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qGJc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nyW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qGJcIAAADcAAAADwAAAAAAAAAAAAAA&#10;AAChAgAAZHJzL2Rvd25yZXYueG1sUEsFBgAAAAAEAAQA+QAAAJADAAAAAA==&#10;">
              <v:stroke endarrow="block"/>
            </v:line>
            <v:line id="Line 523" o:spid="_x0000_s2003" style="position:absolute;visibility:visible" from="9792,2460" to="1022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jvsUAAADc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eTz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YjvsUAAADcAAAADwAAAAAAAAAA&#10;AAAAAAChAgAAZHJzL2Rvd25yZXYueG1sUEsFBgAAAAAEAAQA+QAAAJMDAAAAAA==&#10;">
              <v:stroke endarrow="block"/>
            </v:line>
            <v:line id="Line 524" o:spid="_x0000_s2004" style="position:absolute;visibility:visible" from="5616,2460" to="5616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Uc/sEAAADcAAAADwAAAGRycy9kb3ducmV2LnhtbERPz2vCMBS+D/wfwhO8zVQPulajiEXY&#10;YRPUsfOzeTbF5qU0Wc3+++Ug7Pjx/V5vo23FQL1vHCuYTTMQxJXTDdcKvi6H1zcQPiBrbB2Tgl/y&#10;sN2MXtZYaPfgEw3nUIsUwr5ABSaErpDSV4Ys+qnriBN3c73FkGBfS93jI4XbVs6zbCEtNpwaDHa0&#10;N1Tdzz9WwdKUJ7mU5cflWA7NLI+f8fuaKzUZx90KRKAY/sVP97tWkOdpfjqTj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1Rz+wQAAANwAAAAPAAAAAAAAAAAAAAAA&#10;AKECAABkcnMvZG93bnJldi54bWxQSwUGAAAAAAQABAD5AAAAjwMAAAAA&#10;">
              <v:stroke endarrow="block"/>
            </v:line>
            <v:line id="Line 525" o:spid="_x0000_s2005" style="position:absolute;visibility:visible" from="5616,3180" to="5904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m5ZcUAAADc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AUOdzP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m5ZcUAAADcAAAADwAAAAAAAAAA&#10;AAAAAAChAgAAZHJzL2Rvd25yZXYueG1sUEsFBgAAAAAEAAQA+QAAAJMDAAAAAA==&#10;">
              <v:stroke endarrow="block"/>
            </v:line>
            <v:line id="Line 526" o:spid="_x0000_s2006" style="position:absolute;visibility:visible" from="6624,3324" to="9504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nEsQAAADc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Z7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SycSxAAAANwAAAAPAAAAAAAAAAAA&#10;AAAAAKECAABkcnMvZG93bnJldi54bWxQSwUGAAAAAAQABAD5AAAAkgMAAAAA&#10;">
              <v:stroke endarrow="block"/>
            </v:line>
            <v:line id="Line 527" o:spid="_x0000_s2007" style="position:absolute;flip:y;visibility:visible" from="9504,2748" to="9504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jFGsUAAADcAAAADwAAAGRycy9kb3ducmV2LnhtbESPQWvCQBCF7wX/wzKCl1A3Gigmukpr&#10;KwjFg9qDxyE7TUKzsyE71fTfu4VCj48373vzVpvBtepKfWg8G5hNU1DEpbcNVwY+zrvHBaggyBZb&#10;z2TghwJs1qOHFRbW3/hI15NUKkI4FGigFukKrUNZk8Mw9R1x9D5971Ci7Ctte7xFuGv1PE2ftMOG&#10;Y0ONHW1rKr9O3y6+sTvwa5YlL04nSU5vF3lPtRgzGQ/PS1BCg/wf/6X31kCeZ/A7JhJAr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jFGsUAAADcAAAADwAAAAAAAAAA&#10;AAAAAAChAgAAZHJzL2Rvd25yZXYueG1sUEsFBgAAAAAEAAQA+QAAAJMDAAAAAA==&#10;">
              <v:stroke endarrow="block"/>
            </v:line>
            <v:line id="Line 528" o:spid="_x0000_s2008" style="position:absolute;visibility:visible" from="9936,2460" to="9936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4a/c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Gez+B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4a/cUAAADcAAAADwAAAAAAAAAA&#10;AAAAAAChAgAAZHJzL2Rvd25yZXYueG1sUEsFBgAAAAAEAAQA+QAAAJMDAAAAAA==&#10;">
              <v:stroke endarrow="block"/>
            </v:line>
            <v:line id="Line 529" o:spid="_x0000_s2009" style="position:absolute;flip:x;visibility:visible" from="6624,4188" to="9936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349cYAAADcAAAADwAAAGRycy9kb3ducmV2LnhtbESPT2vCQBDF7wW/wzIFL0E3VlpMdBVt&#10;KxSkB/8cPA7ZMQnNzobsqOm37xYKPT7evN+bt1j1rlE36kLt2cBknIIiLrytuTRwOm5HM1BBkC02&#10;nsnANwVYLQcPC8ytv/OebgcpVYRwyNFAJdLmWoeiIodh7Fvi6F1851Ci7EptO7xHuGv0U5q+aIc1&#10;x4YKW3qtqPg6XF18Y/vJb9NpsnE6STJ6P8su1WLM8LFfz0EJ9fJ//Jf+sAay7Bl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d+PXGAAAA3AAAAA8AAAAAAAAA&#10;AAAAAAAAoQIAAGRycy9kb3ducmV2LnhtbFBLBQYAAAAABAAEAPkAAACUAwAAAAA=&#10;">
              <v:stroke endarrow="block"/>
            </v:line>
            <v:line id="Line 530" o:spid="_x0000_s2010" style="position:absolute;flip:x;visibility:visible" from="7632,4908" to="9936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9mgsUAAADcAAAADwAAAGRycy9kb3ducmV2LnhtbESPT2vCQBDF74V+h2UKXkLdVEFM6iqt&#10;f0AoHrQePA7ZaRKanQ3ZUeO3d4VCj4837/fmzRa9a9SFulB7NvA2TEERF97WXBo4fm9ep6CCIFts&#10;PJOBGwVYzJ+fZphbf+U9XQ5SqgjhkKOBSqTNtQ5FRQ7D0LfE0fvxnUOJsiu17fAa4a7RozSdaIc1&#10;x4YKW1pWVPwezi6+sdnxajxOPp1OkozWJ/lKtRgzeOk/3kEJ9fJ//JfeWgNZNoHHmEgAP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9mgsUAAADcAAAADwAAAAAAAAAA&#10;AAAAAAChAgAAZHJzL2Rvd25yZXYueG1sUEsFBgAAAAAEAAQA+QAAAJMDAAAAAA==&#10;">
              <v:stroke endarrow="block"/>
            </v:line>
            <v:line id="Line 531" o:spid="_x0000_s2011" style="position:absolute;flip:x;visibility:visible" from="5472,4188" to="590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PDGcYAAADcAAAADwAAAGRycy9kb3ducmV2LnhtbESPT2vCQBDF7wW/wzIFL0E3VmhNdBVt&#10;KxSkB/8cPA7ZMQnNzobsqOm37xYKPT7evN+bt1j1rlE36kLt2cBknIIiLrytuTRwOm5HM1BBkC02&#10;nsnANwVYLQcPC8ytv/OebgcpVYRwyNFAJdLmWoeiIodh7Fvi6F1851Ci7EptO7xHuGv0U5o+a4c1&#10;x4YKW3qtqPg6XF18Y/vJb9NpsnE6STJ6P8su1WLM8LFfz0EJ9fJ//Jf+sAay7AV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DwxnGAAAA3AAAAA8AAAAAAAAA&#10;AAAAAAAAoQIAAGRycy9kb3ducmV2LnhtbFBLBQYAAAAABAAEAPkAAACUAwAAAAA=&#10;">
              <v:stroke endarrow="block"/>
            </v:line>
            <v:line id="Line 532" o:spid="_x0000_s2012" style="position:absolute;flip:x;visibility:visible" from="4320,4188" to="4608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Xa8UAAADcAAAADwAAAGRycy9kb3ducmV2LnhtbESPwUrDQBCG74LvsIzgJdhNWxATuy22&#10;tVCQHqwePA7ZMQlmZ0N22sa3dw4Fj8M//zffLFZj6MyZhtRGdjCd5GCIq+hbrh18fuwensAkQfbY&#10;RSYHv5Rgtby9WWDp44Xf6XyU2iiEU4kOGpG+tDZVDQVMk9gTa/Ydh4Ci41BbP+BF4aGzszx/tAFb&#10;1gsN9rRpqPo5noJq7A68nc+zdbBZVtDrl7zlVpy7vxtfnsEIjfK/fG3vvYOiUFt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xXa8UAAADcAAAADwAAAAAAAAAA&#10;AAAAAAChAgAAZHJzL2Rvd25yZXYueG1sUEsFBgAAAAAEAAQA+QAAAJMDAAAAAA==&#10;">
              <v:stroke endarrow="block"/>
            </v:line>
            <v:line id="Line 533" o:spid="_x0000_s2013" style="position:absolute;flip:x y;visibility:visible" from="3024,4188" to="374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i4MUAAADcAAAADwAAAGRycy9kb3ducmV2LnhtbESPwWrDMBBE74X+g9hCb7WcHkLsRjYh&#10;UOghl6Qlua6treXEWtmW4rh/XxUKOQ4z84ZZl7PtxESjbx0rWCQpCOLa6ZYbBV+f7y8rED4ga+wc&#10;k4If8lAWjw9rzLW78Z6mQ2hEhLDPUYEJoc+l9LUhiz5xPXH0vt1oMUQ5NlKPeItw28nXNF1Kiy3H&#10;BYM9bQ3Vl8PVKpiq6+J83O0vvjoNWbUyw3Y3LJV6fpo3byACzeEe/m9/aAVZlsHfmXg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li4MUAAADcAAAADwAAAAAAAAAA&#10;AAAAAAChAgAAZHJzL2Rvd25yZXYueG1sUEsFBgAAAAAEAAQA+QAAAJMDAAAAAA==&#10;">
              <v:stroke endarrow="block"/>
            </v:line>
            <v:line id="Line 534" o:spid="_x0000_s2014" style="position:absolute;flip:y;visibility:visible" from="3024,2748" to="3024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yEPsUAAADd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TvvrNzqC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yEPsUAAADdAAAADwAAAAAAAAAA&#10;AAAAAAChAgAAZHJzL2Rvd25yZXYueG1sUEsFBgAAAAAEAAQA+QAAAJMDAAAAAA==&#10;">
              <v:stroke endarrow="block"/>
            </v:line>
            <v:line id="Line 535" o:spid="_x0000_s2015" style="position:absolute;flip:x;visibility:visible" from="4032,4908" to="6912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hpcUAAADd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QZM4bfb9II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AhpcUAAADdAAAADwAAAAAAAAAA&#10;AAAAAAChAgAAZHJzL2Rvd25yZXYueG1sUEsFBgAAAAAEAAQA+QAAAJMDAAAAAA==&#10;">
              <v:stroke endarrow="block"/>
            </v:line>
            <v:line id="Line 536" o:spid="_x0000_s2016" style="position:absolute;flip:y;visibility:visible" from="4032,4476" to="4032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/0sUAAADd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QZM4Hfb9IIe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K/0sUAAADdAAAADwAAAAAAAAAA&#10;AAAAAAChAgAAZHJzL2Rvd25yZXYueG1sUEsFBgAAAAAEAAQA+QAAAJMDAAAAAA==&#10;">
              <v:stroke endarrow="block"/>
            </v:lin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      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   х                                                                                                                     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955C73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=20.0,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=0.7,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=-0.6,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=-1.0,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=0.2,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=0.3,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 =0.5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F21CD5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F21CD5" w:rsidRDefault="000827E3" w:rsidP="00E541A4">
      <w:pPr>
        <w:widowControl w:val="0"/>
        <w:ind w:firstLine="567"/>
        <w:rPr>
          <w:b/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4</w:t>
      </w:r>
      <w:r w:rsidRPr="00E935E7">
        <w:rPr>
          <w:b/>
          <w:snapToGrid w:val="0"/>
          <w:sz w:val="28"/>
          <w:szCs w:val="28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.  Система автоматического регулирования.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1003" o:spid="_x0000_s2017" style="position:absolute;margin-left:10.8pt;margin-top:7.55pt;width:367.2pt;height:187.2pt;z-index:251692544" coordorigin="1917,2121" coordsize="7344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" o:allowincell="f">
            <v:shape id="Text Box 538" o:spid="_x0000_s2018" type="#_x0000_t202" style="position:absolute;left:4077;top:2121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RLsMA&#10;AADdAAAADwAAAGRycy9kb3ducmV2LnhtbERPS2sCMRC+F/wPYQq9FE2sonZrlFJosTdf6HXYjLtL&#10;N5Ntkq7rvzdCwdt8fM+ZLztbi5Z8qBxrGA4UCOLcmYoLDfvdZ38GIkRkg7Vj0nChAMtF72GOmXFn&#10;3lC7jYVIIRwy1FDG2GRShrwki2HgGuLEnZy3GBP0hTQezync1vJFqYm0WHFqKLGhj5Lyn+2f1TAb&#10;r9pj+B6tD/nkVL/G52n79eu1fnrs3t9AROriXfzvXpk0X6kx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RLsMAAADd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Д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539" o:spid="_x0000_s2019" type="#_x0000_t202" style="position:absolute;left:4077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0tcQA&#10;AADdAAAADwAAAGRycy9kb3ducmV2LnhtbERPS2sCMRC+F/ofwgi9FE1aWx+rUUqhorf6QK/DZtxd&#10;uplsk3Rd/70pFHqbj+8582Vna9GSD5VjDU8DBYI4d6biQsNh/9GfgAgR2WDtmDRcKcBycX83x8y4&#10;C2+p3cVCpBAOGWooY2wyKUNeksUwcA1x4s7OW4wJ+kIaj5cUbmv5rNRIWqw4NZTY0HtJ+dfux2qY&#10;vKzbU9gMP4/56FxP4+O4XX17rR963dsMRKQu/ov/3GuT5iv1Cr/fp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tLXEAAAA3Q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540" o:spid="_x0000_s2020" type="#_x0000_t202" style="position:absolute;left:220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wsYA&#10;AADdAAAADwAAAGRycy9kb3ducmV2LnhtbESPT2vCQBDF70K/wzIFL6IbbVGbZiOlYLG3+gd7HbJj&#10;EpqdjbtrjN/eLRR6m+G995s32ao3jejI+dqygukkAUFcWF1zqeCwX4+XIHxA1thYJgU38rDKHwYZ&#10;ptpeeUvdLpQiQtinqKAKoU2l9EVFBv3EtsRRO1lnMMTVlVI7vEa4aeQsSebSYM3xQoUtvVdU/Owu&#10;RsHyedN9+8+nr2MxPzUvYbToPs5OqeFj//YKIlAf/s1/6Y2O9SMRfr+JI8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qwsYAAADd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1" o:spid="_x0000_s2021" type="#_x0000_t202" style="position:absolute;left:3069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PWcMA&#10;AADdAAAADwAAAGRycy9kb3ducmV2LnhtbERPTWsCMRC9C/0PYQpepCa1Re1qlFJo0ZtasddhM+4u&#10;bibbJF3Xf2+Egrd5vM+ZLztbi5Z8qBxreB4qEMS5MxUXGvbfn09TECEiG6wdk4YLBVguHnpzzIw7&#10;85baXSxECuGQoYYyxiaTMuQlWQxD1xAn7ui8xZigL6TxeE7htpYjpcbSYsWpocSGPkrKT7s/q2H6&#10;ump/wvplc8jHx/otDibt16/Xuv/Yvc9AROriXfzvXpk0X6kJ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aPWcMAAADd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2" o:spid="_x0000_s2022" type="#_x0000_t202" style="position:absolute;left:4941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kbK8YA&#10;AADdAAAADwAAAGRycy9kb3ducmV2LnhtbESPQU8CMRCF7yb+h2ZMuBhpRYOwUogxweANkcB1sh12&#10;N26na1uW9d87BxNvM3lv3vtmsRp8q3qKqQls4X5sQBGXwTVcWdh/ru9moFJGdtgGJgs/lGC1vL5a&#10;YOHChT+o3+VKSQinAi3UOXeF1qmsyWMah45YtFOIHrOssdIu4kXCfasnxky1x4alocaOXmsqv3Zn&#10;b2H2uOmP6f1heyinp3aeb5/6t+9o7ehmeHkGlWnI/+a/640TfGMEV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kbK8YAAADdAAAADwAAAAAAAAAAAAAAAACYAgAAZHJz&#10;L2Rvd25yZXYueG1sUEsFBgAAAAAEAAQA9QAAAIs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543" o:spid="_x0000_s2023" type="#_x0000_t202" style="position:absolute;left:580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+sMMA&#10;AADdAAAADwAAAGRycy9kb3ducmV2LnhtbERPTWsCMRC9C/0PYQpeRJPaYnU1Sim06E2ttNdhM+4u&#10;bibbJF3Xf2+Egrd5vM9ZrDpbi5Z8qBxreBopEMS5MxUXGg5fH8MpiBCRDdaOScOFAqyWD70FZsad&#10;eUftPhYihXDIUEMZY5NJGfKSLIaRa4gTd3TeYkzQF9J4PKdwW8uxUhNpseLUUGJD7yXlp/2f1TB9&#10;Wbc/YfO8/c4nx3oWB6/t56/Xuv/Yvc1BROriXfzvXps0X6kZ3L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W+sMMAAADd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44" o:spid="_x0000_s2024" type="#_x0000_t202" style="position:absolute;left:5805;top:3849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B8McA&#10;AADdAAAADwAAAGRycy9kb3ducmV2LnhtbESPQW/CMAyF75P4D5En7TJByoYYFAKaJm2C28YQXK3G&#10;tNUapyRZKf8eHybtZus9v/d5ue5dozoKsfZsYDzKQBEX3tZcGth/vw9noGJCtth4JgNXirBeDe6W&#10;mFt/4S/qdqlUEsIxRwNVSm2udSwqchhHviUW7eSDwyRrKLUNeJFw1+inLJtqhzVLQ4UtvVVU/Ox+&#10;nYHZZNMd4/b581BMT808Pb50H+dgzMN9/7oAlahP/+a/640V/Gws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mgfDHAAAA3QAAAA8AAAAAAAAAAAAAAAAAmAIAAGRy&#10;cy9kb3ducmV2LnhtbFBLBQYAAAAABAAEAPUAAACM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545" o:spid="_x0000_s2025" type="#_x0000_t202" style="position:absolute;left:4941;top:442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ka8QA&#10;AADd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l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JGvEAAAA3Q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546" o:spid="_x0000_s2026" type="#_x0000_t202" style="position:absolute;left:5805;top:514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6HMMA&#10;AADdAAAADwAAAGRycy9kb3ducmV2LnhtbERPS2sCMRC+C/0PYQpepGa1xdrVKCK06M0X9jpsxt3F&#10;zWRN0nX990YoeJuP7znTeWsq0ZDzpWUFg34CgjizuuRcwWH//TYG4QOyxsoyKbiRh/nspTPFVNsr&#10;b6nZhVzEEPYpKihCqFMpfVaQQd+3NXHkTtYZDBG6XGqH1xhuKjlMkpE0WHJsKLCmZUHZefdnFIw/&#10;Vs2vX79vjtnoVH2F3mfzc3FKdV/bxQREoDY8xf/ulY7zk8EQHt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i6HMMAAADdAAAADwAAAAAAAAAAAAAAAACYAgAAZHJzL2Rv&#10;d25yZXYueG1sUEsFBgAAAAAEAAQA9QAAAIgDAAAAAA=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У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547" o:spid="_x0000_s2027" type="#_x0000_t202" style="position:absolute;left:3933;top:4425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fh8QA&#10;AADd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yfjK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0H4fEAAAA3Q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И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548" o:spid="_x0000_s2028" type="#_x0000_t202" style="position:absolute;left:6669;top:2985;width:1008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H88QA&#10;AADd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cl0Dn/fxB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h/PEAAAA3Q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</w:rPr>
                      <w:t>К</w:t>
                    </w:r>
                    <w:r>
                      <w:rPr>
                        <w:rFonts w:ascii="Arial" w:hAnsi="Arial"/>
                        <w:lang w:val="en-US"/>
                      </w:rPr>
                      <w:t>З</w:t>
                    </w:r>
                  </w:p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Arial" w:hAnsi="Arial"/>
                        <w:lang w:val="en-US"/>
                      </w:rPr>
                      <w:t>,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549" o:spid="_x0000_s2029" type="#_x0000_t202" style="position:absolute;left:7965;top:2985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iaMQA&#10;AADdAAAADwAAAGRycy9kb3ducmV2LnhtbERPS2sCMRC+C/0PYQpeimbV1sdqFBEUe2tV2uuwGXeX&#10;bibbJK7rvzeFgrf5+J6zWLWmEg05X1pWMOgnIIgzq0vOFZyO294UhA/IGivLpOBGHlbLp84CU22v&#10;/EnNIeQihrBPUUERQp1K6bOCDPq+rYkjd7bOYIjQ5VI7vMZwU8lhkoylwZJjQ4E1bQrKfg4Xo2D6&#10;um++/fvo4ysbn6tZeJk0u1+nVPe5Xc9BBGrDQ/zv3us4Pxm8wd838QS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RImjEAAAA3QAAAA8AAAAAAAAAAAAAAAAAmAIAAGRycy9k&#10;b3ducmV2LnhtbFBLBQYAAAAABAAEAPUAAACJAwAAAAA=&#10;">
              <v:textbox>
                <w:txbxContent>
                  <w:p w:rsidR="000827E3" w:rsidRDefault="000827E3" w:rsidP="00E541A4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line id="Line 550" o:spid="_x0000_s2030" style="position:absolute;visibility:visible" from="1917,3273" to="220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63vcQAAADd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Z/kS/r9JJ8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re9xAAAAN0AAAAPAAAAAAAAAAAA&#10;AAAAAKECAABkcnMvZG93bnJldi54bWxQSwUGAAAAAAQABAD5AAAAkgMAAAAA&#10;">
              <v:stroke endarrow="block"/>
            </v:line>
            <v:line id="Line 551" o:spid="_x0000_s2031" style="position:absolute;visibility:visible" from="2781,3273" to="3069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ISJsMAAADdAAAADwAAAGRycy9kb3ducmV2LnhtbERPyWrDMBC9F/IPYgK9NbJ7qBsnSgg1&#10;hR6aQBZ6nloTy8QaGUt11L+vAoHe5vHWWa6j7cRIg28dK8hnGQji2umWGwWn4/vTKwgfkDV2jknB&#10;L3lYryYPSyy1u/KexkNoRAphX6ICE0JfSulrQxb9zPXEiTu7wWJIcGikHvCawm0nn7PsRVpsOTUY&#10;7OnNUH05/FgFhan2spDV53FXjW0+j9v49T1X6nEaNwsQgWL4F9/dHzrNz/ICbt+kE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SEibDAAAA3QAAAA8AAAAAAAAAAAAA&#10;AAAAoQIAAGRycy9kb3ducmV2LnhtbFBLBQYAAAAABAAEAPkAAACRAwAAAAA=&#10;">
              <v:stroke endarrow="block"/>
            </v:line>
            <v:line id="Line 552" o:spid="_x0000_s2032" style="position:absolute;visibility:visible" from="3645,3273" to="4077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2GVMYAAADd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ohRc+UZG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hlTGAAAA3QAAAA8AAAAAAAAA&#10;AAAAAAAAoQIAAGRycy9kb3ducmV2LnhtbFBLBQYAAAAABAAEAPkAAACUAwAAAAA=&#10;">
              <v:stroke endarrow="block"/>
            </v:line>
            <v:line id="Line 553" o:spid="_x0000_s2033" style="position:absolute;visibility:visible" from="4653,3273" to="4941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jz8MAAADdAAAADwAAAGRycy9kb3ducmV2LnhtbERPyWrDMBC9F/oPYgq9NbJ7aGInSig1&#10;gR7aQBZ6nloTy9QaGUtxlL+PCoHc5vHWWayi7cRIg28dK8gnGQji2umWGwWH/fplBsIHZI2dY1Jw&#10;IQ+r5ePDAkvtzrylcRcakULYl6jAhNCXUvrakEU/cT1x4o5usBgSHBqpBzyncNvJ1yx7kxZbTg0G&#10;e/owVP/tTlbB1FRbOZXV135TjW1exO/481so9fwU3+cgAsVwF9/cnzrNz/IC/r9JJ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BI8/DAAAA3QAAAA8AAAAAAAAAAAAA&#10;AAAAoQIAAGRycy9kb3ducmV2LnhtbFBLBQYAAAAABAAEAPkAAACRAwAAAAA=&#10;">
              <v:stroke endarrow="block"/>
            </v:line>
            <v:line id="Line 554" o:spid="_x0000_s2034" style="position:absolute;visibility:visible" from="5517,3273" to="580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dA78YAAADd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FzPhl29kBL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XQO/GAAAA3QAAAA8AAAAAAAAA&#10;AAAAAAAAoQIAAGRycy9kb3ducmV2LnhtbFBLBQYAAAAABAAEAPkAAACUAwAAAAA=&#10;">
              <v:stroke endarrow="block"/>
            </v:line>
            <v:line id="Line 555" o:spid="_x0000_s2035" style="position:absolute;visibility:visible" from="6381,3273" to="6669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vldMMAAADd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s2kO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b5XTDAAAA3QAAAA8AAAAAAAAAAAAA&#10;AAAAoQIAAGRycy9kb3ducmV2LnhtbFBLBQYAAAAABAAEAPkAAACRAwAAAAA=&#10;">
              <v:stroke endarrow="block"/>
            </v:line>
            <v:line id="Line 556" o:spid="_x0000_s2036" style="position:absolute;visibility:visible" from="7677,3273" to="7965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7A8MAAADd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lufw+006QW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JewPDAAAA3QAAAA8AAAAAAAAAAAAA&#10;AAAAoQIAAGRycy9kb3ducmV2LnhtbFBLBQYAAAAABAAEAPkAAACRAwAAAAA=&#10;">
              <v:stroke endarrow="block"/>
            </v:line>
            <v:line id="Line 557" o:spid="_x0000_s2037" style="position:absolute;visibility:visible" from="8541,3273" to="9261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XemMMAAADdAAAADwAAAGRycy9kb3ducmV2LnhtbERPS2sCMRC+F/ofwhS81awKVVejlC6C&#10;B1vwgedxM26WbibLJl3jv28KBW/z8T1nuY62ET11vnasYDTMQBCXTtdcKTgdN68zED4ga2wck4I7&#10;eVivnp+WmGt34z31h1CJFMI+RwUmhDaX0peGLPqha4kTd3WdxZBgV0nd4S2F20aOs+xNWqw5NRhs&#10;6cNQ+X34sQqmptjLqSx2x6+ir0fz+BnPl7lSg5f4vgARKIaH+N+91Wl+Np7A3zfp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3pjDAAAA3QAAAA8AAAAAAAAAAAAA&#10;AAAAoQIAAGRycy9kb3ducmV2LnhtbFBLBQYAAAAABAAEAPkAAACRAwAAAAA=&#10;">
              <v:stroke endarrow="block"/>
            </v:line>
            <v:line id="Line 558" o:spid="_x0000_s2038" style="position:absolute;flip:y;visibility:visible" from="3789,2553" to="4077,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eXcYAAADdAAAADwAAAGRycy9kb3ducmV2LnhtbESPT2vCQBDF74LfYRnBS6i71VLa6Cr9&#10;JwjSQ20PHofsNAnNzobsqPHbu0LB2wzv/d68Wax636gjdbEObOF+YkARF8HVXFr4+V7fPYGKguyw&#10;CUwWzhRhtRwOFpi7cOIvOu6kVCmEY44WKpE21zoWFXmMk9ASJ+03dB4lrV2pXYenFO4bPTXmUXus&#10;OV2osKW3ioq/3cGnGutPfp/Nslevs+yZPvayNVqsHY/6lzkooV5u5n964xJnpg9w/SaNo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C3l3GAAAA3QAAAA8AAAAAAAAA&#10;AAAAAAAAoQIAAGRycy9kb3ducmV2LnhtbFBLBQYAAAAABAAEAPkAAACUAwAAAAA=&#10;">
              <v:stroke endarrow="block"/>
            </v:line>
            <v:line id="Line 559" o:spid="_x0000_s2039" style="position:absolute;visibility:visible" from="4797,2409" to="5229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Djd8MAAADdAAAADwAAAGRycy9kb3ducmV2LnhtbERPS2sCMRC+F/ofwhS81ayCVVejlC6C&#10;B1vwgedxM26WbibLJl3jv28KBW/z8T1nuY62ET11vnasYDTMQBCXTtdcKTgdN68zED4ga2wck4I7&#10;eVivnp+WmGt34z31h1CJFMI+RwUmhDaX0peGLPqha4kTd3WdxZBgV0nd4S2F20aOs+xNWqw5NRhs&#10;6cNQ+X34sQqmptjLqSx2x6+ir0fz+BnPl7lSg5f4vgARKIaH+N+91Wl+Np7A3zfp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43fDAAAA3QAAAA8AAAAAAAAAAAAA&#10;AAAAoQIAAGRycy9kb3ducmV2LnhtbFBLBQYAAAAABAAEAPkAAACRAwAAAAA=&#10;">
              <v:stroke endarrow="block"/>
            </v:line>
            <v:line id="Line 560" o:spid="_x0000_s2040" style="position:absolute;visibility:visible" from="4797,3273" to="4797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J9AMMAAADdAAAADwAAAGRycy9kb3ducmV2LnhtbERPS2sCMRC+F/wPYQRvNasHrVujFBfB&#10;gy34wPO4mW6WbibLJq7x35tCobf5+J6zXEfbiJ46XztWMBlnIIhLp2uuFJxP29c3ED4ga2wck4IH&#10;eVivBi9LzLW784H6Y6hECmGfowITQptL6UtDFv3YtcSJ+3adxZBgV0nd4T2F20ZOs2wmLdacGgy2&#10;tDFU/hxvVsHcFAc5l8X+9FX09WQRP+PlulBqNIwf7yACxfAv/nPvdJqfTWfw+006Qa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yfQDDAAAA3QAAAA8AAAAAAAAAAAAA&#10;AAAAoQIAAGRycy9kb3ducmV2LnhtbFBLBQYAAAAABAAEAPkAAACRAwAAAAA=&#10;">
              <v:stroke endarrow="block"/>
            </v:line>
            <v:line id="Line 561" o:spid="_x0000_s2041" style="position:absolute;visibility:visible" from="4797,4137" to="5805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7Ym8MAAADd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bJ7D45t0gl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+2JvDAAAA3QAAAA8AAAAAAAAAAAAA&#10;AAAAoQIAAGRycy9kb3ducmV2LnhtbFBLBQYAAAAABAAEAPkAAACRAwAAAAA=&#10;">
              <v:stroke endarrow="block"/>
            </v:line>
            <v:line id="Line 562" o:spid="_x0000_s2042" style="position:absolute;visibility:visible" from="6381,4137" to="8253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FM6cYAAADd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FzPBlW9kBL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hTOnGAAAA3QAAAA8AAAAAAAAA&#10;AAAAAAAAoQIAAGRycy9kb3ducmV2LnhtbFBLBQYAAAAABAAEAPkAAACUAwAAAAA=&#10;">
              <v:stroke endarrow="block"/>
            </v:line>
            <v:line id="Line 563" o:spid="_x0000_s2043" style="position:absolute;flip:y;visibility:visible" from="8253,3705" to="8253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Nxw8UAAADdAAAADwAAAGRycy9kb3ducmV2LnhtbESPQWvCQBCF7wX/wzIFL6HuqlA0dRWt&#10;FYTiQdtDj0N2moRmZ0N2qum/dwWhtxne+968Wax636gzdbEObGE8MqCIi+BqLi18fuyeZqCiIDts&#10;ApOFP4qwWg4eFpi7cOEjnU9SqhTCMUcLlUibax2LijzGUWiJk/YdOo+S1q7UrsNLCveNnhjzrD3W&#10;nC5U2NJrRcXP6denGrsDb6fTbON1ls3p7UvejRZrh4/9+gWUUC//5ju9d4kzkzncvkkj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Nxw8UAAADdAAAADwAAAAAAAAAA&#10;AAAAAAChAgAAZHJzL2Rvd25yZXYueG1sUEsFBgAAAAAEAAQA+QAAAJMDAAAAAA==&#10;">
              <v:stroke endarrow="block"/>
            </v:line>
            <v:line id="Line 564" o:spid="_x0000_s2044" style="position:absolute;visibility:visible" from="8829,3273" to="8829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7WMsYAAADd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iwfhl29kBL3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1jLGAAAA3QAAAA8AAAAAAAAA&#10;AAAAAAAAoQIAAGRycy9kb3ducmV2LnhtbFBLBQYAAAAABAAEAPkAAACUAwAAAAA=&#10;">
              <v:stroke endarrow="block"/>
            </v:line>
            <v:line id="Line 565" o:spid="_x0000_s2045" style="position:absolute;visibility:visible" from="5517,4857" to="882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SJ8QAAADdAAAADwAAAGRycy9kb3ducmV2LnhtbERP22rCQBB9L/Qflin0rdnYFkmjmyBC&#10;QSwI3qCPY3aahGZnQ3ZNol/vFgq+zeFcZ56PphE9da62rGASxSCIC6trLhUc9p8vCQjnkTU2lknB&#10;hRzk2ePDHFNtB95Sv/OlCCHsUlRQed+mUrqiIoMusi1x4H5sZ9AH2JVSdziEcNPI1zieSoM1h4YK&#10;W1pWVPzuzkYByuXVJ9vx6/3jaOT3ZjE9nq5rpZ6fxsUMhKfR38X/7pUO8+O3Cfx9E06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BInxAAAAN0AAAAPAAAAAAAAAAAA&#10;AAAAAKECAABkcnMvZG93bnJldi54bWxQSwUGAAAAAAQABAD5AAAAkgMAAAAA&#10;">
              <v:stroke startarrow="block"/>
            </v:line>
            <v:line id="Line 566" o:spid="_x0000_s2046" style="position:absolute;flip:x;visibility:visible" from="6381,5577" to="8829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1b8YAAADdAAAADwAAAGRycy9kb3ducmV2LnhtbESPQWvCQBCF7wX/wzKFXoLuaqBo6ira&#10;ViiUHqoePA7ZaRKanQ3Zqab/visIvc3w3vfmzXI9+FadqY9NYAvTiQFFXAbXcGXheNiN56CiIDts&#10;A5OFX4qwXo3ulli4cOFPOu+lUimEY4EWapGu0DqWNXmMk9ARJ+0r9B4lrX2lXY+XFO5bPTPmUXts&#10;OF2osaPnmsrv/Y9PNXYf/JLn2dbrLFvQ60nejRZrH+6HzRMooUH+zTf6zSXO5DO4fpN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+dW/GAAAA3QAAAA8AAAAAAAAA&#10;AAAAAAAAoQIAAGRycy9kb3ducmV2LnhtbFBLBQYAAAAABAAEAPkAAACUAwAAAAA=&#10;">
              <v:stroke endarrow="block"/>
            </v:line>
            <v:line id="Line 567" o:spid="_x0000_s2047" style="position:absolute;flip:x;visibility:visible" from="4653,4857" to="494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LQ9MYAAADd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8hx+v0kj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y0PTGAAAA3QAAAA8AAAAAAAAA&#10;AAAAAAAAoQIAAGRycy9kb3ducmV2LnhtbFBLBQYAAAAABAAEAPkAAACUAwAAAAA=&#10;">
              <v:stroke endarrow="block"/>
            </v:line>
            <v:line id="Line 568" o:spid="_x0000_s2048" style="position:absolute;flip:x;visibility:visible" from="3357,4713" to="3933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IgMYAAADdAAAADwAAAGRycy9kb3ducmV2LnhtbESPT0vDQBDF70K/wzKCl2B3baRo7LbU&#10;/gGh9NDqweOQHZNgdjZkxzb99l1B8DbDe783b2aLwbfqRH1sAlt4GBtQxGVwDVcWPt6390+goiA7&#10;bAOThQtFWMxHNzMsXDjzgU5HqVQK4VighVqkK7SOZU0e4zh0xEn7Cr1HSWtfadfjOYX7Vk+MmWqP&#10;DacLNXa0qqn8Pv74VGO753WeZ69eZ9kzbT5lZ7RYe3c7LF9ACQ3yb/6j31ziTP4Iv9+kEf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bSIDGAAAA3QAAAA8AAAAAAAAA&#10;AAAAAAAAoQIAAGRycy9kb3ducmV2LnhtbFBLBQYAAAAABAAEAPkAAACUAwAAAAA=&#10;">
              <v:stroke endarrow="block"/>
            </v:line>
            <v:line id="Line 569" o:spid="_x0000_s2049" style="position:absolute;flip:y;visibility:visible" from="3357,3705" to="3357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ftG8YAAADdAAAADwAAAGRycy9kb3ducmV2LnhtbESPT0vDQBDF70K/wzKCl2B3bbBo7LbU&#10;/gGh9NDqweOQHZNgdjZkxzb99l1B8DbDe783b2aLwbfqRH1sAlt4GBtQxGVwDVcWPt6390+goiA7&#10;bAOThQtFWMxHNzMsXDjzgU5HqVQK4VighVqkK7SOZU0e4zh0xEn7Cr1HSWtfadfjOYX7Vk+MmWqP&#10;DacLNXa0qqn8Pv74VGO753WeZ69eZ9kzbT5lZ7RYe3c7LF9ACQ3yb/6j31ziTP4Iv9+kEf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X7RvGAAAA3QAAAA8AAAAAAAAA&#10;AAAAAAAAoQIAAGRycy9kb3ducmV2LnhtbFBLBQYAAAAABAAEAPkAAACUAwAAAAA=&#10;">
              <v:stroke endarrow="block"/>
            </v:line>
            <v:line id="Line 570" o:spid="_x0000_s2050" style="position:absolute;flip:x;visibility:visible" from="2493,5577" to="5805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VzbMYAAADdAAAADwAAAGRycy9kb3ducmV2LnhtbESPS2vDMBCE74X8B7GFXkwitYaQuFFC&#10;+ggUSg55HHJcrK1taq2MtU2cfx8VCr3tMvPNzi5Wg2/VmfrYBLbwODGgiMvgGq4sHA+b8QxUFGSH&#10;bWCycKUIq+XoboGFCxfe0XkvlUohHAu0UIt0hdaxrMljnISOOGlfofcoae0r7Xq8pHDf6idjptpj&#10;w+lCjR291lR+7398qrHZ8lueZy9eZ9mc3k/yabRY+3A/rJ9BCQ3yb/6jP1ziTD6F32/SCHp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Fc2zGAAAA3QAAAA8AAAAAAAAA&#10;AAAAAAAAoQIAAGRycy9kb3ducmV2LnhtbFBLBQYAAAAABAAEAPkAAACUAwAAAAA=&#10;">
              <v:stroke endarrow="block"/>
            </v:line>
            <v:line id="Line 571" o:spid="_x0000_s2051" style="position:absolute;flip:y;visibility:visible" from="2493,3705" to="2493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W98YAAADdAAAADwAAAGRycy9kb3ducmV2LnhtbESPT0vDQBDF70K/wzKCl2B3bcBq7LbU&#10;/gGh9NDqweOQHZNgdjZkxzb99l1B8DbDe783b2aLwbfqRH1sAlt4GBtQxGVwDVcWPt6390+goiA7&#10;bAOThQtFWMxHNzMsXDjzgU5HqVQK4VighVqkK7SOZU0e4zh0xEn7Cr1HSWtfadfjOYX7Vk+MedQe&#10;G04XauxoVVP5ffzxqcZ2z+s8z169zrJn2nzKzmix9u52WL6AEhrk3/xHv7nEmXwKv9+kEf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J1vfGAAAA3QAAAA8AAAAAAAAA&#10;AAAAAAAAoQIAAGRycy9kb3ducmV2LnhtbFBLBQYAAAAABAAEAPkAAACUAwAAAAA=&#10;">
              <v:stroke endarrow="block"/>
            </v:line>
          </v:group>
        </w:pic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  х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=2.5,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=1.5,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=-0.1,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 xml:space="preserve">=-0.05,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 xml:space="preserve"> =0.1,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 xml:space="preserve"> =0.4,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 =0.03</w:t>
      </w:r>
      <w:r>
        <w:rPr>
          <w:snapToGrid w:val="0"/>
          <w:sz w:val="28"/>
          <w:szCs w:val="28"/>
          <w:lang w:eastAsia="ru-RU"/>
        </w:rPr>
        <w:t>, Δ=0.8с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spacing w:line="360" w:lineRule="auto"/>
        <w:ind w:firstLine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Варьируемые коэффициенты: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5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E541A4">
      <w:pPr>
        <w:widowControl w:val="0"/>
        <w:ind w:firstLine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b/>
          <w:snapToGrid w:val="0"/>
          <w:sz w:val="28"/>
          <w:szCs w:val="28"/>
          <w:lang w:eastAsia="ru-RU"/>
        </w:rPr>
        <w:t xml:space="preserve">Вариант </w:t>
      </w:r>
      <w:r>
        <w:rPr>
          <w:b/>
          <w:snapToGrid w:val="0"/>
          <w:sz w:val="28"/>
          <w:szCs w:val="28"/>
          <w:lang w:eastAsia="ru-RU"/>
        </w:rPr>
        <w:t>43</w:t>
      </w:r>
      <w:r w:rsidRPr="00E935E7">
        <w:rPr>
          <w:snapToGrid w:val="0"/>
          <w:sz w:val="28"/>
          <w:szCs w:val="28"/>
          <w:lang w:eastAsia="ru-RU"/>
        </w:rPr>
        <w:t>. Система стабилизации курса корабля.</w:t>
      </w: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_x0000_s2052" style="position:absolute;margin-left:25.5pt;margin-top:16.55pt;width:374.4pt;height:122.4pt;z-index:251693568" coordorigin="2061,9482" coordsize="7488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" o:allowincell="f">
            <v:shape id="Text Box 242" o:spid="_x0000_s2053" type="#_x0000_t202" style="position:absolute;left:59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oA8IA&#10;AADcAAAADwAAAGRycy9kb3ducmV2LnhtbERPy2rCQBTdF/oPwxXcFJ34INrUUUSo6M5a0e0lc02C&#10;mTvpzDTGv3cWhS4P571YdaYWLTlfWVYwGiYgiHOrKy4UnL4/B3MQPiBrrC2Tggd5WC1fXxaYaXvn&#10;L2qPoRAxhH2GCsoQmkxKn5dk0A9tQxy5q3UGQ4SukNrhPYabWo6TJJUGK44NJTa0KSm/HX+Ngvl0&#10;1178fnI45+m1fg9vs3b745Tq97r1B4hAXfgX/7l3WsFsFOfH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mgDwgAAANwAAAAPAAAAAAAAAAAAAAAAAJgCAABkcnMvZG93&#10;bnJldi54bWxQSwUGAAAAAAQABAD1AAAAhw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  <v:shape id="Text Box 243" o:spid="_x0000_s2054" type="#_x0000_t202" style="position:absolute;left:68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7NmMUA&#10;AADcAAAADwAAAGRycy9kb3ducmV2LnhtbESPQWvCQBSE70L/w/IKXkQ3sUVt6ioiWOytTUWvj+wz&#10;Cc2+TXfXGP+9Wyj0OMzMN8xy3ZtGdOR8bVlBOklAEBdW11wqOHztxgsQPiBrbCyTght5WK8eBkvM&#10;tL3yJ3V5KEWEsM9QQRVCm0npi4oM+oltiaN3ts5giNKVUju8Rrhp5DRJZtJgzXGhwpa2FRXf+cUo&#10;WDzvu5N/f/o4FrNz8xJG8+7txyk1fOw3ryAC9eE//NfeawXzNIX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s2YxQAAANwAAAAPAAAAAAAAAAAAAAAAAJgCAABkcnMv&#10;ZG93bnJldi54bWxQSwUGAAAAAAQABAD1AAAAig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44" o:spid="_x0000_s2055" type="#_x0000_t202" style="position:absolute;left:4941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T7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4MIT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FPvxQAAANwAAAAPAAAAAAAAAAAAAAAAAJgCAABkcnMv&#10;ZG93bnJldi54bWxQSwUGAAAAAAQABAD1AAAAig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ИЗ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Т</w:t>
                    </w:r>
                  </w:p>
                </w:txbxContent>
              </v:textbox>
            </v:shape>
            <v:shape id="Text Box 245" o:spid="_x0000_s2056" type="#_x0000_t202" style="position:absolute;left:7677;top:9482;width:7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2dM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o14f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PZ0xQAAANwAAAAPAAAAAAAAAAAAAAAAAJgCAABkcnMv&#10;ZG93bnJldi54bWxQSwUGAAAAAAQABAD1AAAAig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Р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А,В</w:t>
                    </w:r>
                  </w:p>
                </w:txbxContent>
              </v:textbox>
            </v:shape>
            <v:shape id="Text Box 246" o:spid="_x0000_s2057" type="#_x0000_t202" style="position:absolute;left:4077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uAM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UH8D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W4AxQAAANwAAAAPAAAAAAAAAAAAAAAAAJgCAABkcnMv&#10;ZG93bnJldi54bWxQSwUGAAAAAAQABAD1AAAAig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7" o:spid="_x0000_s2058" type="#_x0000_t202" style="position:absolute;left:8685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Lm8YA&#10;AADcAAAADwAAAGRycy9kb3ducmV2LnhtbESPW2sCMRSE34X+h3AKvhTNauulW6OIYNE3b7Svh81x&#10;d+nmZJvEdf33plDwcZiZb5jZojWVaMj50rKCQT8BQZxZXXKu4HRc96YgfEDWWFkmBTfysJg/dWaY&#10;anvlPTWHkIsIYZ+igiKEOpXSZwUZ9H1bE0fvbJ3BEKXLpXZ4jXBTyWGSjKXBkuNCgTWtCsp+Dhej&#10;YPq2ab799nX3lY3P1Xt4mTSfv06p7nO7/AARqA2P8H97oxVMBi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XLm8YAAADcAAAADwAAAAAAAAAAAAAAAACYAgAAZHJz&#10;L2Rvd25yZXYueG1sUEsFBgAAAAAEAAQA9QAAAIsDAAAAAA==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И</w:t>
                    </w:r>
                  </w:p>
                </w:txbxContent>
              </v:textbox>
            </v:shape>
            <v:shape id="Text Box 248" o:spid="_x0000_s2059" type="#_x0000_t202" style="position:absolute;left:3213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V7MYA&#10;AADcAAAADwAAAGRycy9kb3ducmV2LnhtbESPT2vCQBTE70K/w/IKXqRu/EO0qauIoOittaW9PrLP&#10;JDT7Nt1dY/z2riD0OMzMb5jFqjO1aMn5yrKC0TABQZxbXXGh4Otz+zIH4QOyxtoyKbiSh9XyqbfA&#10;TNsLf1B7DIWIEPYZKihDaDIpfV6SQT+0DXH0TtYZDFG6QmqHlwg3tRwnSSoNVhwXSmxoU1L+ezwb&#10;BfPpvv3xh8n7d56e6tcwmLW7P6dU/7lbv4EI1IX/8KO91wpmoxT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dV7MYAAADcAAAADwAAAAAAAAAAAAAAAACYAgAAZHJz&#10;L2Rvd25yZXYueG1sUEsFBgAAAAAEAAQA9QAAAIsDAAAAAA==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49" o:spid="_x0000_s2060" type="#_x0000_t202" style="position:absolute;left:6813;top:1049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wd8UA&#10;AADcAAAADwAAAGRycy9kb3ducmV2LnhtbESPQWvCQBSE7wX/w/KEXkrdWMVodBURKvZWY2mvj+wz&#10;CWbfxt1tTP99tyD0OMzMN8xq05tGdOR8bVnBeJSAIC6srrlU8HF6fZ6D8AFZY2OZFPyQh8168LDC&#10;TNsbH6nLQykihH2GCqoQ2kxKX1Rk0I9sSxy9s3UGQ5SulNrhLcJNI1+SZCYN1hwXKmxpV1Fxyb+N&#10;gvn00H35t8n7ZzE7N4vwlHb7q1PqcdhvlyAC9eE/fG8ftIJ0nM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/B3xQAAANwAAAAPAAAAAAAAAAAAAAAAAJgCAABkcnMv&#10;ZG93bnJldi54bWxQSwUGAAAAAAQABAD1AAAAig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Text Box 250" o:spid="_x0000_s2061" type="#_x0000_t202" style="position:absolute;left:5085;top:11210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kBcIA&#10;AADcAAAADwAAAGRycy9kb3ducmV2LnhtbERPy2rCQBTdF/oPwxXcFJ34INrUUUSo6M5a0e0lc02C&#10;mTvpzDTGv3cWhS4P571YdaYWLTlfWVYwGiYgiHOrKy4UnL4/B3MQPiBrrC2Tggd5WC1fXxaYaXvn&#10;L2qPoRAxhH2GCsoQmkxKn5dk0A9tQxy5q3UGQ4SukNrhPYabWo6TJJUGK44NJTa0KSm/HX+Ngvl0&#10;1178fnI45+m1fg9vs3b745Tq97r1B4hAXfgX/7l3WsFsFNfG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QFwgAAANwAAAAPAAAAAAAAAAAAAAAAAJgCAABkcnMvZG93&#10;bnJldi54bWxQSwUGAAAAAAQABAD1AAAAhwMAAAAA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У</w:t>
                    </w:r>
                  </w:p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К</w:t>
                    </w:r>
                    <w:r>
                      <w:rPr>
                        <w:rFonts w:ascii="Arial" w:hAnsi="Arial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251" o:spid="_x0000_s2062" style="position:absolute;visibility:visible" from="2061,9914" to="23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kt8sQAAADcAAAADwAAAGRycy9kb3ducmV2LnhtbESPzWrDMBCE74G8g9hAb4nsHpraiRJC&#10;TaGHppAfet5aG8vEWhlLddS3rwKFHoeZb4ZZb6PtxEiDbx0ryBcZCOLa6ZYbBefT6/wZhA/IGjvH&#10;pOCHPGw308kaS+1ufKDxGBqRStiXqMCE0JdS+tqQRb9wPXHyLm6wGJIcGqkHvKVy28nHLHuSFltO&#10;CwZ7ejFUX4/fVsHSVAe5lNX76aMa27yI+/j5VSj1MIu7FYhAMfyH/+g3nbi8gPuZd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S3yxAAAANwAAAAPAAAAAAAAAAAA&#10;AAAAAKECAABkcnMvZG93bnJldi54bWxQSwUGAAAAAAQABAD5AAAAkgMAAAAA&#10;">
              <v:stroke endarrow="block"/>
            </v:line>
            <v:line id="Line 252" o:spid="_x0000_s2063" style="position:absolute;visibility:visible" from="2925,9914" to="32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9O0sIAAADcAAAADwAAAGRycy9kb3ducmV2LnhtbERPS0sDMRC+C/6HMII3m20P1m6bFulS&#10;8KBCH/Q83Uw3i5vJsonb+O+dg+Dx43uvNtl3aqQhtoENTCcFKOI62JYbA6fj7ukFVEzIFrvAZOCH&#10;ImzW93crLG248Z7GQ2qUhHAs0YBLqS+1jrUjj3ESemLhrmHwmAQOjbYD3iTcd3pWFM/aY8vS4LCn&#10;raP66/DtDcxdtddzXb0fP6uxnS7yRz5fFsY8PuTXJahEOf2L/9xvVnwzmS9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9O0sIAAADcAAAADwAAAAAAAAAAAAAA&#10;AAChAgAAZHJzL2Rvd25yZXYueG1sUEsFBgAAAAAEAAQA+QAAAJADAAAAAA==&#10;">
              <v:stroke endarrow="block"/>
            </v:line>
            <v:line id="Line 253" o:spid="_x0000_s2064" style="position:absolute;visibility:visible" from="3789,9914" to="40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rScQAAADcAAAADwAAAGRycy9kb3ducmV2LnhtbESPT2sCMRTE7wW/Q3hCbzW7HmrdGkVc&#10;hB5qwT94ft28bpZuXpZNXOO3N0Khx2HmN8MsVtG2YqDeN44V5JMMBHHldMO1gtNx+/IGwgdkja1j&#10;UnAjD6vl6GmBhXZX3tNwCLVIJewLVGBC6AopfWXIop+4jjh5P663GJLsa6l7vKZy28pplr1Kiw2n&#10;BYMdbQxVv4eLVTAz5V7OZPl5/CqHJp/HXTx/z5V6Hsf1O4hAMfyH/+gPnbhpDo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+tJxAAAANwAAAAPAAAAAAAAAAAA&#10;AAAAAKECAABkcnMvZG93bnJldi54bWxQSwUGAAAAAAQABAD5AAAAkgMAAAAA&#10;">
              <v:stroke endarrow="block"/>
            </v:line>
            <v:line id="Line 254" o:spid="_x0000_s2065" style="position:absolute;visibility:visible" from="4653,9914" to="4941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F1PsQAAADcAAAADwAAAGRycy9kb3ducmV2LnhtbESPQWsCMRSE7wX/Q3iCt5p1D1pXo4hL&#10;wYMtqKXn5+a5Wdy8LJt0Tf99Uyj0OMx8M8x6G20rBup941jBbJqBIK6cbrhW8HF5fX4B4QOyxtYx&#10;KfgmD9vN6GmNhXYPPtFwDrVIJewLVGBC6AopfWXIop+6jjh5N9dbDEn2tdQ9PlK5bWWeZXNpseG0&#10;YLCjvaHqfv6yChamPMmFLI+X93JoZsv4Fj+vS6Um47hbgQgUw3/4jz7oxOU5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XU+xAAAANwAAAAPAAAAAAAAAAAA&#10;AAAAAKECAABkcnMvZG93bnJldi54bWxQSwUGAAAAAAQABAD5AAAAkgMAAAAA&#10;">
              <v:stroke endarrow="block"/>
            </v:line>
            <v:line id="Line 255" o:spid="_x0000_s2066" style="position:absolute;visibility:visible" from="5661,9914" to="59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3QpcQAAADcAAAADwAAAGRycy9kb3ducmV2LnhtbESPQWsCMRSE70L/Q3iF3jSrQt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dClxAAAANwAAAAPAAAAAAAAAAAA&#10;AAAAAKECAABkcnMvZG93bnJldi54bWxQSwUGAAAAAAQABAD5AAAAkgMAAAAA&#10;">
              <v:stroke endarrow="block"/>
            </v:line>
            <v:line id="Line 256" o:spid="_x0000_s2067" style="position:absolute;visibility:visible" from="6525,9914" to="6813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I0cQAAADcAAAADwAAAGRycy9kb3ducmV2LnhtbESPQWsCMRSE70L/Q3iF3jSrSN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EjRxAAAANwAAAAPAAAAAAAAAAAA&#10;AAAAAKECAABkcnMvZG93bnJldi54bWxQSwUGAAAAAAQABAD5AAAAkgMAAAAA&#10;">
              <v:stroke endarrow="block"/>
            </v:line>
            <v:line id="Line 257" o:spid="_x0000_s2068" style="position:absolute;visibility:visible" from="7389,9914" to="7677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jtSsQAAADcAAAADwAAAGRycy9kb3ducmV2LnhtbESPQWsCMRSE70L/Q3iF3jSrYN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O1KxAAAANwAAAAPAAAAAAAAAAAA&#10;AAAAAKECAABkcnMvZG93bnJldi54bWxQSwUGAAAAAAQABAD5AAAAkgMAAAAA&#10;">
              <v:stroke endarrow="block"/>
            </v:line>
            <v:line id="Line 258" o:spid="_x0000_s2069" style="position:absolute;visibility:visible" from="8397,9914" to="8685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zPcQAAADcAAAADwAAAGRycy9kb3ducmV2LnhtbESPT2sCMRTE74LfITyhN83qQetqFHER&#10;eqgF/9Dz6+a5Wdy8LJt0Tb99IxR6HGZ+M8x6G20jeup87VjBdJKBIC6drrlScL0cxq8gfEDW2Dgm&#10;BT/kYbsZDtaYa/fgE/XnUIlUwj5HBSaENpfSl4Ys+olriZN3c53FkGRXSd3hI5XbRs6ybC4t1pwW&#10;DLa0N1Tez99WwcIUJ7mQxfvlo+jr6TIe4+fXUqmXUdytQASK4T/8R7/pxM3m8Dy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mnM9xAAAANwAAAAPAAAAAAAAAAAA&#10;AAAAAKECAABkcnMvZG93bnJldi54bWxQSwUGAAAAAAQABAD5AAAAkgMAAAAA&#10;">
              <v:stroke endarrow="block"/>
            </v:line>
            <v:line id="Line 259" o:spid="_x0000_s2070" style="position:absolute;visibility:visible" from="9261,9914" to="95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WpsQAAADcAAAADwAAAGRycy9kb3ducmV2LnhtbESPQWsCMRSE7wX/Q3iCt5rVg1u3RhGX&#10;ggctqKXn183rZunmZdmka/z3Rij0OMx8M8xqE20rBup941jBbJqBIK6cbrhW8HF5e34B4QOyxtYx&#10;KbiRh8169LTCQrsrn2g4h1qkEvYFKjAhdIWUvjJk0U9dR5y8b9dbDEn2tdQ9XlO5beU8yxbSYsNp&#10;wWBHO0PVz/nXKshNeZK5LA+X93JoZst4jJ9fS6Um47h9BREohv/wH73XiZvn8Di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1tamxAAAANwAAAAPAAAAAAAAAAAA&#10;AAAAAKECAABkcnMvZG93bnJldi54bWxQSwUGAAAAAAQABAD5AAAAkgMAAAAA&#10;">
              <v:stroke endarrow="block"/>
            </v:line>
            <v:line id="Line 260" o:spid="_x0000_s2071" style="position:absolute;visibility:visible" from="9405,9914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C1MIAAADcAAAADwAAAGRycy9kb3ducmV2LnhtbERPS0sDMRC+C/6HMII3m20P1m6bFulS&#10;8KBCH/Q83Uw3i5vJsonb+O+dg+Dx43uvNtl3aqQhtoENTCcFKOI62JYbA6fj7ukFVEzIFrvAZOCH&#10;ImzW93crLG248Z7GQ2qUhHAs0YBLqS+1jrUjj3ESemLhrmHwmAQOjbYD3iTcd3pWFM/aY8vS4LCn&#10;raP66/DtDcxdtddzXb0fP6uxnS7yRz5fFsY8PuTXJahEOf2L/9xvVnwzWSt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lC1MIAAADcAAAADwAAAAAAAAAAAAAA&#10;AAChAgAAZHJzL2Rvd25yZXYueG1sUEsFBgAAAAAEAAQA+QAAAJADAAAAAA==&#10;">
              <v:stroke endarrow="block"/>
            </v:line>
            <v:line id="Line 261" o:spid="_x0000_s2072" style="position:absolute;flip:x;visibility:visible" from="7389,10778" to="94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g3MYAAADcAAAADwAAAGRycy9kb3ducmV2LnhtbESPzWvCQBDF7wX/h2WEXoJuVPAjdRX7&#10;IQilB6OHHofsNAnNzobsVNP/visIPT7evN+bt972rlEX6kLt2cBknIIiLrytuTRwPu1HS1BBkC02&#10;nsnALwXYbgYPa8ysv/KRLrmUKkI4ZGigEmkzrUNRkcMw9i1x9L5851Ci7EptO7xGuGv0NE3n2mHN&#10;saHCll4qKr7zHxff2H/w62yWPDudJCt6+5T3VIsxj8N+9wRKqJf/43v6YA0spi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oNzGAAAA3AAAAA8AAAAAAAAA&#10;AAAAAAAAoQIAAGRycy9kb3ducmV2LnhtbFBLBQYAAAAABAAEAPkAAACUAwAAAAA=&#10;">
              <v:stroke endarrow="block"/>
            </v:line>
            <v:line id="Line 262" o:spid="_x0000_s2073" style="position:absolute;flip:x;visibility:visible" from="5661,11642" to="940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fnM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3h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mfnMUAAADcAAAADwAAAAAAAAAA&#10;AAAAAAChAgAAZHJzL2Rvd25yZXYueG1sUEsFBgAAAAAEAAQA+QAAAJMDAAAAAA==&#10;">
              <v:stroke endarrow="block"/>
            </v:line>
            <v:line id="Line 263" o:spid="_x0000_s2074" style="position:absolute;flip:x;visibility:visible" from="6237,10778" to="6813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6B8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fCcT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U6B8UAAADcAAAADwAAAAAAAAAA&#10;AAAAAAChAgAAZHJzL2Rvd25yZXYueG1sUEsFBgAAAAAEAAQA+QAAAJMDAAAAAA==&#10;">
              <v:stroke endarrow="block"/>
            </v:line>
            <v:line id="Line 264" o:spid="_x0000_s2075" style="position:absolute;flip:y;visibility:visible" from="6237,10202" to="6237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kcMUAAADcAAAADwAAAGRycy9kb3ducmV2LnhtbESPS4vCQBCE7wv7H4Ze8BJ0ooF9REdx&#10;H4Ige1jdg8cm0ybBTE/ItBr/vSMs7LGorq+6ZoveNepMXag9GxiPUlDEhbc1lwZ+d6vhK6ggyBYb&#10;z2TgSgEW88eHGebWX/iHzlspVYRwyNFAJdLmWoeiIodh5Fvi6B1851Ci7EptO7xEuGv0JE2ftcOa&#10;Y0OFLX1UVBy3JxffWH3zZ5Yl704nyRt97WWTajFm8NQvp6CEevk//kuvrYGXbA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ekcMUAAADcAAAADwAAAAAAAAAA&#10;AAAAAAChAgAAZHJzL2Rvd25yZXYueG1sUEsFBgAAAAAEAAQA+QAAAJMDAAAAAA==&#10;">
              <v:stroke endarrow="block"/>
            </v:line>
            <v:line id="Line 265" o:spid="_x0000_s2076" style="position:absolute;flip:x;visibility:visible" from="2637,11642" to="5085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B68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+A5y+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sB68UAAADcAAAADwAAAAAAAAAA&#10;AAAAAAChAgAAZHJzL2Rvd25yZXYueG1sUEsFBgAAAAAEAAQA+QAAAJMDAAAAAA==&#10;">
              <v:stroke endarrow="block"/>
            </v:line>
            <v:line id="Line 266" o:spid="_x0000_s2077" style="position:absolute;flip:y;visibility:visible" from="2637,10202" to="2637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Zn8YAAADcAAAADwAAAGRycy9kb3ducmV2LnhtbESPQWvCQBCF7wX/wzJCL0E3NaXa1FWq&#10;VhBKD1UPHofsmASzsyE71fTfdwuFHh9v3vfmzZe9a9SVulB7NvAwTkERF97WXBo4HrajGaggyBYb&#10;z2TgmwIsF4O7OebW3/iTrnspVYRwyNFAJdLmWoeiIodh7Fvi6J1951Ci7EptO7xFuGv0JE2ftMOa&#10;Y0OFLa0rKi77Lxff2H7wJsuSldNJ8kxvJ3lPtRhzP+xfX0AJ9fJ//JfeWQPT7B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imZ/GAAAA3AAAAA8AAAAAAAAA&#10;AAAAAAAAoQIAAGRycy9kb3ducmV2LnhtbFBLBQYAAAAABAAEAPkAAACUAwAAAAA=&#10;">
              <v:stroke endarrow="block"/>
            </v:line>
            <v:shape id="Text Box 267" o:spid="_x0000_s2078" type="#_x0000_t202" style="position:absolute;left:2349;top:948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X+8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w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X+8YAAADcAAAADwAAAAAAAAAAAAAAAACYAgAAZHJz&#10;L2Rvd25yZXYueG1sUEsFBgAAAAAEAAQA9QAAAIsDAAAAAA==&#10;">
              <v:textbox>
                <w:txbxContent>
                  <w:p w:rsidR="000827E3" w:rsidRDefault="000827E3" w:rsidP="00685C36">
                    <w:pPr>
                      <w:rPr>
                        <w:rFonts w:ascii="Arial" w:hAnsi="Arial"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/>
                        <w:lang w:val="en-US"/>
                      </w:rPr>
                      <w:t>С</w:t>
                    </w:r>
                  </w:p>
                </w:txbxContent>
              </v:textbox>
            </v:shape>
          </v:group>
        </w:pict>
      </w:r>
      <w:r w:rsidRPr="00E935E7">
        <w:rPr>
          <w:snapToGrid w:val="0"/>
          <w:sz w:val="28"/>
          <w:szCs w:val="28"/>
          <w:lang w:eastAsia="ru-RU"/>
        </w:rPr>
        <w:t xml:space="preserve">    х                                                                                                                </w:t>
      </w:r>
      <w:r w:rsidRPr="00E935E7">
        <w:rPr>
          <w:snapToGrid w:val="0"/>
          <w:sz w:val="28"/>
          <w:szCs w:val="28"/>
          <w:lang w:val="en-US" w:eastAsia="ru-RU"/>
        </w:rPr>
        <w:t>y</w:t>
      </w: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685C36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>Начальные значения коэффициентов:  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1</w:t>
      </w:r>
      <w:r w:rsidRPr="00E935E7">
        <w:rPr>
          <w:snapToGrid w:val="0"/>
          <w:sz w:val="28"/>
          <w:szCs w:val="28"/>
          <w:lang w:eastAsia="ru-RU"/>
        </w:rPr>
        <w:t>=10,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2</w:t>
      </w:r>
      <w:r w:rsidRPr="00E935E7">
        <w:rPr>
          <w:snapToGrid w:val="0"/>
          <w:sz w:val="28"/>
          <w:szCs w:val="28"/>
          <w:lang w:eastAsia="ru-RU"/>
        </w:rPr>
        <w:t>=1, 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3</w:t>
      </w:r>
      <w:r w:rsidRPr="00E935E7">
        <w:rPr>
          <w:snapToGrid w:val="0"/>
          <w:sz w:val="28"/>
          <w:szCs w:val="28"/>
          <w:lang w:eastAsia="ru-RU"/>
        </w:rPr>
        <w:t>=-1.0,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 xml:space="preserve">=-1.0, </w:t>
      </w:r>
    </w:p>
    <w:p w:rsidR="000827E3" w:rsidRPr="00E935E7" w:rsidRDefault="000827E3" w:rsidP="00685C36">
      <w:pPr>
        <w:widowControl w:val="0"/>
        <w:spacing w:line="360" w:lineRule="auto"/>
        <w:ind w:left="567"/>
        <w:rPr>
          <w:snapToGrid w:val="0"/>
          <w:sz w:val="28"/>
          <w:szCs w:val="28"/>
          <w:lang w:eastAsia="ru-RU"/>
        </w:rPr>
      </w:pPr>
      <w:r w:rsidRPr="00E935E7">
        <w:rPr>
          <w:snapToGrid w:val="0"/>
          <w:sz w:val="28"/>
          <w:szCs w:val="28"/>
          <w:lang w:eastAsia="ru-RU"/>
        </w:rPr>
        <w:t xml:space="preserve">A= 5.0, </w:t>
      </w:r>
      <w:r w:rsidRPr="00E935E7">
        <w:rPr>
          <w:snapToGrid w:val="0"/>
          <w:sz w:val="28"/>
          <w:szCs w:val="28"/>
          <w:lang w:val="en-US" w:eastAsia="ru-RU"/>
        </w:rPr>
        <w:t>B</w:t>
      </w:r>
      <w:r w:rsidRPr="00E935E7">
        <w:rPr>
          <w:snapToGrid w:val="0"/>
          <w:sz w:val="28"/>
          <w:szCs w:val="28"/>
          <w:lang w:eastAsia="ru-RU"/>
        </w:rPr>
        <w:t xml:space="preserve">=6, </w:t>
      </w:r>
      <w:r w:rsidRPr="00E935E7">
        <w:rPr>
          <w:snapToGrid w:val="0"/>
          <w:sz w:val="28"/>
          <w:szCs w:val="28"/>
          <w:lang w:val="en-US" w:eastAsia="ru-RU"/>
        </w:rPr>
        <w:t>T</w:t>
      </w:r>
      <w:r w:rsidRPr="00E935E7">
        <w:rPr>
          <w:snapToGrid w:val="0"/>
          <w:sz w:val="28"/>
          <w:szCs w:val="28"/>
          <w:lang w:eastAsia="ru-RU"/>
        </w:rPr>
        <w:t>=3.0</w:t>
      </w:r>
      <w:r>
        <w:rPr>
          <w:snapToGrid w:val="0"/>
          <w:sz w:val="28"/>
          <w:szCs w:val="28"/>
          <w:lang w:eastAsia="ru-RU"/>
        </w:rPr>
        <w:t>, Δ=1с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Pr="00E935E7" w:rsidRDefault="000827E3" w:rsidP="00523093">
      <w:pPr>
        <w:widowControl w:val="0"/>
        <w:spacing w:line="360" w:lineRule="auto"/>
        <w:ind w:left="567"/>
        <w:rPr>
          <w:sz w:val="28"/>
          <w:szCs w:val="28"/>
        </w:rPr>
      </w:pPr>
      <w:r>
        <w:rPr>
          <w:snapToGrid w:val="0"/>
          <w:sz w:val="28"/>
          <w:szCs w:val="28"/>
          <w:lang w:eastAsia="ru-RU"/>
        </w:rPr>
        <w:t>Варьируемые коэффициенты: К</w:t>
      </w:r>
      <w:r>
        <w:rPr>
          <w:snapToGrid w:val="0"/>
          <w:sz w:val="28"/>
          <w:szCs w:val="28"/>
          <w:vertAlign w:val="subscript"/>
          <w:lang w:eastAsia="ru-RU"/>
        </w:rPr>
        <w:t>2</w:t>
      </w:r>
      <w:r>
        <w:rPr>
          <w:snapToGrid w:val="0"/>
          <w:sz w:val="28"/>
          <w:szCs w:val="28"/>
          <w:lang w:eastAsia="ru-RU"/>
        </w:rPr>
        <w:t xml:space="preserve"> </w:t>
      </w:r>
      <w:r w:rsidRPr="00E935E7">
        <w:rPr>
          <w:snapToGrid w:val="0"/>
          <w:sz w:val="28"/>
          <w:szCs w:val="28"/>
          <w:lang w:eastAsia="ru-RU"/>
        </w:rPr>
        <w:t>, К</w:t>
      </w:r>
      <w:r w:rsidRPr="00E935E7">
        <w:rPr>
          <w:snapToGrid w:val="0"/>
          <w:sz w:val="28"/>
          <w:szCs w:val="28"/>
          <w:vertAlign w:val="subscript"/>
          <w:lang w:eastAsia="ru-RU"/>
        </w:rPr>
        <w:t>4</w:t>
      </w:r>
      <w:r w:rsidRPr="00E935E7">
        <w:rPr>
          <w:snapToGrid w:val="0"/>
          <w:sz w:val="28"/>
          <w:szCs w:val="28"/>
          <w:lang w:eastAsia="ru-RU"/>
        </w:rPr>
        <w:t>.</w:t>
      </w:r>
    </w:p>
    <w:p w:rsidR="000827E3" w:rsidRDefault="000827E3" w:rsidP="000E4FFC">
      <w:pPr>
        <w:pStyle w:val="Heading1"/>
      </w:pPr>
      <w:bookmarkStart w:id="5" w:name="_Toc84500150"/>
      <w:r>
        <w:t>6. Требования к отчету по выполненному заданию</w:t>
      </w:r>
      <w:bookmarkEnd w:id="5"/>
    </w:p>
    <w:p w:rsidR="000827E3" w:rsidRPr="00E935E7" w:rsidRDefault="000827E3" w:rsidP="000E2230">
      <w:pPr>
        <w:rPr>
          <w:sz w:val="28"/>
          <w:szCs w:val="28"/>
        </w:rPr>
      </w:pP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Отчет по выполненному расчетному заданию представляется как в эле</w:t>
      </w:r>
      <w:r>
        <w:rPr>
          <w:snapToGrid w:val="0"/>
          <w:sz w:val="28"/>
          <w:szCs w:val="28"/>
          <w:lang w:eastAsia="ru-RU"/>
        </w:rPr>
        <w:t>к</w:t>
      </w:r>
      <w:r>
        <w:rPr>
          <w:snapToGrid w:val="0"/>
          <w:sz w:val="28"/>
          <w:szCs w:val="28"/>
          <w:lang w:eastAsia="ru-RU"/>
        </w:rPr>
        <w:t xml:space="preserve">тронном виде (файл формата </w:t>
      </w:r>
      <w:r>
        <w:rPr>
          <w:snapToGrid w:val="0"/>
          <w:sz w:val="28"/>
          <w:szCs w:val="28"/>
          <w:lang w:val="en-US" w:eastAsia="ru-RU"/>
        </w:rPr>
        <w:t>DOC</w:t>
      </w:r>
      <w:r w:rsidRPr="000E4FFC">
        <w:rPr>
          <w:snapToGrid w:val="0"/>
          <w:sz w:val="28"/>
          <w:szCs w:val="28"/>
          <w:lang w:eastAsia="ru-RU"/>
        </w:rPr>
        <w:t>/</w:t>
      </w:r>
      <w:r>
        <w:rPr>
          <w:snapToGrid w:val="0"/>
          <w:sz w:val="28"/>
          <w:szCs w:val="28"/>
          <w:lang w:val="en-US" w:eastAsia="ru-RU"/>
        </w:rPr>
        <w:t>DOCX</w:t>
      </w:r>
      <w:r w:rsidRPr="000E4FFC">
        <w:rPr>
          <w:snapToGrid w:val="0"/>
          <w:sz w:val="28"/>
          <w:szCs w:val="28"/>
          <w:lang w:eastAsia="ru-RU"/>
        </w:rPr>
        <w:t xml:space="preserve">), </w:t>
      </w:r>
      <w:r>
        <w:rPr>
          <w:snapToGrid w:val="0"/>
          <w:sz w:val="28"/>
          <w:szCs w:val="28"/>
          <w:lang w:eastAsia="ru-RU"/>
        </w:rPr>
        <w:t>так и в напечатанном виде. Он должен иметь следующее содержание: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Титульный лист установленного образца (Приложение</w:t>
      </w:r>
      <w:bookmarkStart w:id="6" w:name="_GoBack"/>
      <w:bookmarkEnd w:id="6"/>
      <w:r>
        <w:rPr>
          <w:snapToGrid w:val="0"/>
          <w:sz w:val="28"/>
          <w:szCs w:val="28"/>
          <w:lang w:eastAsia="ru-RU"/>
        </w:rPr>
        <w:t>1)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Оглавление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Постановка задачи (индивидуальное задание)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Описание разработанной программы: общее назначение, структура, оп</w:t>
      </w:r>
      <w:r>
        <w:rPr>
          <w:snapToGrid w:val="0"/>
          <w:sz w:val="28"/>
          <w:szCs w:val="28"/>
          <w:lang w:eastAsia="ru-RU"/>
        </w:rPr>
        <w:t>и</w:t>
      </w:r>
      <w:r>
        <w:rPr>
          <w:snapToGrid w:val="0"/>
          <w:sz w:val="28"/>
          <w:szCs w:val="28"/>
          <w:lang w:eastAsia="ru-RU"/>
        </w:rPr>
        <w:t>сание исходных данных, требуемых от пользователя, описание результатов работы программы (номенклатура, форма представления), описание алг</w:t>
      </w:r>
      <w:r>
        <w:rPr>
          <w:snapToGrid w:val="0"/>
          <w:sz w:val="28"/>
          <w:szCs w:val="28"/>
          <w:lang w:eastAsia="ru-RU"/>
        </w:rPr>
        <w:t>о</w:t>
      </w:r>
      <w:r>
        <w:rPr>
          <w:snapToGrid w:val="0"/>
          <w:sz w:val="28"/>
          <w:szCs w:val="28"/>
          <w:lang w:eastAsia="ru-RU"/>
        </w:rPr>
        <w:t>ритма, контрольный пример.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Описание методики решения поставленной задачи.</w:t>
      </w:r>
    </w:p>
    <w:p w:rsidR="000827E3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Описание результатов решения</w:t>
      </w:r>
    </w:p>
    <w:p w:rsidR="000827E3" w:rsidRPr="000E4FFC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- Выводы по результатам решения.</w:t>
      </w: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CD174C">
      <w:pPr>
        <w:widowControl w:val="0"/>
        <w:ind w:left="567"/>
        <w:rPr>
          <w:snapToGrid w:val="0"/>
          <w:sz w:val="28"/>
          <w:szCs w:val="28"/>
          <w:lang w:eastAsia="ru-RU"/>
        </w:rPr>
      </w:pPr>
    </w:p>
    <w:p w:rsidR="000827E3" w:rsidRPr="00E935E7" w:rsidRDefault="000827E3" w:rsidP="00072EF1">
      <w:pPr>
        <w:pStyle w:val="Heading1"/>
      </w:pPr>
      <w:bookmarkStart w:id="7" w:name="_Toc479325052"/>
      <w:bookmarkStart w:id="8" w:name="_Toc84500151"/>
      <w:r w:rsidRPr="00E935E7">
        <w:t>Список рекомендуемой литератур</w:t>
      </w:r>
      <w:bookmarkEnd w:id="7"/>
      <w:r w:rsidRPr="00E935E7">
        <w:t>ы</w:t>
      </w:r>
      <w:bookmarkEnd w:id="8"/>
    </w:p>
    <w:p w:rsidR="000827E3" w:rsidRPr="00E935E7" w:rsidRDefault="000827E3" w:rsidP="00072EF1">
      <w:pPr>
        <w:rPr>
          <w:sz w:val="28"/>
          <w:szCs w:val="28"/>
        </w:rPr>
      </w:pPr>
    </w:p>
    <w:p w:rsidR="000827E3" w:rsidRPr="00E935E7" w:rsidRDefault="000827E3" w:rsidP="00072EF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935E7">
        <w:rPr>
          <w:sz w:val="28"/>
          <w:szCs w:val="28"/>
        </w:rPr>
        <w:t xml:space="preserve">Прохоренок Н.А. </w:t>
      </w:r>
      <w:r w:rsidRPr="00E935E7">
        <w:rPr>
          <w:sz w:val="28"/>
          <w:szCs w:val="28"/>
          <w:lang w:val="en-US"/>
        </w:rPr>
        <w:t>Python</w:t>
      </w:r>
      <w:r w:rsidRPr="00E935E7">
        <w:rPr>
          <w:sz w:val="28"/>
          <w:szCs w:val="28"/>
        </w:rPr>
        <w:t xml:space="preserve"> 3 и </w:t>
      </w:r>
      <w:r w:rsidRPr="00E935E7">
        <w:rPr>
          <w:sz w:val="28"/>
          <w:szCs w:val="28"/>
          <w:lang w:val="en-US"/>
        </w:rPr>
        <w:t>PyQt</w:t>
      </w:r>
      <w:r w:rsidRPr="00E935E7">
        <w:rPr>
          <w:sz w:val="28"/>
          <w:szCs w:val="28"/>
        </w:rPr>
        <w:t>. Разработка приложений.- СПб.: БХВ-Петербург, 2012, - 704 с.</w:t>
      </w:r>
    </w:p>
    <w:p w:rsidR="000827E3" w:rsidRPr="00E935E7" w:rsidRDefault="000827E3" w:rsidP="00072EF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935E7">
        <w:rPr>
          <w:sz w:val="28"/>
          <w:szCs w:val="28"/>
        </w:rPr>
        <w:t xml:space="preserve">Лутц М. Изучаем </w:t>
      </w:r>
      <w:r w:rsidRPr="00E935E7">
        <w:rPr>
          <w:sz w:val="28"/>
          <w:szCs w:val="28"/>
          <w:lang w:val="en-US"/>
        </w:rPr>
        <w:t>Python</w:t>
      </w:r>
      <w:r w:rsidRPr="00E935E7">
        <w:rPr>
          <w:sz w:val="28"/>
          <w:szCs w:val="28"/>
        </w:rPr>
        <w:t>. Пер.с англ. – СПб.: Символ-Плюс, 2011. – 1280 с.</w:t>
      </w:r>
    </w:p>
    <w:p w:rsidR="000827E3" w:rsidRPr="00955C73" w:rsidRDefault="000827E3" w:rsidP="00072EF1">
      <w:pPr>
        <w:numPr>
          <w:ilvl w:val="0"/>
          <w:numId w:val="1"/>
        </w:numPr>
        <w:tabs>
          <w:tab w:val="num" w:pos="800"/>
          <w:tab w:val="right" w:leader="underscore" w:pos="9356"/>
        </w:tabs>
        <w:spacing w:line="276" w:lineRule="auto"/>
        <w:jc w:val="both"/>
        <w:rPr>
          <w:sz w:val="28"/>
          <w:szCs w:val="28"/>
        </w:rPr>
      </w:pPr>
      <w:r w:rsidRPr="00A41FCB">
        <w:rPr>
          <w:sz w:val="28"/>
          <w:szCs w:val="28"/>
        </w:rPr>
        <w:t>Ким. Д.П. Теория автоматического управления. Т.1. Линейные системы. – 2-е изд., испр. и доп. – М.: Физматлит, 2007. – 312 с.</w:t>
      </w:r>
    </w:p>
    <w:p w:rsidR="000827E3" w:rsidRPr="00700DCB" w:rsidRDefault="000827E3" w:rsidP="00700DCB">
      <w:pPr>
        <w:numPr>
          <w:ilvl w:val="0"/>
          <w:numId w:val="1"/>
        </w:numPr>
        <w:tabs>
          <w:tab w:val="num" w:pos="800"/>
          <w:tab w:val="right" w:leader="underscore" w:pos="9356"/>
        </w:tabs>
        <w:jc w:val="both"/>
        <w:rPr>
          <w:sz w:val="28"/>
          <w:szCs w:val="28"/>
        </w:rPr>
      </w:pPr>
      <w:r w:rsidRPr="00700DCB">
        <w:rPr>
          <w:sz w:val="28"/>
          <w:szCs w:val="28"/>
        </w:rPr>
        <w:t>Теория автоматического управления. / Под ред. А.В. Нетушила. – М.: Высшая школа, 1976. – 400 с.</w:t>
      </w:r>
    </w:p>
    <w:p w:rsidR="000827E3" w:rsidRDefault="000827E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27E3" w:rsidRDefault="000827E3" w:rsidP="00CB423B">
      <w:pPr>
        <w:pStyle w:val="Heading1"/>
      </w:pPr>
      <w:bookmarkStart w:id="9" w:name="_Toc84500152"/>
      <w:r>
        <w:t>Приложение. Образец титульного листа</w:t>
      </w:r>
      <w:bookmarkEnd w:id="9"/>
    </w:p>
    <w:p w:rsidR="000827E3" w:rsidRDefault="000827E3" w:rsidP="00CD174C">
      <w:pPr>
        <w:rPr>
          <w:sz w:val="28"/>
          <w:szCs w:val="28"/>
        </w:rPr>
      </w:pPr>
    </w:p>
    <w:p w:rsidR="000827E3" w:rsidRPr="00CB423B" w:rsidRDefault="000827E3" w:rsidP="00CB423B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НАЦИОНАЛЬНЫЙ ИССЛЕДОВАТЕЛЬСКИЙ УНИВЕРСИТЕТ «МЭИ»</w:t>
      </w:r>
    </w:p>
    <w:p w:rsidR="000827E3" w:rsidRPr="00CB423B" w:rsidRDefault="000827E3" w:rsidP="00CB423B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Кафедра управления и ин</w:t>
      </w:r>
      <w:r>
        <w:rPr>
          <w:b/>
          <w:sz w:val="28"/>
          <w:szCs w:val="28"/>
        </w:rPr>
        <w:t>теллектуальных технологий</w:t>
      </w:r>
    </w:p>
    <w:p w:rsidR="000827E3" w:rsidRDefault="000827E3" w:rsidP="00CB423B">
      <w:pPr>
        <w:spacing w:line="480" w:lineRule="auto"/>
        <w:jc w:val="center"/>
        <w:rPr>
          <w:sz w:val="28"/>
          <w:szCs w:val="28"/>
        </w:rPr>
      </w:pPr>
    </w:p>
    <w:p w:rsidR="000827E3" w:rsidRDefault="000827E3" w:rsidP="00CB423B">
      <w:pPr>
        <w:spacing w:line="480" w:lineRule="auto"/>
        <w:jc w:val="center"/>
        <w:rPr>
          <w:sz w:val="28"/>
          <w:szCs w:val="28"/>
        </w:rPr>
      </w:pPr>
    </w:p>
    <w:p w:rsidR="000827E3" w:rsidRPr="00CB423B" w:rsidRDefault="000827E3" w:rsidP="00CB423B">
      <w:pPr>
        <w:spacing w:line="480" w:lineRule="auto"/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ОТЧЕТ</w:t>
      </w:r>
    </w:p>
    <w:p w:rsidR="000827E3" w:rsidRDefault="000827E3" w:rsidP="00CB423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выполненному расчетному заданию</w:t>
      </w:r>
    </w:p>
    <w:p w:rsidR="000827E3" w:rsidRDefault="000827E3" w:rsidP="00CB423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«Программное обеспечение автоматизированных систем»</w:t>
      </w:r>
    </w:p>
    <w:p w:rsidR="000827E3" w:rsidRPr="00F21CD5" w:rsidRDefault="000827E3" w:rsidP="00CB423B">
      <w:pPr>
        <w:spacing w:line="480" w:lineRule="auto"/>
        <w:jc w:val="center"/>
        <w:rPr>
          <w:b/>
          <w:caps/>
          <w:snapToGrid w:val="0"/>
          <w:sz w:val="32"/>
          <w:szCs w:val="32"/>
          <w:lang w:eastAsia="ru-RU"/>
        </w:rPr>
      </w:pPr>
      <w:r w:rsidRPr="00E935E7">
        <w:rPr>
          <w:b/>
          <w:caps/>
          <w:snapToGrid w:val="0"/>
          <w:sz w:val="32"/>
          <w:szCs w:val="32"/>
          <w:lang w:eastAsia="ru-RU"/>
        </w:rPr>
        <w:t xml:space="preserve">Исследование систем автоматического </w:t>
      </w:r>
    </w:p>
    <w:p w:rsidR="000827E3" w:rsidRDefault="000827E3" w:rsidP="00CB423B">
      <w:pPr>
        <w:spacing w:line="480" w:lineRule="auto"/>
        <w:jc w:val="center"/>
        <w:rPr>
          <w:sz w:val="28"/>
          <w:szCs w:val="28"/>
        </w:rPr>
      </w:pPr>
      <w:r w:rsidRPr="00E935E7">
        <w:rPr>
          <w:b/>
          <w:caps/>
          <w:snapToGrid w:val="0"/>
          <w:sz w:val="32"/>
          <w:szCs w:val="32"/>
          <w:lang w:eastAsia="ru-RU"/>
        </w:rPr>
        <w:t>регулирования</w:t>
      </w:r>
    </w:p>
    <w:p w:rsidR="000827E3" w:rsidRPr="00CB423B" w:rsidRDefault="000827E3" w:rsidP="00CB423B">
      <w:pPr>
        <w:jc w:val="center"/>
        <w:rPr>
          <w:b/>
          <w:sz w:val="28"/>
          <w:szCs w:val="28"/>
        </w:rPr>
      </w:pPr>
      <w:r w:rsidRPr="00CB423B">
        <w:rPr>
          <w:b/>
          <w:sz w:val="28"/>
          <w:szCs w:val="28"/>
        </w:rPr>
        <w:t>Вариант № ХХ</w:t>
      </w:r>
    </w:p>
    <w:p w:rsidR="000827E3" w:rsidRDefault="000827E3" w:rsidP="00CD17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B423B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Подготовил: студент гр.А-ХХ-19  </w:t>
      </w:r>
      <w:r w:rsidRPr="00CB423B">
        <w:rPr>
          <w:sz w:val="28"/>
          <w:szCs w:val="28"/>
        </w:rPr>
        <w:t>&lt;</w:t>
      </w:r>
      <w:r>
        <w:rPr>
          <w:sz w:val="28"/>
          <w:szCs w:val="28"/>
        </w:rPr>
        <w:t>ФИО</w:t>
      </w:r>
      <w:r w:rsidRPr="00CB423B">
        <w:rPr>
          <w:sz w:val="28"/>
          <w:szCs w:val="28"/>
        </w:rPr>
        <w:t>&gt;</w:t>
      </w:r>
    </w:p>
    <w:p w:rsidR="000827E3" w:rsidRDefault="000827E3" w:rsidP="00CB423B">
      <w:pPr>
        <w:ind w:left="4248"/>
        <w:rPr>
          <w:sz w:val="28"/>
          <w:szCs w:val="28"/>
        </w:rPr>
      </w:pPr>
    </w:p>
    <w:p w:rsidR="000827E3" w:rsidRDefault="000827E3" w:rsidP="00CB423B">
      <w:pPr>
        <w:ind w:left="424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827E3" w:rsidRDefault="000827E3" w:rsidP="00CB423B">
      <w:pPr>
        <w:ind w:left="4248"/>
        <w:rPr>
          <w:sz w:val="28"/>
          <w:szCs w:val="28"/>
        </w:rPr>
      </w:pPr>
    </w:p>
    <w:p w:rsidR="000827E3" w:rsidRDefault="000827E3" w:rsidP="00CB423B">
      <w:pPr>
        <w:ind w:left="4248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Default="000827E3" w:rsidP="00CD174C">
      <w:pPr>
        <w:rPr>
          <w:sz w:val="28"/>
          <w:szCs w:val="28"/>
        </w:rPr>
      </w:pPr>
    </w:p>
    <w:p w:rsidR="000827E3" w:rsidRPr="00700DCB" w:rsidRDefault="000827E3" w:rsidP="00CB423B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2021г</w:t>
      </w:r>
    </w:p>
    <w:sectPr w:rsidR="000827E3" w:rsidRPr="00700DCB" w:rsidSect="00C05F36">
      <w:pgSz w:w="11906" w:h="16838"/>
      <w:pgMar w:top="1440" w:right="1080" w:bottom="1440" w:left="108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24A38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CE06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1FE40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144D6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84CAC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F44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64D7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FE4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B03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5ACE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810DAF"/>
    <w:multiLevelType w:val="hybridMultilevel"/>
    <w:tmpl w:val="35C0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035C18"/>
    <w:multiLevelType w:val="hybridMultilevel"/>
    <w:tmpl w:val="810C2A24"/>
    <w:lvl w:ilvl="0" w:tplc="4D5AD6F0">
      <w:start w:val="1"/>
      <w:numFmt w:val="decimal"/>
      <w:lvlText w:val="%1."/>
      <w:lvlJc w:val="left"/>
      <w:pPr>
        <w:tabs>
          <w:tab w:val="num" w:pos="1728"/>
        </w:tabs>
        <w:ind w:left="1728" w:hanging="7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174C"/>
    <w:rsid w:val="00001C7A"/>
    <w:rsid w:val="00022DFC"/>
    <w:rsid w:val="000373E5"/>
    <w:rsid w:val="000647C2"/>
    <w:rsid w:val="00072EF1"/>
    <w:rsid w:val="000827E3"/>
    <w:rsid w:val="000E2230"/>
    <w:rsid w:val="000E3494"/>
    <w:rsid w:val="000E4FFC"/>
    <w:rsid w:val="000F7407"/>
    <w:rsid w:val="00107BC3"/>
    <w:rsid w:val="00111257"/>
    <w:rsid w:val="0016036E"/>
    <w:rsid w:val="00177F8F"/>
    <w:rsid w:val="00197862"/>
    <w:rsid w:val="001B3AB1"/>
    <w:rsid w:val="001B7E40"/>
    <w:rsid w:val="0020187D"/>
    <w:rsid w:val="002142F2"/>
    <w:rsid w:val="00222067"/>
    <w:rsid w:val="00224020"/>
    <w:rsid w:val="00264BD4"/>
    <w:rsid w:val="00265BE0"/>
    <w:rsid w:val="00267C8D"/>
    <w:rsid w:val="00276529"/>
    <w:rsid w:val="00280A74"/>
    <w:rsid w:val="00283532"/>
    <w:rsid w:val="002B666C"/>
    <w:rsid w:val="002D0C5B"/>
    <w:rsid w:val="002D2D4D"/>
    <w:rsid w:val="002E5A48"/>
    <w:rsid w:val="003E2D9D"/>
    <w:rsid w:val="003F1922"/>
    <w:rsid w:val="003F5E75"/>
    <w:rsid w:val="00402A41"/>
    <w:rsid w:val="00442470"/>
    <w:rsid w:val="0049258D"/>
    <w:rsid w:val="00504404"/>
    <w:rsid w:val="005177E5"/>
    <w:rsid w:val="00523093"/>
    <w:rsid w:val="005B4FBA"/>
    <w:rsid w:val="005E26D6"/>
    <w:rsid w:val="00606945"/>
    <w:rsid w:val="00627918"/>
    <w:rsid w:val="00685C36"/>
    <w:rsid w:val="006873A8"/>
    <w:rsid w:val="006B734B"/>
    <w:rsid w:val="006C35FF"/>
    <w:rsid w:val="00700DCB"/>
    <w:rsid w:val="007230AB"/>
    <w:rsid w:val="00771EED"/>
    <w:rsid w:val="00777FF3"/>
    <w:rsid w:val="007F1C75"/>
    <w:rsid w:val="00805E80"/>
    <w:rsid w:val="00881233"/>
    <w:rsid w:val="00897D01"/>
    <w:rsid w:val="008C6D49"/>
    <w:rsid w:val="008D370B"/>
    <w:rsid w:val="008D526E"/>
    <w:rsid w:val="00902DF3"/>
    <w:rsid w:val="0091409C"/>
    <w:rsid w:val="009207CB"/>
    <w:rsid w:val="009251AB"/>
    <w:rsid w:val="00946BFD"/>
    <w:rsid w:val="00955C73"/>
    <w:rsid w:val="00960BD0"/>
    <w:rsid w:val="009C3C7D"/>
    <w:rsid w:val="009D3140"/>
    <w:rsid w:val="00A046BC"/>
    <w:rsid w:val="00A24F83"/>
    <w:rsid w:val="00A41FCB"/>
    <w:rsid w:val="00A628D1"/>
    <w:rsid w:val="00A67404"/>
    <w:rsid w:val="00A85B2D"/>
    <w:rsid w:val="00AF08C8"/>
    <w:rsid w:val="00B10E06"/>
    <w:rsid w:val="00B8121F"/>
    <w:rsid w:val="00BD2737"/>
    <w:rsid w:val="00BE6F0D"/>
    <w:rsid w:val="00C05F36"/>
    <w:rsid w:val="00C26A70"/>
    <w:rsid w:val="00C84A51"/>
    <w:rsid w:val="00C87BF9"/>
    <w:rsid w:val="00CA4E13"/>
    <w:rsid w:val="00CB423B"/>
    <w:rsid w:val="00CD174C"/>
    <w:rsid w:val="00CE5C47"/>
    <w:rsid w:val="00D51F99"/>
    <w:rsid w:val="00D836FF"/>
    <w:rsid w:val="00D86E74"/>
    <w:rsid w:val="00E521CB"/>
    <w:rsid w:val="00E541A4"/>
    <w:rsid w:val="00E935E7"/>
    <w:rsid w:val="00EB0C23"/>
    <w:rsid w:val="00EC4583"/>
    <w:rsid w:val="00EE6EE7"/>
    <w:rsid w:val="00F21CD5"/>
    <w:rsid w:val="00F40833"/>
    <w:rsid w:val="00F74C08"/>
    <w:rsid w:val="00FA6514"/>
    <w:rsid w:val="00FC6189"/>
    <w:rsid w:val="00FE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9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8F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4FFC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174C"/>
    <w:pPr>
      <w:keepNext/>
      <w:ind w:left="720" w:firstLine="720"/>
      <w:outlineLvl w:val="1"/>
    </w:pPr>
    <w:rPr>
      <w:rFonts w:ascii="Arial" w:eastAsia="Times New Roman" w:hAnsi="Arial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4FFC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D174C"/>
    <w:rPr>
      <w:rFonts w:ascii="Arial" w:hAnsi="Arial" w:cs="Times New Roman"/>
      <w:snapToGrid w:val="0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CD174C"/>
    <w:pPr>
      <w:widowControl w:val="0"/>
      <w:spacing w:line="360" w:lineRule="auto"/>
    </w:pPr>
    <w:rPr>
      <w:rFonts w:ascii="Arial" w:eastAsia="Times New Roman" w:hAnsi="Arial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D174C"/>
    <w:rPr>
      <w:rFonts w:ascii="Arial" w:hAnsi="Arial" w:cs="Times New Roman"/>
      <w:snapToGrid w:val="0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072EF1"/>
    <w:pPr>
      <w:jc w:val="center"/>
    </w:pPr>
    <w:rPr>
      <w:rFonts w:ascii="Arial" w:hAnsi="Arial"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072EF1"/>
    <w:rPr>
      <w:rFonts w:ascii="Arial" w:hAnsi="Arial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99"/>
    <w:rsid w:val="00072EF1"/>
    <w:pPr>
      <w:spacing w:after="100"/>
    </w:pPr>
  </w:style>
  <w:style w:type="character" w:styleId="Hyperlink">
    <w:name w:val="Hyperlink"/>
    <w:basedOn w:val="DefaultParagraphFont"/>
    <w:uiPriority w:val="99"/>
    <w:rsid w:val="00072EF1"/>
    <w:rPr>
      <w:rFonts w:cs="Times New Roman"/>
      <w:color w:val="0000FF"/>
      <w:u w:val="single"/>
    </w:rPr>
  </w:style>
  <w:style w:type="paragraph" w:customStyle="1" w:styleId="1">
    <w:name w:val="Знак1 Знак Знак Знак Знак Знак"/>
    <w:basedOn w:val="Normal"/>
    <w:uiPriority w:val="99"/>
    <w:rsid w:val="00A41FCB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1">
    <w:name w:val="Знак1 Знак Знак Знак Знак Знак1"/>
    <w:basedOn w:val="Normal"/>
    <w:uiPriority w:val="99"/>
    <w:rsid w:val="00700DCB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1065</TotalTime>
  <Pages>28</Pages>
  <Words>3722</Words>
  <Characters>21217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</dc:creator>
  <cp:keywords/>
  <dc:description/>
  <cp:lastModifiedBy>SunCheek</cp:lastModifiedBy>
  <cp:revision>37</cp:revision>
  <dcterms:created xsi:type="dcterms:W3CDTF">2017-02-22T12:30:00Z</dcterms:created>
  <dcterms:modified xsi:type="dcterms:W3CDTF">2021-10-07T08:55:00Z</dcterms:modified>
</cp:coreProperties>
</file>